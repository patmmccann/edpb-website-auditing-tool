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6A8D61" w14:textId="57DE883F" w:rsidR="008C2F8A" w:rsidRPr="00700FFF" w:rsidRDefault="00836D6D" w:rsidP="00A80534">
      <w:pPr>
        <w:pStyle w:val="Title"/>
      </w:pPr>
      <w:bookmarkStart w:id="0" w:name="_GoBack"/>
      <w:bookmarkEnd w:id="0"/>
      <w:r w:rsidRPr="00700FFF">
        <w:t>User documentation</w:t>
      </w:r>
      <w:r w:rsidR="008C2F8A" w:rsidRPr="00700FFF">
        <w:t xml:space="preserve"> </w:t>
      </w:r>
      <w:r w:rsidRPr="00700FFF">
        <w:t>on EDPB Website Auditing Tool</w:t>
      </w:r>
    </w:p>
    <w:p w14:paraId="0F1DB953" w14:textId="77777777" w:rsidR="00431C02" w:rsidRPr="00700FFF" w:rsidRDefault="00431C02" w:rsidP="00A80534">
      <w:pPr>
        <w:rPr>
          <w:lang w:val="fr-FR"/>
        </w:rPr>
      </w:pPr>
    </w:p>
    <w:p w14:paraId="038416DB" w14:textId="7DC0CC2A" w:rsidR="000E4AE2" w:rsidRPr="00700FFF" w:rsidRDefault="00431C02" w:rsidP="00A80534">
      <w:pPr>
        <w:pStyle w:val="EditorialNotesEDPB"/>
        <w:jc w:val="center"/>
      </w:pPr>
      <w:r w:rsidRPr="00700FFF">
        <w:rPr>
          <w:rFonts w:ascii="Roboto" w:eastAsia="Roboto" w:hAnsi="Roboto" w:cs="Roboto"/>
          <w:sz w:val="21"/>
          <w:szCs w:val="21"/>
          <w:lang w:eastAsia="en-GB"/>
        </w:rPr>
        <w:drawing>
          <wp:inline distT="0" distB="0" distL="0" distR="0" wp14:anchorId="686565F6" wp14:editId="15056E34">
            <wp:extent cx="4643437" cy="3138488"/>
            <wp:effectExtent l="0" t="0" r="5080" b="508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4650846" cy="3143496"/>
                    </a:xfrm>
                    <a:prstGeom prst="rect">
                      <a:avLst/>
                    </a:prstGeom>
                    <a:ln/>
                  </pic:spPr>
                </pic:pic>
              </a:graphicData>
            </a:graphic>
          </wp:inline>
        </w:drawing>
      </w:r>
    </w:p>
    <w:p w14:paraId="596184FD" w14:textId="77777777" w:rsidR="00431C02" w:rsidRPr="00700FFF" w:rsidRDefault="00431C02" w:rsidP="00A80534">
      <w:pPr>
        <w:pStyle w:val="EditorialHeadingsEDPB"/>
      </w:pPr>
    </w:p>
    <w:p w14:paraId="7D6D722C" w14:textId="389AC909" w:rsidR="00C34619" w:rsidRPr="00700FFF" w:rsidRDefault="00C34619" w:rsidP="00A80534">
      <w:pPr>
        <w:pStyle w:val="EditorialHeadingsEDPB"/>
        <w:tabs>
          <w:tab w:val="left" w:pos="5790"/>
        </w:tabs>
      </w:pPr>
      <w:r w:rsidRPr="00700FFF">
        <w:t>Version history</w:t>
      </w:r>
      <w:r w:rsidR="00C20168" w:rsidRPr="00700FFF">
        <w:tab/>
      </w:r>
    </w:p>
    <w:tbl>
      <w:tblPr>
        <w:tblStyle w:val="TableGrid1"/>
        <w:tblW w:w="0" w:type="auto"/>
        <w:tblLook w:val="04A0" w:firstRow="1" w:lastRow="0" w:firstColumn="1" w:lastColumn="0" w:noHBand="0" w:noVBand="1"/>
      </w:tblPr>
      <w:tblGrid>
        <w:gridCol w:w="1413"/>
        <w:gridCol w:w="2126"/>
        <w:gridCol w:w="5522"/>
      </w:tblGrid>
      <w:tr w:rsidR="00AD6F3F" w:rsidRPr="00700FFF" w14:paraId="585E88DC" w14:textId="77777777" w:rsidTr="0066331B">
        <w:tc>
          <w:tcPr>
            <w:tcW w:w="1413" w:type="dxa"/>
          </w:tcPr>
          <w:p w14:paraId="7ECCB8A7" w14:textId="49DBF2FD" w:rsidR="00AD6F3F" w:rsidRPr="00AD6F3F" w:rsidRDefault="00AD6F3F" w:rsidP="00A80534">
            <w:pPr>
              <w:rPr>
                <w:rFonts w:asciiTheme="minorHAnsi" w:hAnsiTheme="minorHAnsi" w:cstheme="minorHAnsi"/>
              </w:rPr>
            </w:pPr>
            <w:r w:rsidRPr="00AD6F3F">
              <w:rPr>
                <w:rFonts w:asciiTheme="minorHAnsi" w:hAnsiTheme="minorHAnsi" w:cstheme="minorHAnsi"/>
              </w:rPr>
              <w:t>Version 1.2</w:t>
            </w:r>
          </w:p>
        </w:tc>
        <w:tc>
          <w:tcPr>
            <w:tcW w:w="2126" w:type="dxa"/>
          </w:tcPr>
          <w:p w14:paraId="0ED4E88A" w14:textId="4E284023" w:rsidR="00AD6F3F" w:rsidRPr="00AD6F3F" w:rsidRDefault="00AD6F3F" w:rsidP="00A80534">
            <w:pPr>
              <w:rPr>
                <w:rFonts w:asciiTheme="minorHAnsi" w:hAnsiTheme="minorHAnsi" w:cstheme="minorHAnsi"/>
              </w:rPr>
            </w:pPr>
            <w:r w:rsidRPr="00AD6F3F">
              <w:rPr>
                <w:rFonts w:asciiTheme="minorHAnsi" w:hAnsiTheme="minorHAnsi" w:cstheme="minorHAnsi"/>
              </w:rPr>
              <w:t>04 08 2023</w:t>
            </w:r>
          </w:p>
        </w:tc>
        <w:tc>
          <w:tcPr>
            <w:tcW w:w="5522" w:type="dxa"/>
          </w:tcPr>
          <w:p w14:paraId="18E9B201" w14:textId="1C9460BE" w:rsidR="00AD6F3F" w:rsidRPr="00AD6F3F" w:rsidRDefault="00AD6F3F" w:rsidP="00A80534">
            <w:pPr>
              <w:rPr>
                <w:rFonts w:asciiTheme="minorHAnsi" w:hAnsiTheme="minorHAnsi" w:cstheme="minorHAnsi"/>
              </w:rPr>
            </w:pPr>
            <w:r>
              <w:rPr>
                <w:rFonts w:asciiTheme="minorHAnsi" w:hAnsiTheme="minorHAnsi" w:cstheme="minorHAnsi"/>
              </w:rPr>
              <w:t xml:space="preserve">Addition </w:t>
            </w:r>
            <w:r w:rsidR="00094FFD">
              <w:rPr>
                <w:rFonts w:asciiTheme="minorHAnsi" w:hAnsiTheme="minorHAnsi" w:cstheme="minorHAnsi"/>
              </w:rPr>
              <w:t xml:space="preserve">of </w:t>
            </w:r>
            <w:r>
              <w:rPr>
                <w:rFonts w:asciiTheme="minorHAnsi" w:hAnsiTheme="minorHAnsi" w:cstheme="minorHAnsi"/>
              </w:rPr>
              <w:t>Installation information</w:t>
            </w:r>
          </w:p>
        </w:tc>
      </w:tr>
      <w:tr w:rsidR="00C34619" w:rsidRPr="00700FFF" w14:paraId="22826298" w14:textId="77777777" w:rsidTr="0066331B">
        <w:tc>
          <w:tcPr>
            <w:tcW w:w="1413" w:type="dxa"/>
          </w:tcPr>
          <w:p w14:paraId="2F62029E" w14:textId="2BAE9D11" w:rsidR="00C34619" w:rsidRPr="00700FFF" w:rsidRDefault="00C34619" w:rsidP="00A80534">
            <w:pPr>
              <w:rPr>
                <w:rFonts w:asciiTheme="minorHAnsi" w:hAnsiTheme="minorHAnsi" w:cstheme="minorHAnsi"/>
              </w:rPr>
            </w:pPr>
            <w:r w:rsidRPr="00700FFF">
              <w:rPr>
                <w:rFonts w:asciiTheme="minorHAnsi" w:hAnsiTheme="minorHAnsi" w:cstheme="minorHAnsi"/>
              </w:rPr>
              <w:t xml:space="preserve">Version </w:t>
            </w:r>
            <w:r w:rsidR="00431C02" w:rsidRPr="00700FFF">
              <w:rPr>
                <w:rFonts w:asciiTheme="minorHAnsi" w:hAnsiTheme="minorHAnsi" w:cstheme="minorHAnsi"/>
              </w:rPr>
              <w:t>1</w:t>
            </w:r>
            <w:r w:rsidRPr="00700FFF">
              <w:rPr>
                <w:rFonts w:asciiTheme="minorHAnsi" w:hAnsiTheme="minorHAnsi" w:cstheme="minorHAnsi"/>
              </w:rPr>
              <w:t>.</w:t>
            </w:r>
            <w:r w:rsidR="00431C02" w:rsidRPr="00700FFF">
              <w:rPr>
                <w:rFonts w:asciiTheme="minorHAnsi" w:hAnsiTheme="minorHAnsi" w:cstheme="minorHAnsi"/>
              </w:rPr>
              <w:t>1</w:t>
            </w:r>
          </w:p>
        </w:tc>
        <w:tc>
          <w:tcPr>
            <w:tcW w:w="2126" w:type="dxa"/>
          </w:tcPr>
          <w:p w14:paraId="5E0B3506" w14:textId="378900B3" w:rsidR="00C34619" w:rsidRPr="00700FFF" w:rsidRDefault="00AD6F3F" w:rsidP="00A80534">
            <w:pPr>
              <w:rPr>
                <w:rFonts w:asciiTheme="minorHAnsi" w:hAnsiTheme="minorHAnsi" w:cstheme="minorHAnsi"/>
              </w:rPr>
            </w:pPr>
            <w:r>
              <w:rPr>
                <w:rFonts w:asciiTheme="minorHAnsi" w:hAnsiTheme="minorHAnsi" w:cstheme="minorHAnsi"/>
              </w:rPr>
              <w:t>10 01 2023</w:t>
            </w:r>
          </w:p>
        </w:tc>
        <w:tc>
          <w:tcPr>
            <w:tcW w:w="5522" w:type="dxa"/>
          </w:tcPr>
          <w:p w14:paraId="6EFE07E9" w14:textId="771F6528" w:rsidR="00C34619" w:rsidRPr="00700FFF" w:rsidRDefault="00AD6F3F" w:rsidP="00A80534">
            <w:pPr>
              <w:rPr>
                <w:rFonts w:asciiTheme="minorHAnsi" w:hAnsiTheme="minorHAnsi" w:cstheme="minorHAnsi"/>
              </w:rPr>
            </w:pPr>
            <w:r>
              <w:rPr>
                <w:rFonts w:asciiTheme="minorHAnsi" w:hAnsiTheme="minorHAnsi" w:cstheme="minorHAnsi"/>
              </w:rPr>
              <w:t>Addition of the TestSSL addendum</w:t>
            </w:r>
          </w:p>
        </w:tc>
      </w:tr>
      <w:tr w:rsidR="00C34619" w:rsidRPr="00700FFF" w14:paraId="2906FE2D" w14:textId="77777777" w:rsidTr="0066331B">
        <w:tc>
          <w:tcPr>
            <w:tcW w:w="1413" w:type="dxa"/>
          </w:tcPr>
          <w:p w14:paraId="7F0D18E3" w14:textId="77777777" w:rsidR="00C34619" w:rsidRPr="00700FFF" w:rsidRDefault="00C34619" w:rsidP="00A80534">
            <w:pPr>
              <w:rPr>
                <w:rFonts w:asciiTheme="minorHAnsi" w:hAnsiTheme="minorHAnsi" w:cstheme="minorHAnsi"/>
              </w:rPr>
            </w:pPr>
            <w:r w:rsidRPr="00700FFF">
              <w:rPr>
                <w:rFonts w:asciiTheme="minorHAnsi" w:hAnsiTheme="minorHAnsi" w:cstheme="minorHAnsi"/>
              </w:rPr>
              <w:t>Version 1.0</w:t>
            </w:r>
          </w:p>
        </w:tc>
        <w:tc>
          <w:tcPr>
            <w:tcW w:w="2126" w:type="dxa"/>
          </w:tcPr>
          <w:p w14:paraId="3480BB18" w14:textId="5482542F" w:rsidR="00C34619" w:rsidRPr="00700FFF" w:rsidRDefault="00431C02" w:rsidP="00A80534">
            <w:pPr>
              <w:rPr>
                <w:rFonts w:asciiTheme="minorHAnsi" w:hAnsiTheme="minorHAnsi" w:cstheme="minorHAnsi"/>
              </w:rPr>
            </w:pPr>
            <w:r w:rsidRPr="00700FFF">
              <w:rPr>
                <w:rFonts w:asciiTheme="minorHAnsi" w:hAnsiTheme="minorHAnsi" w:cstheme="minorHAnsi"/>
                <w:lang w:val="fr-FR"/>
              </w:rPr>
              <w:t>09 12 2022</w:t>
            </w:r>
          </w:p>
        </w:tc>
        <w:tc>
          <w:tcPr>
            <w:tcW w:w="5522" w:type="dxa"/>
          </w:tcPr>
          <w:p w14:paraId="499660A9" w14:textId="16424A5B" w:rsidR="00C34619" w:rsidRPr="00700FFF" w:rsidRDefault="00431C02" w:rsidP="00A80534">
            <w:pPr>
              <w:rPr>
                <w:rFonts w:asciiTheme="minorHAnsi" w:hAnsiTheme="minorHAnsi" w:cstheme="minorHAnsi"/>
              </w:rPr>
            </w:pPr>
            <w:r w:rsidRPr="00700FFF">
              <w:rPr>
                <w:rFonts w:asciiTheme="minorHAnsi" w:hAnsiTheme="minorHAnsi" w:cstheme="minorHAnsi"/>
              </w:rPr>
              <w:t>Publication of the first version</w:t>
            </w:r>
          </w:p>
        </w:tc>
      </w:tr>
    </w:tbl>
    <w:p w14:paraId="0C51C277" w14:textId="77777777" w:rsidR="00C34619" w:rsidRPr="00700FFF" w:rsidRDefault="00C34619" w:rsidP="00A80534"/>
    <w:p w14:paraId="0BA872FA" w14:textId="77777777" w:rsidR="00C20168" w:rsidRPr="00700FFF" w:rsidRDefault="0031577E" w:rsidP="00A80534">
      <w:pPr>
        <w:spacing w:after="0"/>
      </w:pPr>
      <w:r w:rsidRPr="00700FFF">
        <w:t>Copyright © European Data Protection Board (EDPB), 2022-2023</w:t>
      </w:r>
      <w:r w:rsidR="00C20168" w:rsidRPr="00700FFF">
        <w:t xml:space="preserve"> </w:t>
      </w:r>
    </w:p>
    <w:p w14:paraId="5E8D5E99" w14:textId="3AE09A7F" w:rsidR="00431C02" w:rsidRPr="00700FFF" w:rsidRDefault="00756A87" w:rsidP="00A80534">
      <w:r>
        <w:t>Licensed under the EUPL-1.2</w:t>
      </w:r>
    </w:p>
    <w:p w14:paraId="379E18F6" w14:textId="1B37BE10" w:rsidR="00C34619" w:rsidRPr="00700FFF" w:rsidRDefault="00C34619" w:rsidP="00A80534">
      <w:pPr>
        <w:rPr>
          <w:rFonts w:eastAsiaTheme="minorEastAsia"/>
          <w:i/>
          <w:noProof/>
          <w:color w:val="ED7D31" w:themeColor="accent2"/>
          <w:lang w:eastAsia="nl-NL"/>
        </w:rPr>
      </w:pPr>
      <w:r w:rsidRPr="00700FFF">
        <w:br w:type="page"/>
      </w:r>
    </w:p>
    <w:sdt>
      <w:sdtPr>
        <w:rPr>
          <w:rFonts w:asciiTheme="majorHAnsi" w:hAnsiTheme="majorHAnsi"/>
          <w:b/>
          <w:color w:val="2E74B5" w:themeColor="accent1" w:themeShade="BF"/>
          <w:sz w:val="28"/>
        </w:rPr>
        <w:id w:val="1126048857"/>
        <w:docPartObj>
          <w:docPartGallery w:val="Table of Contents"/>
          <w:docPartUnique/>
        </w:docPartObj>
      </w:sdtPr>
      <w:sdtEndPr>
        <w:rPr>
          <w:rFonts w:asciiTheme="minorHAnsi" w:hAnsiTheme="minorHAnsi"/>
          <w:bCs/>
          <w:noProof/>
          <w:color w:val="auto"/>
          <w:sz w:val="22"/>
        </w:rPr>
      </w:sdtEndPr>
      <w:sdtContent>
        <w:p w14:paraId="6B9049DE" w14:textId="77777777" w:rsidR="00544AC0" w:rsidRPr="00700FFF" w:rsidRDefault="00544AC0" w:rsidP="00A80534">
          <w:pPr>
            <w:rPr>
              <w:rFonts w:asciiTheme="majorHAnsi" w:hAnsiTheme="majorHAnsi"/>
              <w:b/>
              <w:color w:val="2E74B5" w:themeColor="accent1" w:themeShade="BF"/>
              <w:sz w:val="28"/>
            </w:rPr>
          </w:pPr>
          <w:r w:rsidRPr="00700FFF">
            <w:rPr>
              <w:rFonts w:asciiTheme="majorHAnsi" w:hAnsiTheme="majorHAnsi"/>
              <w:b/>
              <w:color w:val="2E74B5" w:themeColor="accent1" w:themeShade="BF"/>
              <w:sz w:val="28"/>
            </w:rPr>
            <w:t>Table of contents</w:t>
          </w:r>
        </w:p>
        <w:p w14:paraId="190E4128" w14:textId="6CA514A5" w:rsidR="00F42B68" w:rsidRDefault="00CF0BE4">
          <w:pPr>
            <w:pStyle w:val="TOC1"/>
            <w:tabs>
              <w:tab w:val="left" w:pos="440"/>
              <w:tab w:val="right" w:leader="dot" w:pos="9061"/>
            </w:tabs>
            <w:rPr>
              <w:rFonts w:eastAsiaTheme="minorEastAsia"/>
              <w:noProof/>
              <w:lang w:eastAsia="en-GB"/>
            </w:rPr>
          </w:pPr>
          <w:r w:rsidRPr="00700FFF">
            <w:rPr>
              <w:b/>
              <w:bCs/>
              <w:noProof/>
            </w:rPr>
            <w:fldChar w:fldCharType="begin"/>
          </w:r>
          <w:r w:rsidRPr="00700FFF">
            <w:rPr>
              <w:b/>
              <w:bCs/>
              <w:noProof/>
            </w:rPr>
            <w:instrText xml:space="preserve"> TOC \o "1-3" \h \z \u </w:instrText>
          </w:r>
          <w:r w:rsidRPr="00700FFF">
            <w:rPr>
              <w:b/>
              <w:bCs/>
              <w:noProof/>
            </w:rPr>
            <w:fldChar w:fldCharType="separate"/>
          </w:r>
          <w:hyperlink w:anchor="_Toc141977673" w:history="1">
            <w:r w:rsidR="00F42B68" w:rsidRPr="00E23D59">
              <w:rPr>
                <w:rStyle w:val="Hyperlink"/>
                <w:noProof/>
              </w:rPr>
              <w:t>1</w:t>
            </w:r>
            <w:r w:rsidR="00F42B68">
              <w:rPr>
                <w:rFonts w:eastAsiaTheme="minorEastAsia"/>
                <w:noProof/>
                <w:lang w:eastAsia="en-GB"/>
              </w:rPr>
              <w:tab/>
            </w:r>
            <w:r w:rsidR="00F42B68" w:rsidRPr="00E23D59">
              <w:rPr>
                <w:rStyle w:val="Hyperlink"/>
                <w:noProof/>
              </w:rPr>
              <w:t>Installation</w:t>
            </w:r>
            <w:r w:rsidR="00F42B68">
              <w:rPr>
                <w:noProof/>
                <w:webHidden/>
              </w:rPr>
              <w:tab/>
            </w:r>
            <w:r w:rsidR="00F42B68">
              <w:rPr>
                <w:noProof/>
                <w:webHidden/>
              </w:rPr>
              <w:fldChar w:fldCharType="begin"/>
            </w:r>
            <w:r w:rsidR="00F42B68">
              <w:rPr>
                <w:noProof/>
                <w:webHidden/>
              </w:rPr>
              <w:instrText xml:space="preserve"> PAGEREF _Toc141977673 \h </w:instrText>
            </w:r>
            <w:r w:rsidR="00F42B68">
              <w:rPr>
                <w:noProof/>
                <w:webHidden/>
              </w:rPr>
            </w:r>
            <w:r w:rsidR="00F42B68">
              <w:rPr>
                <w:noProof/>
                <w:webHidden/>
              </w:rPr>
              <w:fldChar w:fldCharType="separate"/>
            </w:r>
            <w:r w:rsidR="00F42B68">
              <w:rPr>
                <w:noProof/>
                <w:webHidden/>
              </w:rPr>
              <w:t>4</w:t>
            </w:r>
            <w:r w:rsidR="00F42B68">
              <w:rPr>
                <w:noProof/>
                <w:webHidden/>
              </w:rPr>
              <w:fldChar w:fldCharType="end"/>
            </w:r>
          </w:hyperlink>
        </w:p>
        <w:p w14:paraId="52E64AA9" w14:textId="63A831E4" w:rsidR="00F42B68" w:rsidRDefault="00AC2724">
          <w:pPr>
            <w:pStyle w:val="TOC2"/>
            <w:tabs>
              <w:tab w:val="left" w:pos="880"/>
              <w:tab w:val="right" w:leader="dot" w:pos="9061"/>
            </w:tabs>
            <w:rPr>
              <w:rFonts w:eastAsiaTheme="minorEastAsia"/>
              <w:noProof/>
              <w:lang w:eastAsia="en-GB"/>
            </w:rPr>
          </w:pPr>
          <w:hyperlink w:anchor="_Toc141977674" w:history="1">
            <w:r w:rsidR="00F42B68" w:rsidRPr="00E23D59">
              <w:rPr>
                <w:rStyle w:val="Hyperlink"/>
                <w:noProof/>
              </w:rPr>
              <w:t>1.1</w:t>
            </w:r>
            <w:r w:rsidR="00F42B68">
              <w:rPr>
                <w:rFonts w:eastAsiaTheme="minorEastAsia"/>
                <w:noProof/>
                <w:lang w:eastAsia="en-GB"/>
              </w:rPr>
              <w:tab/>
            </w:r>
            <w:r w:rsidR="00F42B68" w:rsidRPr="00E23D59">
              <w:rPr>
                <w:rStyle w:val="Hyperlink"/>
                <w:noProof/>
              </w:rPr>
              <w:t>Partial installation (i.e. without testssl.sh)</w:t>
            </w:r>
            <w:r w:rsidR="00F42B68">
              <w:rPr>
                <w:noProof/>
                <w:webHidden/>
              </w:rPr>
              <w:tab/>
            </w:r>
            <w:r w:rsidR="00F42B68">
              <w:rPr>
                <w:noProof/>
                <w:webHidden/>
              </w:rPr>
              <w:fldChar w:fldCharType="begin"/>
            </w:r>
            <w:r w:rsidR="00F42B68">
              <w:rPr>
                <w:noProof/>
                <w:webHidden/>
              </w:rPr>
              <w:instrText xml:space="preserve"> PAGEREF _Toc141977674 \h </w:instrText>
            </w:r>
            <w:r w:rsidR="00F42B68">
              <w:rPr>
                <w:noProof/>
                <w:webHidden/>
              </w:rPr>
            </w:r>
            <w:r w:rsidR="00F42B68">
              <w:rPr>
                <w:noProof/>
                <w:webHidden/>
              </w:rPr>
              <w:fldChar w:fldCharType="separate"/>
            </w:r>
            <w:r w:rsidR="00F42B68">
              <w:rPr>
                <w:noProof/>
                <w:webHidden/>
              </w:rPr>
              <w:t>4</w:t>
            </w:r>
            <w:r w:rsidR="00F42B68">
              <w:rPr>
                <w:noProof/>
                <w:webHidden/>
              </w:rPr>
              <w:fldChar w:fldCharType="end"/>
            </w:r>
          </w:hyperlink>
        </w:p>
        <w:p w14:paraId="67CB18E6" w14:textId="7BD7A788" w:rsidR="00F42B68" w:rsidRDefault="00AC2724">
          <w:pPr>
            <w:pStyle w:val="TOC3"/>
            <w:tabs>
              <w:tab w:val="left" w:pos="1320"/>
              <w:tab w:val="right" w:leader="dot" w:pos="9061"/>
            </w:tabs>
            <w:rPr>
              <w:rFonts w:eastAsiaTheme="minorEastAsia"/>
              <w:noProof/>
              <w:lang w:eastAsia="en-GB"/>
            </w:rPr>
          </w:pPr>
          <w:hyperlink w:anchor="_Toc141977675" w:history="1">
            <w:r w:rsidR="00F42B68" w:rsidRPr="00E23D59">
              <w:rPr>
                <w:rStyle w:val="Hyperlink"/>
                <w:noProof/>
              </w:rPr>
              <w:t>1.1.1</w:t>
            </w:r>
            <w:r w:rsidR="00F42B68">
              <w:rPr>
                <w:rFonts w:eastAsiaTheme="minorEastAsia"/>
                <w:noProof/>
                <w:lang w:eastAsia="en-GB"/>
              </w:rPr>
              <w:tab/>
            </w:r>
            <w:r w:rsidR="00F42B68" w:rsidRPr="00E23D59">
              <w:rPr>
                <w:rStyle w:val="Hyperlink"/>
                <w:noProof/>
              </w:rPr>
              <w:t>MAC</w:t>
            </w:r>
            <w:r w:rsidR="00F42B68">
              <w:rPr>
                <w:noProof/>
                <w:webHidden/>
              </w:rPr>
              <w:tab/>
            </w:r>
            <w:r w:rsidR="00F42B68">
              <w:rPr>
                <w:noProof/>
                <w:webHidden/>
              </w:rPr>
              <w:fldChar w:fldCharType="begin"/>
            </w:r>
            <w:r w:rsidR="00F42B68">
              <w:rPr>
                <w:noProof/>
                <w:webHidden/>
              </w:rPr>
              <w:instrText xml:space="preserve"> PAGEREF _Toc141977675 \h </w:instrText>
            </w:r>
            <w:r w:rsidR="00F42B68">
              <w:rPr>
                <w:noProof/>
                <w:webHidden/>
              </w:rPr>
            </w:r>
            <w:r w:rsidR="00F42B68">
              <w:rPr>
                <w:noProof/>
                <w:webHidden/>
              </w:rPr>
              <w:fldChar w:fldCharType="separate"/>
            </w:r>
            <w:r w:rsidR="00F42B68">
              <w:rPr>
                <w:noProof/>
                <w:webHidden/>
              </w:rPr>
              <w:t>4</w:t>
            </w:r>
            <w:r w:rsidR="00F42B68">
              <w:rPr>
                <w:noProof/>
                <w:webHidden/>
              </w:rPr>
              <w:fldChar w:fldCharType="end"/>
            </w:r>
          </w:hyperlink>
        </w:p>
        <w:p w14:paraId="758711C8" w14:textId="20006685" w:rsidR="00F42B68" w:rsidRDefault="00AC2724">
          <w:pPr>
            <w:pStyle w:val="TOC3"/>
            <w:tabs>
              <w:tab w:val="left" w:pos="1320"/>
              <w:tab w:val="right" w:leader="dot" w:pos="9061"/>
            </w:tabs>
            <w:rPr>
              <w:rFonts w:eastAsiaTheme="minorEastAsia"/>
              <w:noProof/>
              <w:lang w:eastAsia="en-GB"/>
            </w:rPr>
          </w:pPr>
          <w:hyperlink w:anchor="_Toc141977676" w:history="1">
            <w:r w:rsidR="00F42B68" w:rsidRPr="00E23D59">
              <w:rPr>
                <w:rStyle w:val="Hyperlink"/>
                <w:noProof/>
              </w:rPr>
              <w:t>1.1.2</w:t>
            </w:r>
            <w:r w:rsidR="00F42B68">
              <w:rPr>
                <w:rFonts w:eastAsiaTheme="minorEastAsia"/>
                <w:noProof/>
                <w:lang w:eastAsia="en-GB"/>
              </w:rPr>
              <w:tab/>
            </w:r>
            <w:r w:rsidR="00F42B68" w:rsidRPr="00E23D59">
              <w:rPr>
                <w:rStyle w:val="Hyperlink"/>
                <w:noProof/>
              </w:rPr>
              <w:t>Windows</w:t>
            </w:r>
            <w:r w:rsidR="00F42B68">
              <w:rPr>
                <w:noProof/>
                <w:webHidden/>
              </w:rPr>
              <w:tab/>
            </w:r>
            <w:r w:rsidR="00F42B68">
              <w:rPr>
                <w:noProof/>
                <w:webHidden/>
              </w:rPr>
              <w:fldChar w:fldCharType="begin"/>
            </w:r>
            <w:r w:rsidR="00F42B68">
              <w:rPr>
                <w:noProof/>
                <w:webHidden/>
              </w:rPr>
              <w:instrText xml:space="preserve"> PAGEREF _Toc141977676 \h </w:instrText>
            </w:r>
            <w:r w:rsidR="00F42B68">
              <w:rPr>
                <w:noProof/>
                <w:webHidden/>
              </w:rPr>
            </w:r>
            <w:r w:rsidR="00F42B68">
              <w:rPr>
                <w:noProof/>
                <w:webHidden/>
              </w:rPr>
              <w:fldChar w:fldCharType="separate"/>
            </w:r>
            <w:r w:rsidR="00F42B68">
              <w:rPr>
                <w:noProof/>
                <w:webHidden/>
              </w:rPr>
              <w:t>5</w:t>
            </w:r>
            <w:r w:rsidR="00F42B68">
              <w:rPr>
                <w:noProof/>
                <w:webHidden/>
              </w:rPr>
              <w:fldChar w:fldCharType="end"/>
            </w:r>
          </w:hyperlink>
        </w:p>
        <w:p w14:paraId="59C22AE1" w14:textId="68A285D3" w:rsidR="00F42B68" w:rsidRDefault="00AC2724">
          <w:pPr>
            <w:pStyle w:val="TOC3"/>
            <w:tabs>
              <w:tab w:val="left" w:pos="1320"/>
              <w:tab w:val="right" w:leader="dot" w:pos="9061"/>
            </w:tabs>
            <w:rPr>
              <w:rFonts w:eastAsiaTheme="minorEastAsia"/>
              <w:noProof/>
              <w:lang w:eastAsia="en-GB"/>
            </w:rPr>
          </w:pPr>
          <w:hyperlink w:anchor="_Toc141977677" w:history="1">
            <w:r w:rsidR="00F42B68" w:rsidRPr="00E23D59">
              <w:rPr>
                <w:rStyle w:val="Hyperlink"/>
                <w:noProof/>
              </w:rPr>
              <w:t>1.1.3</w:t>
            </w:r>
            <w:r w:rsidR="00F42B68">
              <w:rPr>
                <w:rFonts w:eastAsiaTheme="minorEastAsia"/>
                <w:noProof/>
                <w:lang w:eastAsia="en-GB"/>
              </w:rPr>
              <w:tab/>
            </w:r>
            <w:r w:rsidR="00F42B68" w:rsidRPr="00E23D59">
              <w:rPr>
                <w:rStyle w:val="Hyperlink"/>
                <w:noProof/>
              </w:rPr>
              <w:t>GNU/Linux with snap</w:t>
            </w:r>
            <w:r w:rsidR="00F42B68">
              <w:rPr>
                <w:noProof/>
                <w:webHidden/>
              </w:rPr>
              <w:tab/>
            </w:r>
            <w:r w:rsidR="00F42B68">
              <w:rPr>
                <w:noProof/>
                <w:webHidden/>
              </w:rPr>
              <w:fldChar w:fldCharType="begin"/>
            </w:r>
            <w:r w:rsidR="00F42B68">
              <w:rPr>
                <w:noProof/>
                <w:webHidden/>
              </w:rPr>
              <w:instrText xml:space="preserve"> PAGEREF _Toc141977677 \h </w:instrText>
            </w:r>
            <w:r w:rsidR="00F42B68">
              <w:rPr>
                <w:noProof/>
                <w:webHidden/>
              </w:rPr>
            </w:r>
            <w:r w:rsidR="00F42B68">
              <w:rPr>
                <w:noProof/>
                <w:webHidden/>
              </w:rPr>
              <w:fldChar w:fldCharType="separate"/>
            </w:r>
            <w:r w:rsidR="00F42B68">
              <w:rPr>
                <w:noProof/>
                <w:webHidden/>
              </w:rPr>
              <w:t>5</w:t>
            </w:r>
            <w:r w:rsidR="00F42B68">
              <w:rPr>
                <w:noProof/>
                <w:webHidden/>
              </w:rPr>
              <w:fldChar w:fldCharType="end"/>
            </w:r>
          </w:hyperlink>
        </w:p>
        <w:p w14:paraId="08F3D215" w14:textId="554CB5FA" w:rsidR="00F42B68" w:rsidRDefault="00AC2724">
          <w:pPr>
            <w:pStyle w:val="TOC2"/>
            <w:tabs>
              <w:tab w:val="left" w:pos="880"/>
              <w:tab w:val="right" w:leader="dot" w:pos="9061"/>
            </w:tabs>
            <w:rPr>
              <w:rFonts w:eastAsiaTheme="minorEastAsia"/>
              <w:noProof/>
              <w:lang w:eastAsia="en-GB"/>
            </w:rPr>
          </w:pPr>
          <w:hyperlink w:anchor="_Toc141977678" w:history="1">
            <w:r w:rsidR="00F42B68" w:rsidRPr="00E23D59">
              <w:rPr>
                <w:rStyle w:val="Hyperlink"/>
                <w:noProof/>
              </w:rPr>
              <w:t>1.2</w:t>
            </w:r>
            <w:r w:rsidR="00F42B68">
              <w:rPr>
                <w:rFonts w:eastAsiaTheme="minorEastAsia"/>
                <w:noProof/>
                <w:lang w:eastAsia="en-GB"/>
              </w:rPr>
              <w:tab/>
            </w:r>
            <w:r w:rsidR="00F42B68" w:rsidRPr="00E23D59">
              <w:rPr>
                <w:rStyle w:val="Hyperlink"/>
                <w:noProof/>
              </w:rPr>
              <w:t xml:space="preserve">Full install (ie with </w:t>
            </w:r>
            <w:r w:rsidR="00F42B68" w:rsidRPr="00E23D59">
              <w:rPr>
                <w:rStyle w:val="Hyperlink"/>
                <w:rFonts w:ascii="Courier New" w:hAnsi="Courier New" w:cs="Courier New"/>
                <w:noProof/>
              </w:rPr>
              <w:t>testssl.sh</w:t>
            </w:r>
            <w:r w:rsidR="00F42B68" w:rsidRPr="00E23D59">
              <w:rPr>
                <w:rStyle w:val="Hyperlink"/>
                <w:noProof/>
              </w:rPr>
              <w:t>)</w:t>
            </w:r>
            <w:r w:rsidR="00F42B68">
              <w:rPr>
                <w:noProof/>
                <w:webHidden/>
              </w:rPr>
              <w:tab/>
            </w:r>
            <w:r w:rsidR="00F42B68">
              <w:rPr>
                <w:noProof/>
                <w:webHidden/>
              </w:rPr>
              <w:fldChar w:fldCharType="begin"/>
            </w:r>
            <w:r w:rsidR="00F42B68">
              <w:rPr>
                <w:noProof/>
                <w:webHidden/>
              </w:rPr>
              <w:instrText xml:space="preserve"> PAGEREF _Toc141977678 \h </w:instrText>
            </w:r>
            <w:r w:rsidR="00F42B68">
              <w:rPr>
                <w:noProof/>
                <w:webHidden/>
              </w:rPr>
            </w:r>
            <w:r w:rsidR="00F42B68">
              <w:rPr>
                <w:noProof/>
                <w:webHidden/>
              </w:rPr>
              <w:fldChar w:fldCharType="separate"/>
            </w:r>
            <w:r w:rsidR="00F42B68">
              <w:rPr>
                <w:noProof/>
                <w:webHidden/>
              </w:rPr>
              <w:t>6</w:t>
            </w:r>
            <w:r w:rsidR="00F42B68">
              <w:rPr>
                <w:noProof/>
                <w:webHidden/>
              </w:rPr>
              <w:fldChar w:fldCharType="end"/>
            </w:r>
          </w:hyperlink>
        </w:p>
        <w:p w14:paraId="0CCF2907" w14:textId="203F1789" w:rsidR="00F42B68" w:rsidRDefault="00AC2724">
          <w:pPr>
            <w:pStyle w:val="TOC3"/>
            <w:tabs>
              <w:tab w:val="left" w:pos="1320"/>
              <w:tab w:val="right" w:leader="dot" w:pos="9061"/>
            </w:tabs>
            <w:rPr>
              <w:rFonts w:eastAsiaTheme="minorEastAsia"/>
              <w:noProof/>
              <w:lang w:eastAsia="en-GB"/>
            </w:rPr>
          </w:pPr>
          <w:hyperlink w:anchor="_Toc141977679" w:history="1">
            <w:r w:rsidR="00F42B68" w:rsidRPr="00E23D59">
              <w:rPr>
                <w:rStyle w:val="Hyperlink"/>
                <w:noProof/>
              </w:rPr>
              <w:t>1.2.1</w:t>
            </w:r>
            <w:r w:rsidR="00F42B68">
              <w:rPr>
                <w:rFonts w:eastAsiaTheme="minorEastAsia"/>
                <w:noProof/>
                <w:lang w:eastAsia="en-GB"/>
              </w:rPr>
              <w:tab/>
            </w:r>
            <w:r w:rsidR="00F42B68" w:rsidRPr="00E23D59">
              <w:rPr>
                <w:rStyle w:val="Hyperlink"/>
                <w:noProof/>
              </w:rPr>
              <w:t>Prerequisite: install Docker</w:t>
            </w:r>
            <w:r w:rsidR="00F42B68">
              <w:rPr>
                <w:noProof/>
                <w:webHidden/>
              </w:rPr>
              <w:tab/>
            </w:r>
            <w:r w:rsidR="00F42B68">
              <w:rPr>
                <w:noProof/>
                <w:webHidden/>
              </w:rPr>
              <w:fldChar w:fldCharType="begin"/>
            </w:r>
            <w:r w:rsidR="00F42B68">
              <w:rPr>
                <w:noProof/>
                <w:webHidden/>
              </w:rPr>
              <w:instrText xml:space="preserve"> PAGEREF _Toc141977679 \h </w:instrText>
            </w:r>
            <w:r w:rsidR="00F42B68">
              <w:rPr>
                <w:noProof/>
                <w:webHidden/>
              </w:rPr>
            </w:r>
            <w:r w:rsidR="00F42B68">
              <w:rPr>
                <w:noProof/>
                <w:webHidden/>
              </w:rPr>
              <w:fldChar w:fldCharType="separate"/>
            </w:r>
            <w:r w:rsidR="00F42B68">
              <w:rPr>
                <w:noProof/>
                <w:webHidden/>
              </w:rPr>
              <w:t>6</w:t>
            </w:r>
            <w:r w:rsidR="00F42B68">
              <w:rPr>
                <w:noProof/>
                <w:webHidden/>
              </w:rPr>
              <w:fldChar w:fldCharType="end"/>
            </w:r>
          </w:hyperlink>
        </w:p>
        <w:p w14:paraId="0265AA45" w14:textId="55A1E5FB" w:rsidR="00F42B68" w:rsidRDefault="00AC2724">
          <w:pPr>
            <w:pStyle w:val="TOC3"/>
            <w:tabs>
              <w:tab w:val="left" w:pos="1320"/>
              <w:tab w:val="right" w:leader="dot" w:pos="9061"/>
            </w:tabs>
            <w:rPr>
              <w:rFonts w:eastAsiaTheme="minorEastAsia"/>
              <w:noProof/>
              <w:lang w:eastAsia="en-GB"/>
            </w:rPr>
          </w:pPr>
          <w:hyperlink w:anchor="_Toc141977680" w:history="1">
            <w:r w:rsidR="00F42B68" w:rsidRPr="00E23D59">
              <w:rPr>
                <w:rStyle w:val="Hyperlink"/>
                <w:noProof/>
              </w:rPr>
              <w:t>1.2.2</w:t>
            </w:r>
            <w:r w:rsidR="00F42B68">
              <w:rPr>
                <w:rFonts w:eastAsiaTheme="minorEastAsia"/>
                <w:noProof/>
                <w:lang w:eastAsia="en-GB"/>
              </w:rPr>
              <w:tab/>
            </w:r>
            <w:r w:rsidR="00F42B68" w:rsidRPr="00E23D59">
              <w:rPr>
                <w:rStyle w:val="Hyperlink"/>
                <w:noProof/>
              </w:rPr>
              <w:t>Installation of EDPB WAT</w:t>
            </w:r>
            <w:r w:rsidR="00F42B68">
              <w:rPr>
                <w:noProof/>
                <w:webHidden/>
              </w:rPr>
              <w:tab/>
            </w:r>
            <w:r w:rsidR="00F42B68">
              <w:rPr>
                <w:noProof/>
                <w:webHidden/>
              </w:rPr>
              <w:fldChar w:fldCharType="begin"/>
            </w:r>
            <w:r w:rsidR="00F42B68">
              <w:rPr>
                <w:noProof/>
                <w:webHidden/>
              </w:rPr>
              <w:instrText xml:space="preserve"> PAGEREF _Toc141977680 \h </w:instrText>
            </w:r>
            <w:r w:rsidR="00F42B68">
              <w:rPr>
                <w:noProof/>
                <w:webHidden/>
              </w:rPr>
            </w:r>
            <w:r w:rsidR="00F42B68">
              <w:rPr>
                <w:noProof/>
                <w:webHidden/>
              </w:rPr>
              <w:fldChar w:fldCharType="separate"/>
            </w:r>
            <w:r w:rsidR="00F42B68">
              <w:rPr>
                <w:noProof/>
                <w:webHidden/>
              </w:rPr>
              <w:t>7</w:t>
            </w:r>
            <w:r w:rsidR="00F42B68">
              <w:rPr>
                <w:noProof/>
                <w:webHidden/>
              </w:rPr>
              <w:fldChar w:fldCharType="end"/>
            </w:r>
          </w:hyperlink>
        </w:p>
        <w:p w14:paraId="1141B970" w14:textId="7828D0E8" w:rsidR="00F42B68" w:rsidRDefault="00AC2724">
          <w:pPr>
            <w:pStyle w:val="TOC3"/>
            <w:tabs>
              <w:tab w:val="left" w:pos="1320"/>
              <w:tab w:val="right" w:leader="dot" w:pos="9061"/>
            </w:tabs>
            <w:rPr>
              <w:rFonts w:eastAsiaTheme="minorEastAsia"/>
              <w:noProof/>
              <w:lang w:eastAsia="en-GB"/>
            </w:rPr>
          </w:pPr>
          <w:hyperlink w:anchor="_Toc141977681" w:history="1">
            <w:r w:rsidR="00F42B68" w:rsidRPr="00E23D59">
              <w:rPr>
                <w:rStyle w:val="Hyperlink"/>
                <w:rFonts w:eastAsia="Roboto"/>
                <w:noProof/>
              </w:rPr>
              <w:t>1.2.3</w:t>
            </w:r>
            <w:r w:rsidR="00F42B68">
              <w:rPr>
                <w:rFonts w:eastAsiaTheme="minorEastAsia"/>
                <w:noProof/>
                <w:lang w:eastAsia="en-GB"/>
              </w:rPr>
              <w:tab/>
            </w:r>
            <w:r w:rsidR="00F42B68" w:rsidRPr="00E23D59">
              <w:rPr>
                <w:rStyle w:val="Hyperlink"/>
                <w:rFonts w:eastAsia="Roboto"/>
                <w:noProof/>
              </w:rPr>
              <w:t xml:space="preserve">Verification of </w:t>
            </w:r>
            <w:r w:rsidR="00F42B68" w:rsidRPr="00E23D59">
              <w:rPr>
                <w:rStyle w:val="Hyperlink"/>
                <w:rFonts w:ascii="Courier New" w:hAnsi="Courier New" w:cs="Courier New"/>
                <w:noProof/>
              </w:rPr>
              <w:t>testssl.sh</w:t>
            </w:r>
            <w:r w:rsidR="00F42B68">
              <w:rPr>
                <w:noProof/>
                <w:webHidden/>
              </w:rPr>
              <w:tab/>
            </w:r>
            <w:r w:rsidR="00F42B68">
              <w:rPr>
                <w:noProof/>
                <w:webHidden/>
              </w:rPr>
              <w:fldChar w:fldCharType="begin"/>
            </w:r>
            <w:r w:rsidR="00F42B68">
              <w:rPr>
                <w:noProof/>
                <w:webHidden/>
              </w:rPr>
              <w:instrText xml:space="preserve"> PAGEREF _Toc141977681 \h </w:instrText>
            </w:r>
            <w:r w:rsidR="00F42B68">
              <w:rPr>
                <w:noProof/>
                <w:webHidden/>
              </w:rPr>
            </w:r>
            <w:r w:rsidR="00F42B68">
              <w:rPr>
                <w:noProof/>
                <w:webHidden/>
              </w:rPr>
              <w:fldChar w:fldCharType="separate"/>
            </w:r>
            <w:r w:rsidR="00F42B68">
              <w:rPr>
                <w:noProof/>
                <w:webHidden/>
              </w:rPr>
              <w:t>7</w:t>
            </w:r>
            <w:r w:rsidR="00F42B68">
              <w:rPr>
                <w:noProof/>
                <w:webHidden/>
              </w:rPr>
              <w:fldChar w:fldCharType="end"/>
            </w:r>
          </w:hyperlink>
        </w:p>
        <w:p w14:paraId="2173C327" w14:textId="3D40DAEB" w:rsidR="00F42B68" w:rsidRDefault="00AC2724">
          <w:pPr>
            <w:pStyle w:val="TOC1"/>
            <w:tabs>
              <w:tab w:val="left" w:pos="440"/>
              <w:tab w:val="right" w:leader="dot" w:pos="9061"/>
            </w:tabs>
            <w:rPr>
              <w:rFonts w:eastAsiaTheme="minorEastAsia"/>
              <w:noProof/>
              <w:lang w:eastAsia="en-GB"/>
            </w:rPr>
          </w:pPr>
          <w:hyperlink w:anchor="_Toc141977682" w:history="1">
            <w:r w:rsidR="00F42B68" w:rsidRPr="00E23D59">
              <w:rPr>
                <w:rStyle w:val="Hyperlink"/>
                <w:noProof/>
              </w:rPr>
              <w:t>2</w:t>
            </w:r>
            <w:r w:rsidR="00F42B68">
              <w:rPr>
                <w:rFonts w:eastAsiaTheme="minorEastAsia"/>
                <w:noProof/>
                <w:lang w:eastAsia="en-GB"/>
              </w:rPr>
              <w:tab/>
            </w:r>
            <w:r w:rsidR="00F42B68" w:rsidRPr="00E23D59">
              <w:rPr>
                <w:rStyle w:val="Hyperlink"/>
                <w:noProof/>
              </w:rPr>
              <w:t>How the tool works</w:t>
            </w:r>
            <w:r w:rsidR="00F42B68">
              <w:rPr>
                <w:noProof/>
                <w:webHidden/>
              </w:rPr>
              <w:tab/>
            </w:r>
            <w:r w:rsidR="00F42B68">
              <w:rPr>
                <w:noProof/>
                <w:webHidden/>
              </w:rPr>
              <w:fldChar w:fldCharType="begin"/>
            </w:r>
            <w:r w:rsidR="00F42B68">
              <w:rPr>
                <w:noProof/>
                <w:webHidden/>
              </w:rPr>
              <w:instrText xml:space="preserve"> PAGEREF _Toc141977682 \h </w:instrText>
            </w:r>
            <w:r w:rsidR="00F42B68">
              <w:rPr>
                <w:noProof/>
                <w:webHidden/>
              </w:rPr>
            </w:r>
            <w:r w:rsidR="00F42B68">
              <w:rPr>
                <w:noProof/>
                <w:webHidden/>
              </w:rPr>
              <w:fldChar w:fldCharType="separate"/>
            </w:r>
            <w:r w:rsidR="00F42B68">
              <w:rPr>
                <w:noProof/>
                <w:webHidden/>
              </w:rPr>
              <w:t>7</w:t>
            </w:r>
            <w:r w:rsidR="00F42B68">
              <w:rPr>
                <w:noProof/>
                <w:webHidden/>
              </w:rPr>
              <w:fldChar w:fldCharType="end"/>
            </w:r>
          </w:hyperlink>
        </w:p>
        <w:p w14:paraId="711261E4" w14:textId="38F7F3E8" w:rsidR="00F42B68" w:rsidRDefault="00AC2724">
          <w:pPr>
            <w:pStyle w:val="TOC3"/>
            <w:tabs>
              <w:tab w:val="left" w:pos="1320"/>
              <w:tab w:val="right" w:leader="dot" w:pos="9061"/>
            </w:tabs>
            <w:rPr>
              <w:rFonts w:eastAsiaTheme="minorEastAsia"/>
              <w:noProof/>
              <w:lang w:eastAsia="en-GB"/>
            </w:rPr>
          </w:pPr>
          <w:hyperlink w:anchor="_Toc141977683" w:history="1">
            <w:r w:rsidR="00F42B68" w:rsidRPr="00E23D59">
              <w:rPr>
                <w:rStyle w:val="Hyperlink"/>
                <w:rFonts w:ascii="Roboto" w:eastAsia="Roboto" w:hAnsi="Roboto" w:cs="Roboto"/>
                <w:noProof/>
              </w:rPr>
              <w:t>2.1.1</w:t>
            </w:r>
            <w:r w:rsidR="00F42B68">
              <w:rPr>
                <w:rFonts w:eastAsiaTheme="minorEastAsia"/>
                <w:noProof/>
                <w:lang w:eastAsia="en-GB"/>
              </w:rPr>
              <w:tab/>
            </w:r>
            <w:r w:rsidR="00F42B68" w:rsidRPr="00E23D59">
              <w:rPr>
                <w:rStyle w:val="Hyperlink"/>
                <w:rFonts w:ascii="Roboto" w:eastAsia="Roboto" w:hAnsi="Roboto" w:cs="Roboto"/>
                <w:b/>
                <w:noProof/>
              </w:rPr>
              <w:t>Analysischevron_left</w:t>
            </w:r>
            <w:r w:rsidR="00F42B68">
              <w:rPr>
                <w:noProof/>
                <w:webHidden/>
              </w:rPr>
              <w:tab/>
            </w:r>
            <w:r w:rsidR="00F42B68">
              <w:rPr>
                <w:noProof/>
                <w:webHidden/>
              </w:rPr>
              <w:fldChar w:fldCharType="begin"/>
            </w:r>
            <w:r w:rsidR="00F42B68">
              <w:rPr>
                <w:noProof/>
                <w:webHidden/>
              </w:rPr>
              <w:instrText xml:space="preserve"> PAGEREF _Toc141977683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694266E8" w14:textId="4313BD55" w:rsidR="00F42B68" w:rsidRDefault="00AC2724">
          <w:pPr>
            <w:pStyle w:val="TOC3"/>
            <w:tabs>
              <w:tab w:val="left" w:pos="1320"/>
              <w:tab w:val="right" w:leader="dot" w:pos="9061"/>
            </w:tabs>
            <w:rPr>
              <w:rFonts w:eastAsiaTheme="minorEastAsia"/>
              <w:noProof/>
              <w:lang w:eastAsia="en-GB"/>
            </w:rPr>
          </w:pPr>
          <w:hyperlink w:anchor="_Toc141977684" w:history="1">
            <w:r w:rsidR="00F42B68" w:rsidRPr="00E23D59">
              <w:rPr>
                <w:rStyle w:val="Hyperlink"/>
                <w:rFonts w:ascii="Roboto" w:eastAsia="Roboto" w:hAnsi="Roboto" w:cs="Roboto"/>
                <w:noProof/>
              </w:rPr>
              <w:t>2.1.2</w:t>
            </w:r>
            <w:r w:rsidR="00F42B68">
              <w:rPr>
                <w:rFonts w:eastAsiaTheme="minorEastAsia"/>
                <w:noProof/>
                <w:lang w:eastAsia="en-GB"/>
              </w:rPr>
              <w:tab/>
            </w:r>
            <w:r w:rsidR="00F42B68" w:rsidRPr="00E23D59">
              <w:rPr>
                <w:rStyle w:val="Hyperlink"/>
                <w:rFonts w:ascii="Roboto" w:eastAsia="Roboto" w:hAnsi="Roboto" w:cs="Roboto"/>
                <w:b/>
                <w:noProof/>
              </w:rPr>
              <w:t>Sessions</w:t>
            </w:r>
            <w:r w:rsidR="00F42B68">
              <w:rPr>
                <w:noProof/>
                <w:webHidden/>
              </w:rPr>
              <w:tab/>
            </w:r>
            <w:r w:rsidR="00F42B68">
              <w:rPr>
                <w:noProof/>
                <w:webHidden/>
              </w:rPr>
              <w:fldChar w:fldCharType="begin"/>
            </w:r>
            <w:r w:rsidR="00F42B68">
              <w:rPr>
                <w:noProof/>
                <w:webHidden/>
              </w:rPr>
              <w:instrText xml:space="preserve"> PAGEREF _Toc141977684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3372AE85" w14:textId="03CF9508" w:rsidR="00F42B68" w:rsidRDefault="00AC2724">
          <w:pPr>
            <w:pStyle w:val="TOC3"/>
            <w:tabs>
              <w:tab w:val="left" w:pos="1320"/>
              <w:tab w:val="right" w:leader="dot" w:pos="9061"/>
            </w:tabs>
            <w:rPr>
              <w:rFonts w:eastAsiaTheme="minorEastAsia"/>
              <w:noProof/>
              <w:lang w:eastAsia="en-GB"/>
            </w:rPr>
          </w:pPr>
          <w:hyperlink w:anchor="_Toc141977685" w:history="1">
            <w:r w:rsidR="00F42B68" w:rsidRPr="00E23D59">
              <w:rPr>
                <w:rStyle w:val="Hyperlink"/>
                <w:rFonts w:ascii="Roboto" w:eastAsia="Roboto" w:hAnsi="Roboto" w:cs="Roboto"/>
                <w:noProof/>
              </w:rPr>
              <w:t>2.1.3</w:t>
            </w:r>
            <w:r w:rsidR="00F42B68">
              <w:rPr>
                <w:rFonts w:eastAsiaTheme="minorEastAsia"/>
                <w:noProof/>
                <w:lang w:eastAsia="en-GB"/>
              </w:rPr>
              <w:tab/>
            </w:r>
            <w:r w:rsidR="00F42B68" w:rsidRPr="00E23D59">
              <w:rPr>
                <w:rStyle w:val="Hyperlink"/>
                <w:rFonts w:ascii="Roboto" w:eastAsia="Roboto" w:hAnsi="Roboto" w:cs="Roboto"/>
                <w:b/>
                <w:noProof/>
              </w:rPr>
              <w:t>Editor</w:t>
            </w:r>
            <w:r w:rsidR="00F42B68">
              <w:rPr>
                <w:noProof/>
                <w:webHidden/>
              </w:rPr>
              <w:tab/>
            </w:r>
            <w:r w:rsidR="00F42B68">
              <w:rPr>
                <w:noProof/>
                <w:webHidden/>
              </w:rPr>
              <w:fldChar w:fldCharType="begin"/>
            </w:r>
            <w:r w:rsidR="00F42B68">
              <w:rPr>
                <w:noProof/>
                <w:webHidden/>
              </w:rPr>
              <w:instrText xml:space="preserve"> PAGEREF _Toc141977685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519DEECB" w14:textId="6F3E7EA8" w:rsidR="00F42B68" w:rsidRDefault="00AC2724">
          <w:pPr>
            <w:pStyle w:val="TOC3"/>
            <w:tabs>
              <w:tab w:val="left" w:pos="1320"/>
              <w:tab w:val="right" w:leader="dot" w:pos="9061"/>
            </w:tabs>
            <w:rPr>
              <w:rFonts w:eastAsiaTheme="minorEastAsia"/>
              <w:noProof/>
              <w:lang w:eastAsia="en-GB"/>
            </w:rPr>
          </w:pPr>
          <w:hyperlink w:anchor="_Toc141977686" w:history="1">
            <w:r w:rsidR="00F42B68" w:rsidRPr="00E23D59">
              <w:rPr>
                <w:rStyle w:val="Hyperlink"/>
                <w:rFonts w:ascii="Roboto" w:eastAsia="Roboto" w:hAnsi="Roboto" w:cs="Roboto"/>
                <w:noProof/>
              </w:rPr>
              <w:t>2.1.4</w:t>
            </w:r>
            <w:r w:rsidR="00F42B68">
              <w:rPr>
                <w:rFonts w:eastAsiaTheme="minorEastAsia"/>
                <w:noProof/>
                <w:lang w:eastAsia="en-GB"/>
              </w:rPr>
              <w:tab/>
            </w:r>
            <w:r w:rsidR="00F42B68" w:rsidRPr="00E23D59">
              <w:rPr>
                <w:rStyle w:val="Hyperlink"/>
                <w:rFonts w:ascii="Roboto" w:eastAsia="Roboto" w:hAnsi="Roboto" w:cs="Roboto"/>
                <w:b/>
                <w:noProof/>
              </w:rPr>
              <w:t>Other</w:t>
            </w:r>
            <w:r w:rsidR="00F42B68">
              <w:rPr>
                <w:noProof/>
                <w:webHidden/>
              </w:rPr>
              <w:tab/>
            </w:r>
            <w:r w:rsidR="00F42B68">
              <w:rPr>
                <w:noProof/>
                <w:webHidden/>
              </w:rPr>
              <w:fldChar w:fldCharType="begin"/>
            </w:r>
            <w:r w:rsidR="00F42B68">
              <w:rPr>
                <w:noProof/>
                <w:webHidden/>
              </w:rPr>
              <w:instrText xml:space="preserve"> PAGEREF _Toc141977686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32DED0B7" w14:textId="5E7223CF" w:rsidR="00F42B68" w:rsidRDefault="00AC2724">
          <w:pPr>
            <w:pStyle w:val="TOC1"/>
            <w:tabs>
              <w:tab w:val="left" w:pos="440"/>
              <w:tab w:val="right" w:leader="dot" w:pos="9061"/>
            </w:tabs>
            <w:rPr>
              <w:rFonts w:eastAsiaTheme="minorEastAsia"/>
              <w:noProof/>
              <w:lang w:eastAsia="en-GB"/>
            </w:rPr>
          </w:pPr>
          <w:hyperlink w:anchor="_Toc141977687" w:history="1">
            <w:r w:rsidR="00F42B68" w:rsidRPr="00E23D59">
              <w:rPr>
                <w:rStyle w:val="Hyperlink"/>
                <w:noProof/>
              </w:rPr>
              <w:t>3</w:t>
            </w:r>
            <w:r w:rsidR="00F42B68">
              <w:rPr>
                <w:rFonts w:eastAsiaTheme="minorEastAsia"/>
                <w:noProof/>
                <w:lang w:eastAsia="en-GB"/>
              </w:rPr>
              <w:tab/>
            </w:r>
            <w:r w:rsidR="00F42B68" w:rsidRPr="00E23D59">
              <w:rPr>
                <w:rStyle w:val="Hyperlink"/>
                <w:noProof/>
              </w:rPr>
              <w:t>Provide new analysis</w:t>
            </w:r>
            <w:r w:rsidR="00F42B68">
              <w:rPr>
                <w:noProof/>
                <w:webHidden/>
              </w:rPr>
              <w:tab/>
            </w:r>
            <w:r w:rsidR="00F42B68">
              <w:rPr>
                <w:noProof/>
                <w:webHidden/>
              </w:rPr>
              <w:fldChar w:fldCharType="begin"/>
            </w:r>
            <w:r w:rsidR="00F42B68">
              <w:rPr>
                <w:noProof/>
                <w:webHidden/>
              </w:rPr>
              <w:instrText xml:space="preserve"> PAGEREF _Toc141977687 \h </w:instrText>
            </w:r>
            <w:r w:rsidR="00F42B68">
              <w:rPr>
                <w:noProof/>
                <w:webHidden/>
              </w:rPr>
            </w:r>
            <w:r w:rsidR="00F42B68">
              <w:rPr>
                <w:noProof/>
                <w:webHidden/>
              </w:rPr>
              <w:fldChar w:fldCharType="separate"/>
            </w:r>
            <w:r w:rsidR="00F42B68">
              <w:rPr>
                <w:noProof/>
                <w:webHidden/>
              </w:rPr>
              <w:t>8</w:t>
            </w:r>
            <w:r w:rsidR="00F42B68">
              <w:rPr>
                <w:noProof/>
                <w:webHidden/>
              </w:rPr>
              <w:fldChar w:fldCharType="end"/>
            </w:r>
          </w:hyperlink>
        </w:p>
        <w:p w14:paraId="28F9D6B2" w14:textId="5C359B43" w:rsidR="00F42B68" w:rsidRDefault="00AC2724">
          <w:pPr>
            <w:pStyle w:val="TOC1"/>
            <w:tabs>
              <w:tab w:val="left" w:pos="440"/>
              <w:tab w:val="right" w:leader="dot" w:pos="9061"/>
            </w:tabs>
            <w:rPr>
              <w:rFonts w:eastAsiaTheme="minorEastAsia"/>
              <w:noProof/>
              <w:lang w:eastAsia="en-GB"/>
            </w:rPr>
          </w:pPr>
          <w:hyperlink w:anchor="_Toc141977688" w:history="1">
            <w:r w:rsidR="00F42B68" w:rsidRPr="00E23D59">
              <w:rPr>
                <w:rStyle w:val="Hyperlink"/>
                <w:noProof/>
              </w:rPr>
              <w:t>4</w:t>
            </w:r>
            <w:r w:rsidR="00F42B68">
              <w:rPr>
                <w:rFonts w:eastAsiaTheme="minorEastAsia"/>
                <w:noProof/>
                <w:lang w:eastAsia="en-GB"/>
              </w:rPr>
              <w:tab/>
            </w:r>
            <w:r w:rsidR="00F42B68" w:rsidRPr="00E23D59">
              <w:rPr>
                <w:rStyle w:val="Hyperlink"/>
                <w:noProof/>
              </w:rPr>
              <w:t>The Internal Browser</w:t>
            </w:r>
            <w:r w:rsidR="00F42B68">
              <w:rPr>
                <w:noProof/>
                <w:webHidden/>
              </w:rPr>
              <w:tab/>
            </w:r>
            <w:r w:rsidR="00F42B68">
              <w:rPr>
                <w:noProof/>
                <w:webHidden/>
              </w:rPr>
              <w:fldChar w:fldCharType="begin"/>
            </w:r>
            <w:r w:rsidR="00F42B68">
              <w:rPr>
                <w:noProof/>
                <w:webHidden/>
              </w:rPr>
              <w:instrText xml:space="preserve"> PAGEREF _Toc141977688 \h </w:instrText>
            </w:r>
            <w:r w:rsidR="00F42B68">
              <w:rPr>
                <w:noProof/>
                <w:webHidden/>
              </w:rPr>
            </w:r>
            <w:r w:rsidR="00F42B68">
              <w:rPr>
                <w:noProof/>
                <w:webHidden/>
              </w:rPr>
              <w:fldChar w:fldCharType="separate"/>
            </w:r>
            <w:r w:rsidR="00F42B68">
              <w:rPr>
                <w:noProof/>
                <w:webHidden/>
              </w:rPr>
              <w:t>10</w:t>
            </w:r>
            <w:r w:rsidR="00F42B68">
              <w:rPr>
                <w:noProof/>
                <w:webHidden/>
              </w:rPr>
              <w:fldChar w:fldCharType="end"/>
            </w:r>
          </w:hyperlink>
        </w:p>
        <w:p w14:paraId="13AE38D1" w14:textId="076C2FD8" w:rsidR="00F42B68" w:rsidRDefault="00AC2724">
          <w:pPr>
            <w:pStyle w:val="TOC1"/>
            <w:tabs>
              <w:tab w:val="left" w:pos="440"/>
              <w:tab w:val="right" w:leader="dot" w:pos="9061"/>
            </w:tabs>
            <w:rPr>
              <w:rFonts w:eastAsiaTheme="minorEastAsia"/>
              <w:noProof/>
              <w:lang w:eastAsia="en-GB"/>
            </w:rPr>
          </w:pPr>
          <w:hyperlink w:anchor="_Toc141977689" w:history="1">
            <w:r w:rsidR="00F42B68" w:rsidRPr="00E23D59">
              <w:rPr>
                <w:rStyle w:val="Hyperlink"/>
                <w:rFonts w:ascii="Roboto" w:eastAsia="Roboto" w:hAnsi="Roboto" w:cs="Roboto"/>
                <w:b/>
                <w:noProof/>
              </w:rPr>
              <w:t>5</w:t>
            </w:r>
            <w:r w:rsidR="00F42B68">
              <w:rPr>
                <w:rFonts w:eastAsiaTheme="minorEastAsia"/>
                <w:noProof/>
                <w:lang w:eastAsia="en-GB"/>
              </w:rPr>
              <w:tab/>
            </w:r>
            <w:r w:rsidR="00F42B68" w:rsidRPr="00E23D59">
              <w:rPr>
                <w:rStyle w:val="Hyperlink"/>
                <w:rFonts w:ascii="Roboto" w:eastAsia="Roboto" w:hAnsi="Roboto" w:cs="Roboto"/>
                <w:noProof/>
              </w:rPr>
              <w:t>The Internal Browser</w:t>
            </w:r>
            <w:r w:rsidR="00F42B68">
              <w:rPr>
                <w:noProof/>
                <w:webHidden/>
              </w:rPr>
              <w:tab/>
            </w:r>
            <w:r w:rsidR="00F42B68">
              <w:rPr>
                <w:noProof/>
                <w:webHidden/>
              </w:rPr>
              <w:fldChar w:fldCharType="begin"/>
            </w:r>
            <w:r w:rsidR="00F42B68">
              <w:rPr>
                <w:noProof/>
                <w:webHidden/>
              </w:rPr>
              <w:instrText xml:space="preserve"> PAGEREF _Toc141977689 \h </w:instrText>
            </w:r>
            <w:r w:rsidR="00F42B68">
              <w:rPr>
                <w:noProof/>
                <w:webHidden/>
              </w:rPr>
            </w:r>
            <w:r w:rsidR="00F42B68">
              <w:rPr>
                <w:noProof/>
                <w:webHidden/>
              </w:rPr>
              <w:fldChar w:fldCharType="separate"/>
            </w:r>
            <w:r w:rsidR="00F42B68">
              <w:rPr>
                <w:noProof/>
                <w:webHidden/>
              </w:rPr>
              <w:t>10</w:t>
            </w:r>
            <w:r w:rsidR="00F42B68">
              <w:rPr>
                <w:noProof/>
                <w:webHidden/>
              </w:rPr>
              <w:fldChar w:fldCharType="end"/>
            </w:r>
          </w:hyperlink>
        </w:p>
        <w:p w14:paraId="1DC66EB6" w14:textId="5A8D810C" w:rsidR="00F42B68" w:rsidRDefault="00AC2724">
          <w:pPr>
            <w:pStyle w:val="TOC2"/>
            <w:tabs>
              <w:tab w:val="left" w:pos="880"/>
              <w:tab w:val="right" w:leader="dot" w:pos="9061"/>
            </w:tabs>
            <w:rPr>
              <w:rFonts w:eastAsiaTheme="minorEastAsia"/>
              <w:noProof/>
              <w:lang w:eastAsia="en-GB"/>
            </w:rPr>
          </w:pPr>
          <w:hyperlink w:anchor="_Toc141977690" w:history="1">
            <w:r w:rsidR="00F42B68" w:rsidRPr="00E23D59">
              <w:rPr>
                <w:rStyle w:val="Hyperlink"/>
                <w:rFonts w:ascii="Roboto" w:eastAsia="Roboto" w:hAnsi="Roboto" w:cs="Roboto"/>
                <w:b/>
                <w:noProof/>
              </w:rPr>
              <w:t>5.1</w:t>
            </w:r>
            <w:r w:rsidR="00F42B68">
              <w:rPr>
                <w:rFonts w:eastAsiaTheme="minorEastAsia"/>
                <w:noProof/>
                <w:lang w:eastAsia="en-GB"/>
              </w:rPr>
              <w:tab/>
            </w:r>
            <w:r w:rsidR="00F42B68" w:rsidRPr="00E23D59">
              <w:rPr>
                <w:rStyle w:val="Hyperlink"/>
                <w:rFonts w:ascii="Roboto" w:eastAsia="Roboto" w:hAnsi="Roboto" w:cs="Roboto"/>
                <w:noProof/>
              </w:rPr>
              <w:t>The toolbar</w:t>
            </w:r>
            <w:r w:rsidR="00F42B68">
              <w:rPr>
                <w:noProof/>
                <w:webHidden/>
              </w:rPr>
              <w:tab/>
            </w:r>
            <w:r w:rsidR="00F42B68">
              <w:rPr>
                <w:noProof/>
                <w:webHidden/>
              </w:rPr>
              <w:fldChar w:fldCharType="begin"/>
            </w:r>
            <w:r w:rsidR="00F42B68">
              <w:rPr>
                <w:noProof/>
                <w:webHidden/>
              </w:rPr>
              <w:instrText xml:space="preserve"> PAGEREF _Toc141977690 \h </w:instrText>
            </w:r>
            <w:r w:rsidR="00F42B68">
              <w:rPr>
                <w:noProof/>
                <w:webHidden/>
              </w:rPr>
            </w:r>
            <w:r w:rsidR="00F42B68">
              <w:rPr>
                <w:noProof/>
                <w:webHidden/>
              </w:rPr>
              <w:fldChar w:fldCharType="separate"/>
            </w:r>
            <w:r w:rsidR="00F42B68">
              <w:rPr>
                <w:noProof/>
                <w:webHidden/>
              </w:rPr>
              <w:t>10</w:t>
            </w:r>
            <w:r w:rsidR="00F42B68">
              <w:rPr>
                <w:noProof/>
                <w:webHidden/>
              </w:rPr>
              <w:fldChar w:fldCharType="end"/>
            </w:r>
          </w:hyperlink>
        </w:p>
        <w:p w14:paraId="60920C37" w14:textId="6D1A0A9E" w:rsidR="00F42B68" w:rsidRDefault="00AC2724">
          <w:pPr>
            <w:pStyle w:val="TOC2"/>
            <w:tabs>
              <w:tab w:val="left" w:pos="880"/>
              <w:tab w:val="right" w:leader="dot" w:pos="9061"/>
            </w:tabs>
            <w:rPr>
              <w:rFonts w:eastAsiaTheme="minorEastAsia"/>
              <w:noProof/>
              <w:lang w:eastAsia="en-GB"/>
            </w:rPr>
          </w:pPr>
          <w:hyperlink w:anchor="_Toc141977691" w:history="1">
            <w:r w:rsidR="00F42B68" w:rsidRPr="00E23D59">
              <w:rPr>
                <w:rStyle w:val="Hyperlink"/>
                <w:rFonts w:ascii="Roboto" w:eastAsia="Roboto" w:hAnsi="Roboto" w:cs="Roboto"/>
                <w:b/>
                <w:noProof/>
              </w:rPr>
              <w:t>5.2</w:t>
            </w:r>
            <w:r w:rsidR="00F42B68">
              <w:rPr>
                <w:rFonts w:eastAsiaTheme="minorEastAsia"/>
                <w:noProof/>
                <w:lang w:eastAsia="en-GB"/>
              </w:rPr>
              <w:tab/>
            </w:r>
            <w:r w:rsidR="00F42B68" w:rsidRPr="00E23D59">
              <w:rPr>
                <w:rStyle w:val="Hyperlink"/>
                <w:rFonts w:ascii="Roboto" w:eastAsia="Roboto" w:hAnsi="Roboto" w:cs="Roboto"/>
                <w:noProof/>
              </w:rPr>
              <w:t>The logger panel</w:t>
            </w:r>
            <w:r w:rsidR="00F42B68">
              <w:rPr>
                <w:noProof/>
                <w:webHidden/>
              </w:rPr>
              <w:tab/>
            </w:r>
            <w:r w:rsidR="00F42B68">
              <w:rPr>
                <w:noProof/>
                <w:webHidden/>
              </w:rPr>
              <w:fldChar w:fldCharType="begin"/>
            </w:r>
            <w:r w:rsidR="00F42B68">
              <w:rPr>
                <w:noProof/>
                <w:webHidden/>
              </w:rPr>
              <w:instrText xml:space="preserve"> PAGEREF _Toc141977691 \h </w:instrText>
            </w:r>
            <w:r w:rsidR="00F42B68">
              <w:rPr>
                <w:noProof/>
                <w:webHidden/>
              </w:rPr>
            </w:r>
            <w:r w:rsidR="00F42B68">
              <w:rPr>
                <w:noProof/>
                <w:webHidden/>
              </w:rPr>
              <w:fldChar w:fldCharType="separate"/>
            </w:r>
            <w:r w:rsidR="00F42B68">
              <w:rPr>
                <w:noProof/>
                <w:webHidden/>
              </w:rPr>
              <w:t>11</w:t>
            </w:r>
            <w:r w:rsidR="00F42B68">
              <w:rPr>
                <w:noProof/>
                <w:webHidden/>
              </w:rPr>
              <w:fldChar w:fldCharType="end"/>
            </w:r>
          </w:hyperlink>
        </w:p>
        <w:p w14:paraId="5DEB7A7D" w14:textId="3EC8B209" w:rsidR="00F42B68" w:rsidRDefault="00AC2724">
          <w:pPr>
            <w:pStyle w:val="TOC2"/>
            <w:tabs>
              <w:tab w:val="left" w:pos="880"/>
              <w:tab w:val="right" w:leader="dot" w:pos="9061"/>
            </w:tabs>
            <w:rPr>
              <w:rFonts w:eastAsiaTheme="minorEastAsia"/>
              <w:noProof/>
              <w:lang w:eastAsia="en-GB"/>
            </w:rPr>
          </w:pPr>
          <w:hyperlink w:anchor="_Toc141977692" w:history="1">
            <w:r w:rsidR="00F42B68" w:rsidRPr="00E23D59">
              <w:rPr>
                <w:rStyle w:val="Hyperlink"/>
                <w:rFonts w:ascii="Roboto" w:eastAsia="Roboto" w:hAnsi="Roboto" w:cs="Roboto"/>
                <w:b/>
                <w:noProof/>
              </w:rPr>
              <w:t>5.3</w:t>
            </w:r>
            <w:r w:rsidR="00F42B68">
              <w:rPr>
                <w:rFonts w:eastAsiaTheme="minorEastAsia"/>
                <w:noProof/>
                <w:lang w:eastAsia="en-GB"/>
              </w:rPr>
              <w:tab/>
            </w:r>
            <w:r w:rsidR="00F42B68" w:rsidRPr="00E23D59">
              <w:rPr>
                <w:rStyle w:val="Hyperlink"/>
                <w:rFonts w:ascii="Roboto" w:eastAsia="Roboto" w:hAnsi="Roboto" w:cs="Roboto"/>
                <w:noProof/>
              </w:rPr>
              <w:t>Analysis Cards</w:t>
            </w:r>
            <w:r w:rsidR="00F42B68">
              <w:rPr>
                <w:noProof/>
                <w:webHidden/>
              </w:rPr>
              <w:tab/>
            </w:r>
            <w:r w:rsidR="00F42B68">
              <w:rPr>
                <w:noProof/>
                <w:webHidden/>
              </w:rPr>
              <w:fldChar w:fldCharType="begin"/>
            </w:r>
            <w:r w:rsidR="00F42B68">
              <w:rPr>
                <w:noProof/>
                <w:webHidden/>
              </w:rPr>
              <w:instrText xml:space="preserve"> PAGEREF _Toc141977692 \h </w:instrText>
            </w:r>
            <w:r w:rsidR="00F42B68">
              <w:rPr>
                <w:noProof/>
                <w:webHidden/>
              </w:rPr>
            </w:r>
            <w:r w:rsidR="00F42B68">
              <w:rPr>
                <w:noProof/>
                <w:webHidden/>
              </w:rPr>
              <w:fldChar w:fldCharType="separate"/>
            </w:r>
            <w:r w:rsidR="00F42B68">
              <w:rPr>
                <w:noProof/>
                <w:webHidden/>
              </w:rPr>
              <w:t>11</w:t>
            </w:r>
            <w:r w:rsidR="00F42B68">
              <w:rPr>
                <w:noProof/>
                <w:webHidden/>
              </w:rPr>
              <w:fldChar w:fldCharType="end"/>
            </w:r>
          </w:hyperlink>
        </w:p>
        <w:p w14:paraId="2DC6E574" w14:textId="046EC450" w:rsidR="00F42B68" w:rsidRDefault="00AC2724">
          <w:pPr>
            <w:pStyle w:val="TOC2"/>
            <w:tabs>
              <w:tab w:val="left" w:pos="880"/>
              <w:tab w:val="right" w:leader="dot" w:pos="9061"/>
            </w:tabs>
            <w:rPr>
              <w:rFonts w:eastAsiaTheme="minorEastAsia"/>
              <w:noProof/>
              <w:lang w:eastAsia="en-GB"/>
            </w:rPr>
          </w:pPr>
          <w:hyperlink w:anchor="_Toc141977693" w:history="1">
            <w:r w:rsidR="00F42B68" w:rsidRPr="00E23D59">
              <w:rPr>
                <w:rStyle w:val="Hyperlink"/>
                <w:rFonts w:ascii="Roboto" w:eastAsia="Roboto" w:hAnsi="Roboto" w:cs="Roboto"/>
                <w:b/>
                <w:noProof/>
              </w:rPr>
              <w:t>5.4</w:t>
            </w:r>
            <w:r w:rsidR="00F42B68">
              <w:rPr>
                <w:rFonts w:eastAsiaTheme="minorEastAsia"/>
                <w:noProof/>
                <w:lang w:eastAsia="en-GB"/>
              </w:rPr>
              <w:tab/>
            </w:r>
            <w:r w:rsidR="00F42B68" w:rsidRPr="00E23D59">
              <w:rPr>
                <w:rStyle w:val="Hyperlink"/>
                <w:rFonts w:ascii="Roboto" w:eastAsia="Roboto" w:hAnsi="Roboto" w:cs="Roboto"/>
                <w:noProof/>
              </w:rPr>
              <w:t>The details panel</w:t>
            </w:r>
            <w:r w:rsidR="00F42B68">
              <w:rPr>
                <w:noProof/>
                <w:webHidden/>
              </w:rPr>
              <w:tab/>
            </w:r>
            <w:r w:rsidR="00F42B68">
              <w:rPr>
                <w:noProof/>
                <w:webHidden/>
              </w:rPr>
              <w:fldChar w:fldCharType="begin"/>
            </w:r>
            <w:r w:rsidR="00F42B68">
              <w:rPr>
                <w:noProof/>
                <w:webHidden/>
              </w:rPr>
              <w:instrText xml:space="preserve"> PAGEREF _Toc141977693 \h </w:instrText>
            </w:r>
            <w:r w:rsidR="00F42B68">
              <w:rPr>
                <w:noProof/>
                <w:webHidden/>
              </w:rPr>
            </w:r>
            <w:r w:rsidR="00F42B68">
              <w:rPr>
                <w:noProof/>
                <w:webHidden/>
              </w:rPr>
              <w:fldChar w:fldCharType="separate"/>
            </w:r>
            <w:r w:rsidR="00F42B68">
              <w:rPr>
                <w:noProof/>
                <w:webHidden/>
              </w:rPr>
              <w:t>12</w:t>
            </w:r>
            <w:r w:rsidR="00F42B68">
              <w:rPr>
                <w:noProof/>
                <w:webHidden/>
              </w:rPr>
              <w:fldChar w:fldCharType="end"/>
            </w:r>
          </w:hyperlink>
        </w:p>
        <w:p w14:paraId="425D5707" w14:textId="08DC13DE" w:rsidR="00F42B68" w:rsidRDefault="00AC2724">
          <w:pPr>
            <w:pStyle w:val="TOC1"/>
            <w:tabs>
              <w:tab w:val="left" w:pos="440"/>
              <w:tab w:val="right" w:leader="dot" w:pos="9061"/>
            </w:tabs>
            <w:rPr>
              <w:rFonts w:eastAsiaTheme="minorEastAsia"/>
              <w:noProof/>
              <w:lang w:eastAsia="en-GB"/>
            </w:rPr>
          </w:pPr>
          <w:hyperlink w:anchor="_Toc141977694" w:history="1">
            <w:r w:rsidR="00F42B68" w:rsidRPr="00E23D59">
              <w:rPr>
                <w:rStyle w:val="Hyperlink"/>
                <w:rFonts w:ascii="Roboto" w:eastAsia="Roboto" w:hAnsi="Roboto" w:cs="Roboto"/>
                <w:b/>
                <w:noProof/>
              </w:rPr>
              <w:t>6</w:t>
            </w:r>
            <w:r w:rsidR="00F42B68">
              <w:rPr>
                <w:rFonts w:eastAsiaTheme="minorEastAsia"/>
                <w:noProof/>
                <w:lang w:eastAsia="en-GB"/>
              </w:rPr>
              <w:tab/>
            </w:r>
            <w:r w:rsidR="00F42B68" w:rsidRPr="00E23D59">
              <w:rPr>
                <w:rStyle w:val="Hyperlink"/>
                <w:rFonts w:ascii="Roboto" w:eastAsia="Roboto" w:hAnsi="Roboto" w:cs="Roboto"/>
                <w:noProof/>
              </w:rPr>
              <w:t>Making a decision of compliance / non compliance</w:t>
            </w:r>
            <w:r w:rsidR="00F42B68">
              <w:rPr>
                <w:noProof/>
                <w:webHidden/>
              </w:rPr>
              <w:tab/>
            </w:r>
            <w:r w:rsidR="00F42B68">
              <w:rPr>
                <w:noProof/>
                <w:webHidden/>
              </w:rPr>
              <w:fldChar w:fldCharType="begin"/>
            </w:r>
            <w:r w:rsidR="00F42B68">
              <w:rPr>
                <w:noProof/>
                <w:webHidden/>
              </w:rPr>
              <w:instrText xml:space="preserve"> PAGEREF _Toc141977694 \h </w:instrText>
            </w:r>
            <w:r w:rsidR="00F42B68">
              <w:rPr>
                <w:noProof/>
                <w:webHidden/>
              </w:rPr>
            </w:r>
            <w:r w:rsidR="00F42B68">
              <w:rPr>
                <w:noProof/>
                <w:webHidden/>
              </w:rPr>
              <w:fldChar w:fldCharType="separate"/>
            </w:r>
            <w:r w:rsidR="00F42B68">
              <w:rPr>
                <w:noProof/>
                <w:webHidden/>
              </w:rPr>
              <w:t>13</w:t>
            </w:r>
            <w:r w:rsidR="00F42B68">
              <w:rPr>
                <w:noProof/>
                <w:webHidden/>
              </w:rPr>
              <w:fldChar w:fldCharType="end"/>
            </w:r>
          </w:hyperlink>
        </w:p>
        <w:p w14:paraId="11E070C0" w14:textId="2B1DB9FC" w:rsidR="00F42B68" w:rsidRDefault="00AC2724">
          <w:pPr>
            <w:pStyle w:val="TOC2"/>
            <w:tabs>
              <w:tab w:val="left" w:pos="880"/>
              <w:tab w:val="right" w:leader="dot" w:pos="9061"/>
            </w:tabs>
            <w:rPr>
              <w:rFonts w:eastAsiaTheme="minorEastAsia"/>
              <w:noProof/>
              <w:lang w:eastAsia="en-GB"/>
            </w:rPr>
          </w:pPr>
          <w:hyperlink w:anchor="_Toc141977695" w:history="1">
            <w:r w:rsidR="00F42B68" w:rsidRPr="00E23D59">
              <w:rPr>
                <w:rStyle w:val="Hyperlink"/>
                <w:rFonts w:ascii="Roboto" w:eastAsia="Roboto" w:hAnsi="Roboto" w:cs="Roboto"/>
                <w:b/>
                <w:noProof/>
              </w:rPr>
              <w:t>6.1</w:t>
            </w:r>
            <w:r w:rsidR="00F42B68">
              <w:rPr>
                <w:rFonts w:eastAsiaTheme="minorEastAsia"/>
                <w:noProof/>
                <w:lang w:eastAsia="en-GB"/>
              </w:rPr>
              <w:tab/>
            </w:r>
            <w:r w:rsidR="00F42B68" w:rsidRPr="00E23D59">
              <w:rPr>
                <w:rStyle w:val="Hyperlink"/>
                <w:rFonts w:ascii="Roboto" w:eastAsia="Roboto" w:hAnsi="Roboto" w:cs="Roboto"/>
                <w:noProof/>
              </w:rPr>
              <w:t>analysis</w:t>
            </w:r>
            <w:r w:rsidR="00F42B68">
              <w:rPr>
                <w:noProof/>
                <w:webHidden/>
              </w:rPr>
              <w:tab/>
            </w:r>
            <w:r w:rsidR="00F42B68">
              <w:rPr>
                <w:noProof/>
                <w:webHidden/>
              </w:rPr>
              <w:fldChar w:fldCharType="begin"/>
            </w:r>
            <w:r w:rsidR="00F42B68">
              <w:rPr>
                <w:noProof/>
                <w:webHidden/>
              </w:rPr>
              <w:instrText xml:space="preserve"> PAGEREF _Toc141977695 \h </w:instrText>
            </w:r>
            <w:r w:rsidR="00F42B68">
              <w:rPr>
                <w:noProof/>
                <w:webHidden/>
              </w:rPr>
            </w:r>
            <w:r w:rsidR="00F42B68">
              <w:rPr>
                <w:noProof/>
                <w:webHidden/>
              </w:rPr>
              <w:fldChar w:fldCharType="separate"/>
            </w:r>
            <w:r w:rsidR="00F42B68">
              <w:rPr>
                <w:noProof/>
                <w:webHidden/>
              </w:rPr>
              <w:t>13</w:t>
            </w:r>
            <w:r w:rsidR="00F42B68">
              <w:rPr>
                <w:noProof/>
                <w:webHidden/>
              </w:rPr>
              <w:fldChar w:fldCharType="end"/>
            </w:r>
          </w:hyperlink>
        </w:p>
        <w:p w14:paraId="6A523AFB" w14:textId="6157A03D" w:rsidR="00F42B68" w:rsidRDefault="00AC2724">
          <w:pPr>
            <w:pStyle w:val="TOC2"/>
            <w:tabs>
              <w:tab w:val="left" w:pos="880"/>
              <w:tab w:val="right" w:leader="dot" w:pos="9061"/>
            </w:tabs>
            <w:rPr>
              <w:rFonts w:eastAsiaTheme="minorEastAsia"/>
              <w:noProof/>
              <w:lang w:eastAsia="en-GB"/>
            </w:rPr>
          </w:pPr>
          <w:hyperlink w:anchor="_Toc141977696" w:history="1">
            <w:r w:rsidR="00F42B68" w:rsidRPr="00E23D59">
              <w:rPr>
                <w:rStyle w:val="Hyperlink"/>
                <w:rFonts w:ascii="Roboto" w:eastAsia="Roboto" w:hAnsi="Roboto" w:cs="Roboto"/>
                <w:b/>
                <w:noProof/>
              </w:rPr>
              <w:t>6.2</w:t>
            </w:r>
            <w:r w:rsidR="00F42B68">
              <w:rPr>
                <w:rFonts w:eastAsiaTheme="minorEastAsia"/>
                <w:noProof/>
                <w:lang w:eastAsia="en-GB"/>
              </w:rPr>
              <w:tab/>
            </w:r>
            <w:r w:rsidR="00F42B68" w:rsidRPr="00E23D59">
              <w:rPr>
                <w:rStyle w:val="Hyperlink"/>
                <w:rFonts w:ascii="Roboto" w:eastAsia="Roboto" w:hAnsi="Roboto" w:cs="Roboto"/>
                <w:noProof/>
              </w:rPr>
              <w:t>Evaluation</w:t>
            </w:r>
            <w:r w:rsidR="00F42B68">
              <w:rPr>
                <w:noProof/>
                <w:webHidden/>
              </w:rPr>
              <w:tab/>
            </w:r>
            <w:r w:rsidR="00F42B68">
              <w:rPr>
                <w:noProof/>
                <w:webHidden/>
              </w:rPr>
              <w:fldChar w:fldCharType="begin"/>
            </w:r>
            <w:r w:rsidR="00F42B68">
              <w:rPr>
                <w:noProof/>
                <w:webHidden/>
              </w:rPr>
              <w:instrText xml:space="preserve"> PAGEREF _Toc141977696 \h </w:instrText>
            </w:r>
            <w:r w:rsidR="00F42B68">
              <w:rPr>
                <w:noProof/>
                <w:webHidden/>
              </w:rPr>
            </w:r>
            <w:r w:rsidR="00F42B68">
              <w:rPr>
                <w:noProof/>
                <w:webHidden/>
              </w:rPr>
              <w:fldChar w:fldCharType="separate"/>
            </w:r>
            <w:r w:rsidR="00F42B68">
              <w:rPr>
                <w:noProof/>
                <w:webHidden/>
              </w:rPr>
              <w:t>13</w:t>
            </w:r>
            <w:r w:rsidR="00F42B68">
              <w:rPr>
                <w:noProof/>
                <w:webHidden/>
              </w:rPr>
              <w:fldChar w:fldCharType="end"/>
            </w:r>
          </w:hyperlink>
        </w:p>
        <w:p w14:paraId="6FADA917" w14:textId="758B74D8" w:rsidR="00F42B68" w:rsidRDefault="00AC2724">
          <w:pPr>
            <w:pStyle w:val="TOC1"/>
            <w:tabs>
              <w:tab w:val="left" w:pos="440"/>
              <w:tab w:val="right" w:leader="dot" w:pos="9061"/>
            </w:tabs>
            <w:rPr>
              <w:rFonts w:eastAsiaTheme="minorEastAsia"/>
              <w:noProof/>
              <w:lang w:eastAsia="en-GB"/>
            </w:rPr>
          </w:pPr>
          <w:hyperlink w:anchor="_Toc141977697" w:history="1">
            <w:r w:rsidR="00F42B68" w:rsidRPr="00E23D59">
              <w:rPr>
                <w:rStyle w:val="Hyperlink"/>
                <w:rFonts w:ascii="Roboto" w:eastAsia="Roboto" w:hAnsi="Roboto" w:cs="Roboto"/>
                <w:b/>
                <w:noProof/>
              </w:rPr>
              <w:t>7</w:t>
            </w:r>
            <w:r w:rsidR="00F42B68">
              <w:rPr>
                <w:rFonts w:eastAsiaTheme="minorEastAsia"/>
                <w:noProof/>
                <w:lang w:eastAsia="en-GB"/>
              </w:rPr>
              <w:tab/>
            </w:r>
            <w:r w:rsidR="00F42B68" w:rsidRPr="00E23D59">
              <w:rPr>
                <w:rStyle w:val="Hyperlink"/>
                <w:rFonts w:ascii="Roboto" w:eastAsia="Roboto" w:hAnsi="Roboto" w:cs="Roboto"/>
                <w:noProof/>
              </w:rPr>
              <w:t>Knowledge Base</w:t>
            </w:r>
            <w:r w:rsidR="00F42B68">
              <w:rPr>
                <w:noProof/>
                <w:webHidden/>
              </w:rPr>
              <w:tab/>
            </w:r>
            <w:r w:rsidR="00F42B68">
              <w:rPr>
                <w:noProof/>
                <w:webHidden/>
              </w:rPr>
              <w:fldChar w:fldCharType="begin"/>
            </w:r>
            <w:r w:rsidR="00F42B68">
              <w:rPr>
                <w:noProof/>
                <w:webHidden/>
              </w:rPr>
              <w:instrText xml:space="preserve"> PAGEREF _Toc141977697 \h </w:instrText>
            </w:r>
            <w:r w:rsidR="00F42B68">
              <w:rPr>
                <w:noProof/>
                <w:webHidden/>
              </w:rPr>
            </w:r>
            <w:r w:rsidR="00F42B68">
              <w:rPr>
                <w:noProof/>
                <w:webHidden/>
              </w:rPr>
              <w:fldChar w:fldCharType="separate"/>
            </w:r>
            <w:r w:rsidR="00F42B68">
              <w:rPr>
                <w:noProof/>
                <w:webHidden/>
              </w:rPr>
              <w:t>14</w:t>
            </w:r>
            <w:r w:rsidR="00F42B68">
              <w:rPr>
                <w:noProof/>
                <w:webHidden/>
              </w:rPr>
              <w:fldChar w:fldCharType="end"/>
            </w:r>
          </w:hyperlink>
        </w:p>
        <w:p w14:paraId="743CC57F" w14:textId="2D99EE14" w:rsidR="00F42B68" w:rsidRDefault="00AC2724">
          <w:pPr>
            <w:pStyle w:val="TOC2"/>
            <w:tabs>
              <w:tab w:val="left" w:pos="880"/>
              <w:tab w:val="right" w:leader="dot" w:pos="9061"/>
            </w:tabs>
            <w:rPr>
              <w:rFonts w:eastAsiaTheme="minorEastAsia"/>
              <w:noProof/>
              <w:lang w:eastAsia="en-GB"/>
            </w:rPr>
          </w:pPr>
          <w:hyperlink w:anchor="_Toc141977698" w:history="1">
            <w:r w:rsidR="00F42B68" w:rsidRPr="00E23D59">
              <w:rPr>
                <w:rStyle w:val="Hyperlink"/>
                <w:rFonts w:ascii="Roboto" w:eastAsia="Roboto" w:hAnsi="Roboto" w:cs="Roboto"/>
                <w:b/>
                <w:noProof/>
              </w:rPr>
              <w:t>7.1</w:t>
            </w:r>
            <w:r w:rsidR="00F42B68">
              <w:rPr>
                <w:rFonts w:eastAsiaTheme="minorEastAsia"/>
                <w:noProof/>
                <w:lang w:eastAsia="en-GB"/>
              </w:rPr>
              <w:tab/>
            </w:r>
            <w:r w:rsidR="00F42B68" w:rsidRPr="00E23D59">
              <w:rPr>
                <w:rStyle w:val="Hyperlink"/>
                <w:rFonts w:ascii="Roboto" w:eastAsia="Roboto" w:hAnsi="Roboto" w:cs="Roboto"/>
                <w:noProof/>
              </w:rPr>
              <w:t>Editing a knowledge base</w:t>
            </w:r>
            <w:r w:rsidR="00F42B68">
              <w:rPr>
                <w:noProof/>
                <w:webHidden/>
              </w:rPr>
              <w:tab/>
            </w:r>
            <w:r w:rsidR="00F42B68">
              <w:rPr>
                <w:noProof/>
                <w:webHidden/>
              </w:rPr>
              <w:fldChar w:fldCharType="begin"/>
            </w:r>
            <w:r w:rsidR="00F42B68">
              <w:rPr>
                <w:noProof/>
                <w:webHidden/>
              </w:rPr>
              <w:instrText xml:space="preserve"> PAGEREF _Toc141977698 \h </w:instrText>
            </w:r>
            <w:r w:rsidR="00F42B68">
              <w:rPr>
                <w:noProof/>
                <w:webHidden/>
              </w:rPr>
            </w:r>
            <w:r w:rsidR="00F42B68">
              <w:rPr>
                <w:noProof/>
                <w:webHidden/>
              </w:rPr>
              <w:fldChar w:fldCharType="separate"/>
            </w:r>
            <w:r w:rsidR="00F42B68">
              <w:rPr>
                <w:noProof/>
                <w:webHidden/>
              </w:rPr>
              <w:t>14</w:t>
            </w:r>
            <w:r w:rsidR="00F42B68">
              <w:rPr>
                <w:noProof/>
                <w:webHidden/>
              </w:rPr>
              <w:fldChar w:fldCharType="end"/>
            </w:r>
          </w:hyperlink>
        </w:p>
        <w:p w14:paraId="5A7199F0" w14:textId="58149732" w:rsidR="00F42B68" w:rsidRDefault="00AC2724">
          <w:pPr>
            <w:pStyle w:val="TOC2"/>
            <w:tabs>
              <w:tab w:val="left" w:pos="880"/>
              <w:tab w:val="right" w:leader="dot" w:pos="9061"/>
            </w:tabs>
            <w:rPr>
              <w:rFonts w:eastAsiaTheme="minorEastAsia"/>
              <w:noProof/>
              <w:lang w:eastAsia="en-GB"/>
            </w:rPr>
          </w:pPr>
          <w:hyperlink w:anchor="_Toc141977699" w:history="1">
            <w:r w:rsidR="00F42B68" w:rsidRPr="00E23D59">
              <w:rPr>
                <w:rStyle w:val="Hyperlink"/>
                <w:rFonts w:ascii="Roboto" w:eastAsia="Roboto" w:hAnsi="Roboto" w:cs="Roboto"/>
                <w:b/>
                <w:noProof/>
              </w:rPr>
              <w:t>7.2</w:t>
            </w:r>
            <w:r w:rsidR="00F42B68">
              <w:rPr>
                <w:rFonts w:eastAsiaTheme="minorEastAsia"/>
                <w:noProof/>
                <w:lang w:eastAsia="en-GB"/>
              </w:rPr>
              <w:tab/>
            </w:r>
            <w:r w:rsidR="00F42B68" w:rsidRPr="00E23D59">
              <w:rPr>
                <w:rStyle w:val="Hyperlink"/>
                <w:rFonts w:ascii="Roboto" w:eastAsia="Roboto" w:hAnsi="Roboto" w:cs="Roboto"/>
                <w:noProof/>
              </w:rPr>
              <w:t>Cookie entries</w:t>
            </w:r>
            <w:r w:rsidR="00F42B68">
              <w:rPr>
                <w:noProof/>
                <w:webHidden/>
              </w:rPr>
              <w:tab/>
            </w:r>
            <w:r w:rsidR="00F42B68">
              <w:rPr>
                <w:noProof/>
                <w:webHidden/>
              </w:rPr>
              <w:fldChar w:fldCharType="begin"/>
            </w:r>
            <w:r w:rsidR="00F42B68">
              <w:rPr>
                <w:noProof/>
                <w:webHidden/>
              </w:rPr>
              <w:instrText xml:space="preserve"> PAGEREF _Toc141977699 \h </w:instrText>
            </w:r>
            <w:r w:rsidR="00F42B68">
              <w:rPr>
                <w:noProof/>
                <w:webHidden/>
              </w:rPr>
            </w:r>
            <w:r w:rsidR="00F42B68">
              <w:rPr>
                <w:noProof/>
                <w:webHidden/>
              </w:rPr>
              <w:fldChar w:fldCharType="separate"/>
            </w:r>
            <w:r w:rsidR="00F42B68">
              <w:rPr>
                <w:noProof/>
                <w:webHidden/>
              </w:rPr>
              <w:t>15</w:t>
            </w:r>
            <w:r w:rsidR="00F42B68">
              <w:rPr>
                <w:noProof/>
                <w:webHidden/>
              </w:rPr>
              <w:fldChar w:fldCharType="end"/>
            </w:r>
          </w:hyperlink>
        </w:p>
        <w:p w14:paraId="532B6F51" w14:textId="3A23842E" w:rsidR="00F42B68" w:rsidRDefault="00AC2724">
          <w:pPr>
            <w:pStyle w:val="TOC3"/>
            <w:tabs>
              <w:tab w:val="left" w:pos="1320"/>
              <w:tab w:val="right" w:leader="dot" w:pos="9061"/>
            </w:tabs>
            <w:rPr>
              <w:rFonts w:eastAsiaTheme="minorEastAsia"/>
              <w:noProof/>
              <w:lang w:eastAsia="en-GB"/>
            </w:rPr>
          </w:pPr>
          <w:hyperlink w:anchor="_Toc141977700" w:history="1">
            <w:r w:rsidR="00F42B68" w:rsidRPr="00E23D59">
              <w:rPr>
                <w:rStyle w:val="Hyperlink"/>
                <w:rFonts w:ascii="Roboto" w:eastAsia="Roboto" w:hAnsi="Roboto" w:cs="Roboto"/>
                <w:smallCaps/>
                <w:noProof/>
              </w:rPr>
              <w:t>7.2.1</w:t>
            </w:r>
            <w:r w:rsidR="00F42B68">
              <w:rPr>
                <w:rFonts w:eastAsiaTheme="minorEastAsia"/>
                <w:noProof/>
                <w:lang w:eastAsia="en-GB"/>
              </w:rPr>
              <w:tab/>
            </w:r>
            <w:r w:rsidR="00F42B68" w:rsidRPr="00E23D59">
              <w:rPr>
                <w:rStyle w:val="Hyperlink"/>
                <w:rFonts w:ascii="Roboto" w:eastAsia="Roboto" w:hAnsi="Roboto" w:cs="Roboto"/>
                <w:smallCaps/>
                <w:noProof/>
              </w:rPr>
              <w:t>COOKIE</w:t>
            </w:r>
            <w:r w:rsidR="00F42B68">
              <w:rPr>
                <w:noProof/>
                <w:webHidden/>
              </w:rPr>
              <w:tab/>
            </w:r>
            <w:r w:rsidR="00F42B68">
              <w:rPr>
                <w:noProof/>
                <w:webHidden/>
              </w:rPr>
              <w:fldChar w:fldCharType="begin"/>
            </w:r>
            <w:r w:rsidR="00F42B68">
              <w:rPr>
                <w:noProof/>
                <w:webHidden/>
              </w:rPr>
              <w:instrText xml:space="preserve"> PAGEREF _Toc141977700 \h </w:instrText>
            </w:r>
            <w:r w:rsidR="00F42B68">
              <w:rPr>
                <w:noProof/>
                <w:webHidden/>
              </w:rPr>
            </w:r>
            <w:r w:rsidR="00F42B68">
              <w:rPr>
                <w:noProof/>
                <w:webHidden/>
              </w:rPr>
              <w:fldChar w:fldCharType="separate"/>
            </w:r>
            <w:r w:rsidR="00F42B68">
              <w:rPr>
                <w:noProof/>
                <w:webHidden/>
              </w:rPr>
              <w:t>15</w:t>
            </w:r>
            <w:r w:rsidR="00F42B68">
              <w:rPr>
                <w:noProof/>
                <w:webHidden/>
              </w:rPr>
              <w:fldChar w:fldCharType="end"/>
            </w:r>
          </w:hyperlink>
        </w:p>
        <w:p w14:paraId="445A5C2E" w14:textId="4D13EAFB" w:rsidR="00F42B68" w:rsidRDefault="00AC2724">
          <w:pPr>
            <w:pStyle w:val="TOC2"/>
            <w:tabs>
              <w:tab w:val="left" w:pos="880"/>
              <w:tab w:val="right" w:leader="dot" w:pos="9061"/>
            </w:tabs>
            <w:rPr>
              <w:rFonts w:eastAsiaTheme="minorEastAsia"/>
              <w:noProof/>
              <w:lang w:eastAsia="en-GB"/>
            </w:rPr>
          </w:pPr>
          <w:hyperlink w:anchor="_Toc141977701" w:history="1">
            <w:r w:rsidR="00F42B68" w:rsidRPr="00E23D59">
              <w:rPr>
                <w:rStyle w:val="Hyperlink"/>
                <w:rFonts w:ascii="Roboto" w:eastAsia="Roboto" w:hAnsi="Roboto" w:cs="Roboto"/>
                <w:b/>
                <w:noProof/>
              </w:rPr>
              <w:t>7.3</w:t>
            </w:r>
            <w:r w:rsidR="00F42B68">
              <w:rPr>
                <w:rFonts w:eastAsiaTheme="minorEastAsia"/>
                <w:noProof/>
                <w:lang w:eastAsia="en-GB"/>
              </w:rPr>
              <w:tab/>
            </w:r>
            <w:r w:rsidR="00F42B68" w:rsidRPr="00E23D59">
              <w:rPr>
                <w:rStyle w:val="Hyperlink"/>
                <w:rFonts w:ascii="Roboto" w:eastAsia="Roboto" w:hAnsi="Roboto" w:cs="Roboto"/>
                <w:noProof/>
              </w:rPr>
              <w:t>Local storage entries</w:t>
            </w:r>
            <w:r w:rsidR="00F42B68">
              <w:rPr>
                <w:noProof/>
                <w:webHidden/>
              </w:rPr>
              <w:tab/>
            </w:r>
            <w:r w:rsidR="00F42B68">
              <w:rPr>
                <w:noProof/>
                <w:webHidden/>
              </w:rPr>
              <w:fldChar w:fldCharType="begin"/>
            </w:r>
            <w:r w:rsidR="00F42B68">
              <w:rPr>
                <w:noProof/>
                <w:webHidden/>
              </w:rPr>
              <w:instrText xml:space="preserve"> PAGEREF _Toc141977701 \h </w:instrText>
            </w:r>
            <w:r w:rsidR="00F42B68">
              <w:rPr>
                <w:noProof/>
                <w:webHidden/>
              </w:rPr>
            </w:r>
            <w:r w:rsidR="00F42B68">
              <w:rPr>
                <w:noProof/>
                <w:webHidden/>
              </w:rPr>
              <w:fldChar w:fldCharType="separate"/>
            </w:r>
            <w:r w:rsidR="00F42B68">
              <w:rPr>
                <w:noProof/>
                <w:webHidden/>
              </w:rPr>
              <w:t>16</w:t>
            </w:r>
            <w:r w:rsidR="00F42B68">
              <w:rPr>
                <w:noProof/>
                <w:webHidden/>
              </w:rPr>
              <w:fldChar w:fldCharType="end"/>
            </w:r>
          </w:hyperlink>
        </w:p>
        <w:p w14:paraId="598F1DD0" w14:textId="3F785252" w:rsidR="00F42B68" w:rsidRDefault="00AC2724">
          <w:pPr>
            <w:pStyle w:val="TOC3"/>
            <w:tabs>
              <w:tab w:val="left" w:pos="1320"/>
              <w:tab w:val="right" w:leader="dot" w:pos="9061"/>
            </w:tabs>
            <w:rPr>
              <w:rFonts w:eastAsiaTheme="minorEastAsia"/>
              <w:noProof/>
              <w:lang w:eastAsia="en-GB"/>
            </w:rPr>
          </w:pPr>
          <w:hyperlink w:anchor="_Toc141977702" w:history="1">
            <w:r w:rsidR="00F42B68" w:rsidRPr="00E23D59">
              <w:rPr>
                <w:rStyle w:val="Hyperlink"/>
                <w:rFonts w:ascii="Roboto" w:eastAsia="Roboto" w:hAnsi="Roboto" w:cs="Roboto"/>
                <w:smallCaps/>
                <w:noProof/>
              </w:rPr>
              <w:t>7.3.1</w:t>
            </w:r>
            <w:r w:rsidR="00F42B68">
              <w:rPr>
                <w:rFonts w:eastAsiaTheme="minorEastAsia"/>
                <w:noProof/>
                <w:lang w:eastAsia="en-GB"/>
              </w:rPr>
              <w:tab/>
            </w:r>
            <w:r w:rsidR="00F42B68" w:rsidRPr="00E23D59">
              <w:rPr>
                <w:rStyle w:val="Hyperlink"/>
                <w:rFonts w:ascii="Roboto" w:eastAsia="Roboto" w:hAnsi="Roboto" w:cs="Roboto"/>
                <w:smallCaps/>
                <w:noProof/>
              </w:rPr>
              <w:t>LOCAL STORAGE</w:t>
            </w:r>
            <w:r w:rsidR="00F42B68">
              <w:rPr>
                <w:noProof/>
                <w:webHidden/>
              </w:rPr>
              <w:tab/>
            </w:r>
            <w:r w:rsidR="00F42B68">
              <w:rPr>
                <w:noProof/>
                <w:webHidden/>
              </w:rPr>
              <w:fldChar w:fldCharType="begin"/>
            </w:r>
            <w:r w:rsidR="00F42B68">
              <w:rPr>
                <w:noProof/>
                <w:webHidden/>
              </w:rPr>
              <w:instrText xml:space="preserve"> PAGEREF _Toc141977702 \h </w:instrText>
            </w:r>
            <w:r w:rsidR="00F42B68">
              <w:rPr>
                <w:noProof/>
                <w:webHidden/>
              </w:rPr>
            </w:r>
            <w:r w:rsidR="00F42B68">
              <w:rPr>
                <w:noProof/>
                <w:webHidden/>
              </w:rPr>
              <w:fldChar w:fldCharType="separate"/>
            </w:r>
            <w:r w:rsidR="00F42B68">
              <w:rPr>
                <w:noProof/>
                <w:webHidden/>
              </w:rPr>
              <w:t>16</w:t>
            </w:r>
            <w:r w:rsidR="00F42B68">
              <w:rPr>
                <w:noProof/>
                <w:webHidden/>
              </w:rPr>
              <w:fldChar w:fldCharType="end"/>
            </w:r>
          </w:hyperlink>
        </w:p>
        <w:p w14:paraId="62778AE1" w14:textId="5A63BC68" w:rsidR="00F42B68" w:rsidRDefault="00AC2724">
          <w:pPr>
            <w:pStyle w:val="TOC2"/>
            <w:tabs>
              <w:tab w:val="left" w:pos="880"/>
              <w:tab w:val="right" w:leader="dot" w:pos="9061"/>
            </w:tabs>
            <w:rPr>
              <w:rFonts w:eastAsiaTheme="minorEastAsia"/>
              <w:noProof/>
              <w:lang w:eastAsia="en-GB"/>
            </w:rPr>
          </w:pPr>
          <w:hyperlink w:anchor="_Toc141977703" w:history="1">
            <w:r w:rsidR="00F42B68" w:rsidRPr="00E23D59">
              <w:rPr>
                <w:rStyle w:val="Hyperlink"/>
                <w:rFonts w:ascii="Roboto" w:eastAsia="Roboto" w:hAnsi="Roboto" w:cs="Roboto"/>
                <w:b/>
                <w:noProof/>
              </w:rPr>
              <w:t>7.4</w:t>
            </w:r>
            <w:r w:rsidR="00F42B68">
              <w:rPr>
                <w:rFonts w:eastAsiaTheme="minorEastAsia"/>
                <w:noProof/>
                <w:lang w:eastAsia="en-GB"/>
              </w:rPr>
              <w:tab/>
            </w:r>
            <w:r w:rsidR="00F42B68" w:rsidRPr="00E23D59">
              <w:rPr>
                <w:rStyle w:val="Hyperlink"/>
                <w:rFonts w:ascii="Roboto" w:eastAsia="Roboto" w:hAnsi="Roboto" w:cs="Roboto"/>
                <w:noProof/>
              </w:rPr>
              <w:t>Knowledge base usage</w:t>
            </w:r>
            <w:r w:rsidR="00F42B68">
              <w:rPr>
                <w:noProof/>
                <w:webHidden/>
              </w:rPr>
              <w:tab/>
            </w:r>
            <w:r w:rsidR="00F42B68">
              <w:rPr>
                <w:noProof/>
                <w:webHidden/>
              </w:rPr>
              <w:fldChar w:fldCharType="begin"/>
            </w:r>
            <w:r w:rsidR="00F42B68">
              <w:rPr>
                <w:noProof/>
                <w:webHidden/>
              </w:rPr>
              <w:instrText xml:space="preserve"> PAGEREF _Toc141977703 \h </w:instrText>
            </w:r>
            <w:r w:rsidR="00F42B68">
              <w:rPr>
                <w:noProof/>
                <w:webHidden/>
              </w:rPr>
            </w:r>
            <w:r w:rsidR="00F42B68">
              <w:rPr>
                <w:noProof/>
                <w:webHidden/>
              </w:rPr>
              <w:fldChar w:fldCharType="separate"/>
            </w:r>
            <w:r w:rsidR="00F42B68">
              <w:rPr>
                <w:noProof/>
                <w:webHidden/>
              </w:rPr>
              <w:t>16</w:t>
            </w:r>
            <w:r w:rsidR="00F42B68">
              <w:rPr>
                <w:noProof/>
                <w:webHidden/>
              </w:rPr>
              <w:fldChar w:fldCharType="end"/>
            </w:r>
          </w:hyperlink>
        </w:p>
        <w:p w14:paraId="1F17BD2C" w14:textId="52904367" w:rsidR="00F42B68" w:rsidRDefault="00AC2724">
          <w:pPr>
            <w:pStyle w:val="TOC1"/>
            <w:tabs>
              <w:tab w:val="left" w:pos="440"/>
              <w:tab w:val="right" w:leader="dot" w:pos="9061"/>
            </w:tabs>
            <w:rPr>
              <w:rFonts w:eastAsiaTheme="minorEastAsia"/>
              <w:noProof/>
              <w:lang w:eastAsia="en-GB"/>
            </w:rPr>
          </w:pPr>
          <w:hyperlink w:anchor="_Toc141977704" w:history="1">
            <w:r w:rsidR="00F42B68" w:rsidRPr="00E23D59">
              <w:rPr>
                <w:rStyle w:val="Hyperlink"/>
                <w:rFonts w:ascii="Roboto" w:eastAsia="Roboto" w:hAnsi="Roboto" w:cs="Roboto"/>
                <w:b/>
                <w:noProof/>
              </w:rPr>
              <w:t>8</w:t>
            </w:r>
            <w:r w:rsidR="00F42B68">
              <w:rPr>
                <w:rFonts w:eastAsiaTheme="minorEastAsia"/>
                <w:noProof/>
                <w:lang w:eastAsia="en-GB"/>
              </w:rPr>
              <w:tab/>
            </w:r>
            <w:r w:rsidR="00F42B68" w:rsidRPr="00E23D59">
              <w:rPr>
                <w:rStyle w:val="Hyperlink"/>
                <w:rFonts w:ascii="Roboto" w:eastAsia="Roboto" w:hAnsi="Roboto" w:cs="Roboto"/>
                <w:noProof/>
              </w:rPr>
              <w:t>Create reports</w:t>
            </w:r>
            <w:r w:rsidR="00F42B68">
              <w:rPr>
                <w:noProof/>
                <w:webHidden/>
              </w:rPr>
              <w:tab/>
            </w:r>
            <w:r w:rsidR="00F42B68">
              <w:rPr>
                <w:noProof/>
                <w:webHidden/>
              </w:rPr>
              <w:fldChar w:fldCharType="begin"/>
            </w:r>
            <w:r w:rsidR="00F42B68">
              <w:rPr>
                <w:noProof/>
                <w:webHidden/>
              </w:rPr>
              <w:instrText xml:space="preserve"> PAGEREF _Toc141977704 \h </w:instrText>
            </w:r>
            <w:r w:rsidR="00F42B68">
              <w:rPr>
                <w:noProof/>
                <w:webHidden/>
              </w:rPr>
            </w:r>
            <w:r w:rsidR="00F42B68">
              <w:rPr>
                <w:noProof/>
                <w:webHidden/>
              </w:rPr>
              <w:fldChar w:fldCharType="separate"/>
            </w:r>
            <w:r w:rsidR="00F42B68">
              <w:rPr>
                <w:noProof/>
                <w:webHidden/>
              </w:rPr>
              <w:t>17</w:t>
            </w:r>
            <w:r w:rsidR="00F42B68">
              <w:rPr>
                <w:noProof/>
                <w:webHidden/>
              </w:rPr>
              <w:fldChar w:fldCharType="end"/>
            </w:r>
          </w:hyperlink>
        </w:p>
        <w:p w14:paraId="6CC0F5E2" w14:textId="6608BBE5" w:rsidR="00F42B68" w:rsidRDefault="00AC2724">
          <w:pPr>
            <w:pStyle w:val="TOC2"/>
            <w:tabs>
              <w:tab w:val="left" w:pos="880"/>
              <w:tab w:val="right" w:leader="dot" w:pos="9061"/>
            </w:tabs>
            <w:rPr>
              <w:rFonts w:eastAsiaTheme="minorEastAsia"/>
              <w:noProof/>
              <w:lang w:eastAsia="en-GB"/>
            </w:rPr>
          </w:pPr>
          <w:hyperlink w:anchor="_Toc141977705" w:history="1">
            <w:r w:rsidR="00F42B68" w:rsidRPr="00E23D59">
              <w:rPr>
                <w:rStyle w:val="Hyperlink"/>
                <w:rFonts w:ascii="Roboto" w:eastAsia="Roboto" w:hAnsi="Roboto" w:cs="Roboto"/>
                <w:b/>
                <w:noProof/>
              </w:rPr>
              <w:t>8.1</w:t>
            </w:r>
            <w:r w:rsidR="00F42B68">
              <w:rPr>
                <w:rFonts w:eastAsiaTheme="minorEastAsia"/>
                <w:noProof/>
                <w:lang w:eastAsia="en-GB"/>
              </w:rPr>
              <w:tab/>
            </w:r>
            <w:r w:rsidR="00F42B68" w:rsidRPr="00E23D59">
              <w:rPr>
                <w:rStyle w:val="Hyperlink"/>
                <w:rFonts w:ascii="Roboto" w:eastAsia="Roboto" w:hAnsi="Roboto" w:cs="Roboto"/>
                <w:noProof/>
              </w:rPr>
              <w:t>Report interface</w:t>
            </w:r>
            <w:r w:rsidR="00F42B68">
              <w:rPr>
                <w:noProof/>
                <w:webHidden/>
              </w:rPr>
              <w:tab/>
            </w:r>
            <w:r w:rsidR="00F42B68">
              <w:rPr>
                <w:noProof/>
                <w:webHidden/>
              </w:rPr>
              <w:fldChar w:fldCharType="begin"/>
            </w:r>
            <w:r w:rsidR="00F42B68">
              <w:rPr>
                <w:noProof/>
                <w:webHidden/>
              </w:rPr>
              <w:instrText xml:space="preserve"> PAGEREF _Toc141977705 \h </w:instrText>
            </w:r>
            <w:r w:rsidR="00F42B68">
              <w:rPr>
                <w:noProof/>
                <w:webHidden/>
              </w:rPr>
            </w:r>
            <w:r w:rsidR="00F42B68">
              <w:rPr>
                <w:noProof/>
                <w:webHidden/>
              </w:rPr>
              <w:fldChar w:fldCharType="separate"/>
            </w:r>
            <w:r w:rsidR="00F42B68">
              <w:rPr>
                <w:noProof/>
                <w:webHidden/>
              </w:rPr>
              <w:t>17</w:t>
            </w:r>
            <w:r w:rsidR="00F42B68">
              <w:rPr>
                <w:noProof/>
                <w:webHidden/>
              </w:rPr>
              <w:fldChar w:fldCharType="end"/>
            </w:r>
          </w:hyperlink>
        </w:p>
        <w:p w14:paraId="41A5C215" w14:textId="1BB35B3C" w:rsidR="00F42B68" w:rsidRDefault="00AC2724">
          <w:pPr>
            <w:pStyle w:val="TOC3"/>
            <w:tabs>
              <w:tab w:val="left" w:pos="1320"/>
              <w:tab w:val="right" w:leader="dot" w:pos="9061"/>
            </w:tabs>
            <w:rPr>
              <w:rFonts w:eastAsiaTheme="minorEastAsia"/>
              <w:noProof/>
              <w:lang w:eastAsia="en-GB"/>
            </w:rPr>
          </w:pPr>
          <w:hyperlink w:anchor="_Toc141977706" w:history="1">
            <w:r w:rsidR="00F42B68" w:rsidRPr="00E23D59">
              <w:rPr>
                <w:rStyle w:val="Hyperlink"/>
                <w:rFonts w:ascii="Roboto" w:eastAsia="Roboto" w:hAnsi="Roboto" w:cs="Roboto"/>
                <w:noProof/>
              </w:rPr>
              <w:t>8.1.1</w:t>
            </w:r>
            <w:r w:rsidR="00F42B68">
              <w:rPr>
                <w:rFonts w:eastAsiaTheme="minorEastAsia"/>
                <w:noProof/>
                <w:lang w:eastAsia="en-GB"/>
              </w:rPr>
              <w:tab/>
            </w:r>
            <w:r w:rsidR="00F42B68" w:rsidRPr="00E23D59">
              <w:rPr>
                <w:rStyle w:val="Hyperlink"/>
                <w:rFonts w:ascii="Roboto" w:eastAsia="Roboto" w:hAnsi="Roboto" w:cs="Roboto"/>
                <w:b/>
                <w:noProof/>
              </w:rPr>
              <w:t>Edit/export toolbar</w:t>
            </w:r>
            <w:r w:rsidR="00F42B68">
              <w:rPr>
                <w:noProof/>
                <w:webHidden/>
              </w:rPr>
              <w:tab/>
            </w:r>
            <w:r w:rsidR="00F42B68">
              <w:rPr>
                <w:noProof/>
                <w:webHidden/>
              </w:rPr>
              <w:fldChar w:fldCharType="begin"/>
            </w:r>
            <w:r w:rsidR="00F42B68">
              <w:rPr>
                <w:noProof/>
                <w:webHidden/>
              </w:rPr>
              <w:instrText xml:space="preserve"> PAGEREF _Toc141977706 \h </w:instrText>
            </w:r>
            <w:r w:rsidR="00F42B68">
              <w:rPr>
                <w:noProof/>
                <w:webHidden/>
              </w:rPr>
            </w:r>
            <w:r w:rsidR="00F42B68">
              <w:rPr>
                <w:noProof/>
                <w:webHidden/>
              </w:rPr>
              <w:fldChar w:fldCharType="separate"/>
            </w:r>
            <w:r w:rsidR="00F42B68">
              <w:rPr>
                <w:noProof/>
                <w:webHidden/>
              </w:rPr>
              <w:t>17</w:t>
            </w:r>
            <w:r w:rsidR="00F42B68">
              <w:rPr>
                <w:noProof/>
                <w:webHidden/>
              </w:rPr>
              <w:fldChar w:fldCharType="end"/>
            </w:r>
          </w:hyperlink>
        </w:p>
        <w:p w14:paraId="0F137786" w14:textId="21E096BD" w:rsidR="00F42B68" w:rsidRDefault="00AC2724">
          <w:pPr>
            <w:pStyle w:val="TOC3"/>
            <w:tabs>
              <w:tab w:val="left" w:pos="1320"/>
              <w:tab w:val="right" w:leader="dot" w:pos="9061"/>
            </w:tabs>
            <w:rPr>
              <w:rFonts w:eastAsiaTheme="minorEastAsia"/>
              <w:noProof/>
              <w:lang w:eastAsia="en-GB"/>
            </w:rPr>
          </w:pPr>
          <w:hyperlink w:anchor="_Toc141977707" w:history="1">
            <w:r w:rsidR="00F42B68" w:rsidRPr="00E23D59">
              <w:rPr>
                <w:rStyle w:val="Hyperlink"/>
                <w:rFonts w:ascii="Roboto" w:eastAsia="Roboto" w:hAnsi="Roboto" w:cs="Roboto"/>
                <w:noProof/>
              </w:rPr>
              <w:t>8.1.2</w:t>
            </w:r>
            <w:r w:rsidR="00F42B68">
              <w:rPr>
                <w:rFonts w:eastAsiaTheme="minorEastAsia"/>
                <w:noProof/>
                <w:lang w:eastAsia="en-GB"/>
              </w:rPr>
              <w:tab/>
            </w:r>
            <w:r w:rsidR="00F42B68" w:rsidRPr="00E23D59">
              <w:rPr>
                <w:rStyle w:val="Hyperlink"/>
                <w:rFonts w:ascii="Roboto" w:eastAsia="Roboto" w:hAnsi="Roboto" w:cs="Roboto"/>
                <w:b/>
                <w:noProof/>
              </w:rPr>
              <w:t>Information filtering toolbar</w:t>
            </w:r>
            <w:r w:rsidR="00F42B68">
              <w:rPr>
                <w:noProof/>
                <w:webHidden/>
              </w:rPr>
              <w:tab/>
            </w:r>
            <w:r w:rsidR="00F42B68">
              <w:rPr>
                <w:noProof/>
                <w:webHidden/>
              </w:rPr>
              <w:fldChar w:fldCharType="begin"/>
            </w:r>
            <w:r w:rsidR="00F42B68">
              <w:rPr>
                <w:noProof/>
                <w:webHidden/>
              </w:rPr>
              <w:instrText xml:space="preserve"> PAGEREF _Toc141977707 \h </w:instrText>
            </w:r>
            <w:r w:rsidR="00F42B68">
              <w:rPr>
                <w:noProof/>
                <w:webHidden/>
              </w:rPr>
            </w:r>
            <w:r w:rsidR="00F42B68">
              <w:rPr>
                <w:noProof/>
                <w:webHidden/>
              </w:rPr>
              <w:fldChar w:fldCharType="separate"/>
            </w:r>
            <w:r w:rsidR="00F42B68">
              <w:rPr>
                <w:noProof/>
                <w:webHidden/>
              </w:rPr>
              <w:t>18</w:t>
            </w:r>
            <w:r w:rsidR="00F42B68">
              <w:rPr>
                <w:noProof/>
                <w:webHidden/>
              </w:rPr>
              <w:fldChar w:fldCharType="end"/>
            </w:r>
          </w:hyperlink>
        </w:p>
        <w:p w14:paraId="78DD05A0" w14:textId="6DF6795C" w:rsidR="00F42B68" w:rsidRDefault="00AC2724">
          <w:pPr>
            <w:pStyle w:val="TOC2"/>
            <w:tabs>
              <w:tab w:val="left" w:pos="880"/>
              <w:tab w:val="right" w:leader="dot" w:pos="9061"/>
            </w:tabs>
            <w:rPr>
              <w:rFonts w:eastAsiaTheme="minorEastAsia"/>
              <w:noProof/>
              <w:lang w:eastAsia="en-GB"/>
            </w:rPr>
          </w:pPr>
          <w:hyperlink w:anchor="_Toc141977708" w:history="1">
            <w:r w:rsidR="00F42B68" w:rsidRPr="00E23D59">
              <w:rPr>
                <w:rStyle w:val="Hyperlink"/>
                <w:rFonts w:ascii="Roboto" w:eastAsia="Roboto" w:hAnsi="Roboto" w:cs="Roboto"/>
                <w:b/>
                <w:noProof/>
              </w:rPr>
              <w:t>8.2</w:t>
            </w:r>
            <w:r w:rsidR="00F42B68">
              <w:rPr>
                <w:rFonts w:eastAsiaTheme="minorEastAsia"/>
                <w:noProof/>
                <w:lang w:eastAsia="en-GB"/>
              </w:rPr>
              <w:tab/>
            </w:r>
            <w:r w:rsidR="00F42B68" w:rsidRPr="00E23D59">
              <w:rPr>
                <w:rStyle w:val="Hyperlink"/>
                <w:rFonts w:ascii="Roboto" w:eastAsia="Roboto" w:hAnsi="Roboto" w:cs="Roboto"/>
                <w:noProof/>
              </w:rPr>
              <w:t>Editing New Templates</w:t>
            </w:r>
            <w:r w:rsidR="00F42B68">
              <w:rPr>
                <w:noProof/>
                <w:webHidden/>
              </w:rPr>
              <w:tab/>
            </w:r>
            <w:r w:rsidR="00F42B68">
              <w:rPr>
                <w:noProof/>
                <w:webHidden/>
              </w:rPr>
              <w:fldChar w:fldCharType="begin"/>
            </w:r>
            <w:r w:rsidR="00F42B68">
              <w:rPr>
                <w:noProof/>
                <w:webHidden/>
              </w:rPr>
              <w:instrText xml:space="preserve"> PAGEREF _Toc141977708 \h </w:instrText>
            </w:r>
            <w:r w:rsidR="00F42B68">
              <w:rPr>
                <w:noProof/>
                <w:webHidden/>
              </w:rPr>
            </w:r>
            <w:r w:rsidR="00F42B68">
              <w:rPr>
                <w:noProof/>
                <w:webHidden/>
              </w:rPr>
              <w:fldChar w:fldCharType="separate"/>
            </w:r>
            <w:r w:rsidR="00F42B68">
              <w:rPr>
                <w:noProof/>
                <w:webHidden/>
              </w:rPr>
              <w:t>18</w:t>
            </w:r>
            <w:r w:rsidR="00F42B68">
              <w:rPr>
                <w:noProof/>
                <w:webHidden/>
              </w:rPr>
              <w:fldChar w:fldCharType="end"/>
            </w:r>
          </w:hyperlink>
        </w:p>
        <w:p w14:paraId="522DC2EF" w14:textId="2606A981" w:rsidR="00F42B68" w:rsidRDefault="00AC2724">
          <w:pPr>
            <w:pStyle w:val="TOC1"/>
            <w:tabs>
              <w:tab w:val="left" w:pos="440"/>
              <w:tab w:val="right" w:leader="dot" w:pos="9061"/>
            </w:tabs>
            <w:rPr>
              <w:rFonts w:eastAsiaTheme="minorEastAsia"/>
              <w:noProof/>
              <w:lang w:eastAsia="en-GB"/>
            </w:rPr>
          </w:pPr>
          <w:hyperlink w:anchor="_Toc141977709" w:history="1">
            <w:r w:rsidR="00F42B68" w:rsidRPr="00E23D59">
              <w:rPr>
                <w:rStyle w:val="Hyperlink"/>
                <w:rFonts w:eastAsia="Roboto"/>
                <w:noProof/>
              </w:rPr>
              <w:t>9</w:t>
            </w:r>
            <w:r w:rsidR="00F42B68">
              <w:rPr>
                <w:rFonts w:eastAsiaTheme="minorEastAsia"/>
                <w:noProof/>
                <w:lang w:eastAsia="en-GB"/>
              </w:rPr>
              <w:tab/>
            </w:r>
            <w:r w:rsidR="00F42B68" w:rsidRPr="00E23D59">
              <w:rPr>
                <w:rStyle w:val="Hyperlink"/>
                <w:rFonts w:ascii="Courier New" w:hAnsi="Courier New" w:cs="Courier New"/>
                <w:noProof/>
              </w:rPr>
              <w:t>testssl.sh</w:t>
            </w:r>
            <w:r w:rsidR="00F42B68">
              <w:rPr>
                <w:noProof/>
                <w:webHidden/>
              </w:rPr>
              <w:tab/>
            </w:r>
            <w:r w:rsidR="00F42B68">
              <w:rPr>
                <w:noProof/>
                <w:webHidden/>
              </w:rPr>
              <w:fldChar w:fldCharType="begin"/>
            </w:r>
            <w:r w:rsidR="00F42B68">
              <w:rPr>
                <w:noProof/>
                <w:webHidden/>
              </w:rPr>
              <w:instrText xml:space="preserve"> PAGEREF _Toc141977709 \h </w:instrText>
            </w:r>
            <w:r w:rsidR="00F42B68">
              <w:rPr>
                <w:noProof/>
                <w:webHidden/>
              </w:rPr>
            </w:r>
            <w:r w:rsidR="00F42B68">
              <w:rPr>
                <w:noProof/>
                <w:webHidden/>
              </w:rPr>
              <w:fldChar w:fldCharType="separate"/>
            </w:r>
            <w:r w:rsidR="00F42B68">
              <w:rPr>
                <w:noProof/>
                <w:webHidden/>
              </w:rPr>
              <w:t>20</w:t>
            </w:r>
            <w:r w:rsidR="00F42B68">
              <w:rPr>
                <w:noProof/>
                <w:webHidden/>
              </w:rPr>
              <w:fldChar w:fldCharType="end"/>
            </w:r>
          </w:hyperlink>
        </w:p>
        <w:p w14:paraId="5E7ABDE8" w14:textId="0C32EF2D" w:rsidR="00CF0BE4" w:rsidRPr="00700FFF" w:rsidRDefault="00CF0BE4" w:rsidP="00A80534">
          <w:pPr>
            <w:spacing w:after="200"/>
            <w:jc w:val="both"/>
            <w:rPr>
              <w:b/>
              <w:bCs/>
              <w:noProof/>
            </w:rPr>
          </w:pPr>
          <w:r w:rsidRPr="00700FFF">
            <w:rPr>
              <w:b/>
              <w:bCs/>
              <w:noProof/>
            </w:rPr>
            <w:fldChar w:fldCharType="end"/>
          </w:r>
        </w:p>
      </w:sdtContent>
    </w:sdt>
    <w:p w14:paraId="25D4506A" w14:textId="77777777" w:rsidR="004D0F60" w:rsidRPr="00700FFF" w:rsidRDefault="004D0F60" w:rsidP="00A80534">
      <w:pPr>
        <w:pStyle w:val="ListParagraph"/>
        <w:spacing w:before="40" w:after="0" w:line="240" w:lineRule="auto"/>
        <w:jc w:val="both"/>
        <w:rPr>
          <w:rFonts w:eastAsiaTheme="minorEastAsia"/>
          <w:noProof/>
          <w:lang w:eastAsia="nl-NL"/>
        </w:rPr>
      </w:pPr>
    </w:p>
    <w:p w14:paraId="5D1DB1E5" w14:textId="77777777" w:rsidR="00C00E7A" w:rsidRPr="00700FFF" w:rsidRDefault="00C00E7A" w:rsidP="00A80534">
      <w:pPr>
        <w:pStyle w:val="ListParagraph"/>
        <w:spacing w:before="40" w:after="0" w:line="240" w:lineRule="auto"/>
        <w:jc w:val="both"/>
        <w:rPr>
          <w:rFonts w:eastAsiaTheme="minorEastAsia"/>
          <w:noProof/>
          <w:lang w:eastAsia="nl-NL"/>
        </w:rPr>
      </w:pPr>
    </w:p>
    <w:p w14:paraId="573E91A8" w14:textId="77777777" w:rsidR="004D0F60" w:rsidRPr="00700FFF" w:rsidRDefault="004D0F60" w:rsidP="00A80534">
      <w:r w:rsidRPr="00700FFF">
        <w:br w:type="page"/>
      </w:r>
    </w:p>
    <w:p w14:paraId="537090DA" w14:textId="77777777" w:rsidR="00431C02" w:rsidRPr="00700FFF" w:rsidRDefault="00431C02" w:rsidP="00A80534">
      <w:pPr>
        <w:autoSpaceDE w:val="0"/>
        <w:autoSpaceDN w:val="0"/>
        <w:adjustRightInd w:val="0"/>
        <w:spacing w:after="0" w:line="240" w:lineRule="auto"/>
        <w:rPr>
          <w:rFonts w:ascii="LeMondeJournalPro-Regular-Ident" w:eastAsia="LeMondeJournalPro-Regular-Ident" w:cs="LeMondeJournalPro-Regular-Ident"/>
          <w:color w:val="000000"/>
          <w:sz w:val="20"/>
          <w:szCs w:val="20"/>
          <w:lang w:val="fr-FR"/>
        </w:rPr>
      </w:pPr>
    </w:p>
    <w:p w14:paraId="029A205D" w14:textId="77777777" w:rsidR="00431C02" w:rsidRPr="00700FFF" w:rsidRDefault="00431C02" w:rsidP="00A80534">
      <w:pPr>
        <w:autoSpaceDE w:val="0"/>
        <w:autoSpaceDN w:val="0"/>
        <w:adjustRightInd w:val="0"/>
        <w:spacing w:after="0" w:line="240" w:lineRule="auto"/>
        <w:rPr>
          <w:rFonts w:ascii="LeMondeJournalPro-Regular-Ident" w:eastAsia="LeMondeJournalPro-Regular-Ident" w:cs="LeMondeJournalPro-Regular-Ident"/>
          <w:color w:val="000000"/>
          <w:sz w:val="20"/>
          <w:szCs w:val="20"/>
          <w:lang w:val="fr-FR"/>
        </w:rPr>
      </w:pPr>
    </w:p>
    <w:p w14:paraId="1BE86F22" w14:textId="77777777" w:rsidR="00431C02" w:rsidRPr="00700FFF" w:rsidRDefault="00431C02" w:rsidP="00A80534">
      <w:pPr>
        <w:autoSpaceDE w:val="0"/>
        <w:autoSpaceDN w:val="0"/>
        <w:adjustRightInd w:val="0"/>
        <w:spacing w:after="0" w:line="240" w:lineRule="auto"/>
        <w:rPr>
          <w:rFonts w:ascii="LeMondeJournalPro-Regular-Ident" w:eastAsia="LeMondeJournalPro-Regular-Ident" w:cs="LeMondeJournalPro-Regular-Ident"/>
          <w:color w:val="000000"/>
          <w:sz w:val="20"/>
          <w:szCs w:val="20"/>
          <w:lang w:val="fr-FR"/>
        </w:rPr>
      </w:pPr>
    </w:p>
    <w:p w14:paraId="064854D1"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w:t>
      </w:r>
      <w:r w:rsidRPr="00700FFF">
        <w:rPr>
          <w:rFonts w:ascii="inherit" w:eastAsia="inherit" w:hAnsi="inherit" w:cs="inherit"/>
          <w:b/>
          <w:color w:val="000000"/>
          <w:sz w:val="21"/>
          <w:szCs w:val="21"/>
        </w:rPr>
        <w:t>EDPB website auditing tool</w:t>
      </w:r>
      <w:r w:rsidRPr="00700FFF">
        <w:rPr>
          <w:rFonts w:ascii="inherit" w:eastAsia="inherit" w:hAnsi="inherit" w:cs="inherit"/>
          <w:color w:val="000000"/>
          <w:sz w:val="21"/>
          <w:szCs w:val="21"/>
        </w:rPr>
        <w:t> collects evidence, classifies data and generates reports regarding trackers that are being used by websites. It is intended to be used to facilitate website inspections.</w:t>
      </w:r>
    </w:p>
    <w:p w14:paraId="1FEA8F66"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 xml:space="preserve">On this page you will find information on how to </w:t>
      </w:r>
      <w:r w:rsidRPr="00700FFF">
        <w:rPr>
          <w:rFonts w:ascii="inherit" w:eastAsia="inherit" w:hAnsi="inherit" w:cs="inherit"/>
          <w:sz w:val="21"/>
          <w:szCs w:val="21"/>
        </w:rPr>
        <w:t>use the</w:t>
      </w:r>
      <w:r w:rsidRPr="00700FFF">
        <w:rPr>
          <w:rFonts w:ascii="inherit" w:eastAsia="inherit" w:hAnsi="inherit" w:cs="inherit"/>
          <w:color w:val="000000"/>
          <w:sz w:val="21"/>
          <w:szCs w:val="21"/>
        </w:rPr>
        <w:t xml:space="preserve"> EDPB auditing tools. Click on </w:t>
      </w:r>
      <w:hyperlink r:id="rId9" w:anchor="/helps/how_the_tool_works">
        <w:r w:rsidRPr="00700FFF">
          <w:rPr>
            <w:rFonts w:ascii="inherit" w:eastAsia="inherit" w:hAnsi="inherit" w:cs="inherit"/>
            <w:b/>
            <w:color w:val="3CA8D3"/>
            <w:sz w:val="21"/>
            <w:szCs w:val="21"/>
            <w:u w:val="single"/>
          </w:rPr>
          <w:t>How the tool works</w:t>
        </w:r>
      </w:hyperlink>
      <w:r w:rsidRPr="00700FFF">
        <w:rPr>
          <w:rFonts w:ascii="inherit" w:eastAsia="inherit" w:hAnsi="inherit" w:cs="inherit"/>
          <w:color w:val="000000"/>
          <w:sz w:val="21"/>
          <w:szCs w:val="21"/>
        </w:rPr>
        <w:t> to get a first introduction.</w:t>
      </w:r>
    </w:p>
    <w:p w14:paraId="048BFBBF"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At any time, you can come back to this page by clicking on the </w:t>
      </w:r>
      <w:r w:rsidRPr="00700FFF">
        <w:rPr>
          <w:rFonts w:ascii="inherit" w:eastAsia="inherit" w:hAnsi="inherit" w:cs="inherit"/>
          <w:smallCaps/>
          <w:color w:val="000000"/>
          <w:sz w:val="21"/>
          <w:szCs w:val="21"/>
        </w:rPr>
        <w:t>HELP</w:t>
      </w:r>
      <w:r w:rsidRPr="00700FFF">
        <w:rPr>
          <w:rFonts w:ascii="inherit" w:eastAsia="inherit" w:hAnsi="inherit" w:cs="inherit"/>
          <w:color w:val="000000"/>
          <w:sz w:val="21"/>
          <w:szCs w:val="21"/>
        </w:rPr>
        <w:t> button on the left sidebar.</w:t>
      </w:r>
    </w:p>
    <w:p w14:paraId="569BC045" w14:textId="28DF5500" w:rsidR="0066331B" w:rsidRPr="00700FFF" w:rsidRDefault="0066331B" w:rsidP="00A80534">
      <w:pPr>
        <w:pStyle w:val="Heading1"/>
      </w:pPr>
      <w:bookmarkStart w:id="1" w:name="_Toc141977673"/>
      <w:r w:rsidRPr="00700FFF">
        <w:t>Installation</w:t>
      </w:r>
      <w:bookmarkEnd w:id="1"/>
    </w:p>
    <w:p w14:paraId="1ACCA3C4" w14:textId="6DD785D8" w:rsidR="0066331B" w:rsidRPr="00700FFF" w:rsidRDefault="0066331B" w:rsidP="00A80534">
      <w:pPr>
        <w:pStyle w:val="Heading2"/>
      </w:pPr>
      <w:bookmarkStart w:id="2" w:name="_Ref141976634"/>
      <w:bookmarkStart w:id="3" w:name="_Toc141977674"/>
      <w:r w:rsidRPr="00700FFF">
        <w:t>Partial installation (i.e. without testssl</w:t>
      </w:r>
      <w:r w:rsidR="00F42B68">
        <w:t>.sh</w:t>
      </w:r>
      <w:r w:rsidRPr="00700FFF">
        <w:t>)</w:t>
      </w:r>
      <w:bookmarkEnd w:id="2"/>
      <w:bookmarkEnd w:id="3"/>
    </w:p>
    <w:p w14:paraId="2927C118" w14:textId="32010989" w:rsidR="003D3639" w:rsidRPr="00700FFF" w:rsidRDefault="0066331B" w:rsidP="00A80534">
      <w:r w:rsidRPr="00700FFF">
        <w:t>Download the last ve</w:t>
      </w:r>
      <w:r w:rsidR="003D3639" w:rsidRPr="00700FFF">
        <w:t>rsion of the software appropriate for your operating system.</w:t>
      </w:r>
    </w:p>
    <w:p w14:paraId="6CD79CA4" w14:textId="17F96125" w:rsidR="00707BA7" w:rsidRPr="00700FFF" w:rsidRDefault="00707BA7" w:rsidP="00A80534">
      <w:r w:rsidRPr="00700FFF">
        <w:t>Take note that, for the moment, the application is unsigned and those might rise security alert.</w:t>
      </w:r>
    </w:p>
    <w:p w14:paraId="0FB73E2D" w14:textId="3C729401" w:rsidR="0066331B" w:rsidRPr="00700FFF" w:rsidRDefault="00707BA7" w:rsidP="00A80534">
      <w:pPr>
        <w:pStyle w:val="Heading3"/>
      </w:pPr>
      <w:bookmarkStart w:id="4" w:name="_Toc141977675"/>
      <w:r w:rsidRPr="00700FFF">
        <w:t>MAC</w:t>
      </w:r>
      <w:bookmarkEnd w:id="4"/>
    </w:p>
    <w:p w14:paraId="3833F7ED" w14:textId="45D02F66" w:rsidR="00AA0BC2" w:rsidRPr="00700FFF" w:rsidRDefault="00AA0BC2" w:rsidP="00A80534">
      <w:pPr>
        <w:pStyle w:val="ListParagraph"/>
        <w:numPr>
          <w:ilvl w:val="0"/>
          <w:numId w:val="10"/>
        </w:numPr>
      </w:pPr>
      <w:r w:rsidRPr="00700FFF">
        <w:t>Download website-audit-XXXX-mac.dmg</w:t>
      </w:r>
    </w:p>
    <w:p w14:paraId="3CBB17AA" w14:textId="07FFDACF" w:rsidR="00AA0BC2" w:rsidRPr="00700FFF" w:rsidRDefault="00AA0BC2" w:rsidP="00A80534">
      <w:pPr>
        <w:pStyle w:val="ListParagraph"/>
        <w:numPr>
          <w:ilvl w:val="0"/>
          <w:numId w:val="10"/>
        </w:numPr>
      </w:pPr>
      <w:r w:rsidRPr="00700FFF">
        <w:t>Drag/drop the tool in your application folder</w:t>
      </w:r>
    </w:p>
    <w:p w14:paraId="7087A30E" w14:textId="2915C2E8" w:rsidR="00AA0BC2" w:rsidRPr="00700FFF" w:rsidRDefault="00AA0BC2" w:rsidP="00A80534">
      <w:pPr>
        <w:pStyle w:val="ListParagraph"/>
        <w:numPr>
          <w:ilvl w:val="0"/>
          <w:numId w:val="10"/>
        </w:numPr>
      </w:pPr>
      <w:r w:rsidRPr="00700FFF">
        <w:rPr>
          <w:noProof/>
          <w:lang w:eastAsia="en-GB"/>
        </w:rPr>
        <w:drawing>
          <wp:anchor distT="0" distB="0" distL="114300" distR="114300" simplePos="0" relativeHeight="251657216" behindDoc="0" locked="0" layoutInCell="1" allowOverlap="1" wp14:anchorId="39A239BC" wp14:editId="2721F5E9">
            <wp:simplePos x="0" y="0"/>
            <wp:positionH relativeFrom="margin">
              <wp:align>center</wp:align>
            </wp:positionH>
            <wp:positionV relativeFrom="paragraph">
              <wp:posOffset>262255</wp:posOffset>
            </wp:positionV>
            <wp:extent cx="1939925" cy="2178685"/>
            <wp:effectExtent l="0" t="0" r="3175" b="0"/>
            <wp:wrapTopAndBottom/>
            <wp:docPr id="1026" name="Picture 2" descr="Safely open apps on your Mac - Apple Support">
              <a:extLst xmlns:a="http://schemas.openxmlformats.org/drawingml/2006/main">
                <a:ext uri="{FF2B5EF4-FFF2-40B4-BE49-F238E27FC236}">
                  <a16:creationId xmlns:a16="http://schemas.microsoft.com/office/drawing/2014/main" id="{D07D6B92-AE51-722B-CD42-5B38E2CC9E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afely open apps on your Mac - Apple Support">
                      <a:extLst>
                        <a:ext uri="{FF2B5EF4-FFF2-40B4-BE49-F238E27FC236}">
                          <a16:creationId xmlns:a16="http://schemas.microsoft.com/office/drawing/2014/main" id="{D07D6B92-AE51-722B-CD42-5B38E2CC9EAE}"/>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9925" cy="2178685"/>
                    </a:xfrm>
                    <a:prstGeom prst="rect">
                      <a:avLst/>
                    </a:prstGeom>
                    <a:noFill/>
                    <a:extLst/>
                  </pic:spPr>
                </pic:pic>
              </a:graphicData>
            </a:graphic>
          </wp:anchor>
        </w:drawing>
      </w:r>
      <w:r w:rsidRPr="00700FFF">
        <w:t>Open the tool from your application folder, you might have a message like:</w:t>
      </w:r>
    </w:p>
    <w:p w14:paraId="12A4CF25" w14:textId="5063D9AA" w:rsidR="00AA0BC2" w:rsidRPr="00700FFF" w:rsidRDefault="00AA0BC2" w:rsidP="00A80534">
      <w:pPr>
        <w:pStyle w:val="ListParagraph"/>
        <w:numPr>
          <w:ilvl w:val="0"/>
          <w:numId w:val="10"/>
        </w:numPr>
      </w:pPr>
      <w:r w:rsidRPr="00700FFF">
        <w:t>The application is not yet signed and should be accepted in the security &amp; privacy section of system preferences: System preferences &gt; Security and Privacy &gt; Open Anyway</w:t>
      </w:r>
    </w:p>
    <w:p w14:paraId="7588A33B" w14:textId="0C3E005F" w:rsidR="00707BA7" w:rsidRPr="00700FFF" w:rsidRDefault="00707BA7" w:rsidP="00A80534">
      <w:pPr>
        <w:ind w:firstLine="708"/>
      </w:pPr>
      <w:r w:rsidRPr="00700FFF">
        <w:rPr>
          <w:noProof/>
          <w:lang w:eastAsia="en-GB"/>
        </w:rPr>
        <w:lastRenderedPageBreak/>
        <w:drawing>
          <wp:inline distT="0" distB="0" distL="0" distR="0" wp14:anchorId="406B3E10" wp14:editId="5CE3A1F7">
            <wp:extent cx="4483789" cy="3938587"/>
            <wp:effectExtent l="0" t="0" r="0" b="5080"/>
            <wp:docPr id="1028" name="Picture 4" descr="Safely open apps on your Mac - Apple Support">
              <a:extLst xmlns:a="http://schemas.openxmlformats.org/drawingml/2006/main">
                <a:ext uri="{FF2B5EF4-FFF2-40B4-BE49-F238E27FC236}">
                  <a16:creationId xmlns:a16="http://schemas.microsoft.com/office/drawing/2014/main" id="{3BD627CD-E453-A24B-4B0B-420EC85C06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Safely open apps on your Mac - Apple Support">
                      <a:extLst>
                        <a:ext uri="{FF2B5EF4-FFF2-40B4-BE49-F238E27FC236}">
                          <a16:creationId xmlns:a16="http://schemas.microsoft.com/office/drawing/2014/main" id="{3BD627CD-E453-A24B-4B0B-420EC85C0639}"/>
                        </a:ext>
                      </a:extLst>
                    </pic:cNvPr>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4483789" cy="3938587"/>
                    </a:xfrm>
                    <a:prstGeom prst="rect">
                      <a:avLst/>
                    </a:prstGeom>
                    <a:noFill/>
                    <a:extLst/>
                  </pic:spPr>
                </pic:pic>
              </a:graphicData>
            </a:graphic>
          </wp:inline>
        </w:drawing>
      </w:r>
    </w:p>
    <w:p w14:paraId="152E0E6A" w14:textId="4F766B1E" w:rsidR="00707BA7" w:rsidRPr="00700FFF" w:rsidRDefault="00707BA7" w:rsidP="00A80534">
      <w:pPr>
        <w:pStyle w:val="Heading3"/>
      </w:pPr>
      <w:bookmarkStart w:id="5" w:name="_Toc141977676"/>
      <w:r w:rsidRPr="00700FFF">
        <w:t>Windows</w:t>
      </w:r>
      <w:bookmarkEnd w:id="5"/>
    </w:p>
    <w:p w14:paraId="06E90D55" w14:textId="44A48FEA" w:rsidR="00AA0BC2" w:rsidRPr="00700FFF" w:rsidRDefault="00AA0BC2" w:rsidP="00A80534">
      <w:pPr>
        <w:pStyle w:val="ListParagraph"/>
        <w:numPr>
          <w:ilvl w:val="0"/>
          <w:numId w:val="11"/>
        </w:numPr>
      </w:pPr>
      <w:r w:rsidRPr="00700FFF">
        <w:t>Download website-audit Setup-XXX-win.exe</w:t>
      </w:r>
    </w:p>
    <w:p w14:paraId="35B121B7" w14:textId="3C98B0CD" w:rsidR="00AA0BC2" w:rsidRPr="00700FFF" w:rsidRDefault="00AA0BC2" w:rsidP="00A80534">
      <w:pPr>
        <w:pStyle w:val="ListParagraph"/>
        <w:numPr>
          <w:ilvl w:val="0"/>
          <w:numId w:val="11"/>
        </w:numPr>
      </w:pPr>
      <w:r w:rsidRPr="00700FFF">
        <w:t>Double click to install</w:t>
      </w:r>
    </w:p>
    <w:p w14:paraId="145B5538" w14:textId="7831DEBE" w:rsidR="00AA0BC2" w:rsidRPr="00700FFF" w:rsidRDefault="00AA0BC2" w:rsidP="00A80534">
      <w:pPr>
        <w:pStyle w:val="ListParagraph"/>
        <w:numPr>
          <w:ilvl w:val="0"/>
          <w:numId w:val="11"/>
        </w:numPr>
      </w:pPr>
      <w:r w:rsidRPr="00700FFF">
        <w:rPr>
          <w:noProof/>
          <w:lang w:eastAsia="en-GB"/>
        </w:rPr>
        <mc:AlternateContent>
          <mc:Choice Requires="wpg">
            <w:drawing>
              <wp:anchor distT="0" distB="0" distL="114300" distR="114300" simplePos="0" relativeHeight="251661312" behindDoc="0" locked="0" layoutInCell="1" allowOverlap="1" wp14:anchorId="5D0D9D15" wp14:editId="5100EBD8">
                <wp:simplePos x="0" y="0"/>
                <wp:positionH relativeFrom="column">
                  <wp:posOffset>399415</wp:posOffset>
                </wp:positionH>
                <wp:positionV relativeFrom="paragraph">
                  <wp:posOffset>552450</wp:posOffset>
                </wp:positionV>
                <wp:extent cx="4627245" cy="1636395"/>
                <wp:effectExtent l="0" t="0" r="1905" b="1905"/>
                <wp:wrapTopAndBottom/>
                <wp:docPr id="27" name="Group 27"/>
                <wp:cNvGraphicFramePr/>
                <a:graphic xmlns:a="http://schemas.openxmlformats.org/drawingml/2006/main">
                  <a:graphicData uri="http://schemas.microsoft.com/office/word/2010/wordprocessingGroup">
                    <wpg:wgp>
                      <wpg:cNvGrpSpPr/>
                      <wpg:grpSpPr>
                        <a:xfrm>
                          <a:off x="0" y="0"/>
                          <a:ext cx="4627245" cy="1636395"/>
                          <a:chOff x="0" y="0"/>
                          <a:chExt cx="4627562" cy="1636395"/>
                        </a:xfrm>
                      </wpg:grpSpPr>
                      <pic:pic xmlns:pic="http://schemas.openxmlformats.org/drawingml/2006/picture">
                        <pic:nvPicPr>
                          <pic:cNvPr id="4" name="Image 3">
                            <a:extLst>
                              <a:ext uri="{FF2B5EF4-FFF2-40B4-BE49-F238E27FC236}">
                                <a16:creationId xmlns:a16="http://schemas.microsoft.com/office/drawing/2014/main" id="{D2093987-E5F2-FBCB-6AEC-0A3FA3D8C582}"/>
                              </a:ext>
                            </a:extLst>
                          </pic:cNvPr>
                          <pic:cNvPicPr>
                            <a:picLocks noChangeAspect="1"/>
                          </pic:cNvPicPr>
                        </pic:nvPicPr>
                        <pic:blipFill>
                          <a:blip r:embed="rId12"/>
                          <a:stretch>
                            <a:fillRect/>
                          </a:stretch>
                        </pic:blipFill>
                        <pic:spPr>
                          <a:xfrm>
                            <a:off x="0" y="0"/>
                            <a:ext cx="2449195" cy="1636395"/>
                          </a:xfrm>
                          <a:prstGeom prst="rect">
                            <a:avLst/>
                          </a:prstGeom>
                        </pic:spPr>
                      </pic:pic>
                      <pic:pic xmlns:pic="http://schemas.openxmlformats.org/drawingml/2006/picture">
                        <pic:nvPicPr>
                          <pic:cNvPr id="26" name="Picture 2" descr="In this case, Kaspersky Internet Security will offer to cure an infected file or application if possible.">
                            <a:extLst>
                              <a:ext uri="{FF2B5EF4-FFF2-40B4-BE49-F238E27FC236}">
                                <a16:creationId xmlns:a16="http://schemas.microsoft.com/office/drawing/2014/main" id="{DADAE0C5-F654-7BA8-7A0F-7BD0C25E0519}"/>
                              </a:ext>
                            </a:extLst>
                          </pic:cNvPr>
                          <pic:cNvPicPr>
                            <a:picLocks noChangeAspect="1"/>
                          </pic:cNvPicPr>
                        </pic:nvPicPr>
                        <pic:blipFill>
                          <a:blip r:embed="rId13">
                            <a:extLst>
                              <a:ext uri="{28A0092B-C50C-407E-A947-70E740481C1C}">
                                <a14:useLocalDpi xmlns:a14="http://schemas.microsoft.com/office/drawing/2010/main"/>
                              </a:ext>
                            </a:extLst>
                          </a:blip>
                          <a:srcRect/>
                          <a:stretch>
                            <a:fillRect/>
                          </a:stretch>
                        </pic:blipFill>
                        <pic:spPr bwMode="auto">
                          <a:xfrm>
                            <a:off x="2795587" y="38100"/>
                            <a:ext cx="1831975" cy="1557020"/>
                          </a:xfrm>
                          <a:prstGeom prst="rect">
                            <a:avLst/>
                          </a:prstGeom>
                          <a:noFill/>
                          <a:extLst/>
                        </pic:spPr>
                      </pic:pic>
                    </wpg:wgp>
                  </a:graphicData>
                </a:graphic>
              </wp:anchor>
            </w:drawing>
          </mc:Choice>
          <mc:Fallback>
            <w:pict>
              <v:group w14:anchorId="3EF1ED22" id="Group 27" o:spid="_x0000_s1026" style="position:absolute;margin-left:31.45pt;margin-top:43.5pt;width:364.35pt;height:128.85pt;z-index:251661312" coordsize="46275,16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24491;height:16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">
                  <v:imagedata r:id="rId16" o:title=""/>
                  <v:path arrowok="t"/>
                </v:shape>
                <v:shape id="Picture 2" o:spid="_x0000_s1028" type="#_x0000_t75" alt="In this case, Kaspersky Internet Security will offer to cure an infected file or application if possible." style="position:absolute;left:27955;top:381;width:18320;height:15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">
                  <v:imagedata r:id="rId17" o:title="In this case, Kaspersky Internet Security will offer to cure an infected file or application if possible"/>
                  <v:path arrowok="t"/>
                </v:shape>
                <w10:wrap type="topAndBottom"/>
              </v:group>
            </w:pict>
          </mc:Fallback>
        </mc:AlternateContent>
      </w:r>
      <w:r w:rsidRPr="00700FFF">
        <w:t>The application is not yet signed, your antivirus might raise an alert that you will need to ignore.</w:t>
      </w:r>
    </w:p>
    <w:p w14:paraId="3B3699EA" w14:textId="11CC1B7B" w:rsidR="00AA0BC2" w:rsidRPr="00700FFF" w:rsidRDefault="00AA0BC2" w:rsidP="00A80534">
      <w:pPr>
        <w:pStyle w:val="ListParagraph"/>
        <w:ind w:left="1065"/>
      </w:pPr>
    </w:p>
    <w:p w14:paraId="0682AB1B" w14:textId="50D64B41" w:rsidR="00707BA7" w:rsidRPr="00700FFF" w:rsidRDefault="00707BA7" w:rsidP="00A80534">
      <w:pPr>
        <w:pStyle w:val="Heading3"/>
      </w:pPr>
      <w:bookmarkStart w:id="6" w:name="_Toc141977677"/>
      <w:r w:rsidRPr="00700FFF">
        <w:t>GNU/Linux with snap</w:t>
      </w:r>
      <w:bookmarkEnd w:id="6"/>
    </w:p>
    <w:p w14:paraId="2A00AC82" w14:textId="01DBEFB0" w:rsidR="00AA0BC2" w:rsidRPr="00700FFF" w:rsidRDefault="00AA0BC2" w:rsidP="00A80534">
      <w:pPr>
        <w:pStyle w:val="ListParagraph"/>
        <w:numPr>
          <w:ilvl w:val="0"/>
          <w:numId w:val="12"/>
        </w:numPr>
        <w:rPr>
          <w:b/>
        </w:rPr>
      </w:pPr>
      <w:r w:rsidRPr="00700FFF">
        <w:t>Download website-audit_XXX_linux.snap</w:t>
      </w:r>
    </w:p>
    <w:p w14:paraId="75615898" w14:textId="77777777" w:rsidR="00AA0BC2" w:rsidRPr="00700FFF" w:rsidRDefault="00AA0BC2" w:rsidP="00A80534">
      <w:pPr>
        <w:pStyle w:val="ListParagraph"/>
        <w:numPr>
          <w:ilvl w:val="0"/>
          <w:numId w:val="12"/>
        </w:numPr>
        <w:spacing w:after="0"/>
      </w:pPr>
      <w:r w:rsidRPr="00700FFF">
        <w:t>in a terminal, install with snap and the option --dangerous:</w:t>
      </w:r>
    </w:p>
    <w:p w14:paraId="0CADB05B" w14:textId="15839E6C" w:rsidR="00AA0BC2" w:rsidRPr="00700FFF" w:rsidRDefault="00AA0BC2" w:rsidP="00A80534">
      <w:pPr>
        <w:ind w:firstLine="708"/>
        <w:rPr>
          <w:rStyle w:val="HTMLCode"/>
          <w:rFonts w:ascii="Consolas" w:eastAsiaTheme="majorEastAsia" w:hAnsi="Consolas"/>
          <w:color w:val="24292F"/>
          <w:bdr w:val="none" w:sz="0" w:space="0" w:color="auto" w:frame="1"/>
        </w:rPr>
      </w:pPr>
      <w:r w:rsidRPr="00700FFF">
        <w:rPr>
          <w:rStyle w:val="HTMLCode"/>
          <w:rFonts w:ascii="Consolas" w:eastAsiaTheme="majorEastAsia" w:hAnsi="Consolas"/>
          <w:color w:val="24292F"/>
          <w:bdr w:val="none" w:sz="0" w:space="0" w:color="auto" w:frame="1"/>
        </w:rPr>
        <w:t xml:space="preserve">sudo snap install </w:t>
      </w:r>
      <w:r w:rsidRPr="00700FFF">
        <w:rPr>
          <w:rStyle w:val="HTMLCode"/>
          <w:rFonts w:ascii="Consolas" w:eastAsiaTheme="majorEastAsia" w:hAnsi="Consolas"/>
          <w:b/>
          <w:color w:val="24292F"/>
          <w:bdr w:val="none" w:sz="0" w:space="0" w:color="auto" w:frame="1"/>
        </w:rPr>
        <w:t>--dangerous</w:t>
      </w:r>
      <w:r w:rsidRPr="00700FFF">
        <w:rPr>
          <w:rStyle w:val="HTMLCode"/>
          <w:rFonts w:ascii="Consolas" w:eastAsiaTheme="majorEastAsia" w:hAnsi="Consolas"/>
          <w:color w:val="24292F"/>
          <w:bdr w:val="none" w:sz="0" w:space="0" w:color="auto" w:frame="1"/>
        </w:rPr>
        <w:t> ./website-audit_1.0.1_linux.snap</w:t>
      </w:r>
    </w:p>
    <w:p w14:paraId="7E534BED" w14:textId="490CACF2" w:rsidR="00AA0BC2" w:rsidRPr="00700FFF" w:rsidRDefault="00AA0BC2" w:rsidP="00A80534">
      <w:pPr>
        <w:rPr>
          <w:rFonts w:ascii="Courier New" w:hAnsi="Courier New" w:cs="Courier New"/>
        </w:rPr>
      </w:pPr>
      <w:r w:rsidRPr="00700FFF">
        <w:t xml:space="preserve">Then, you will be able to start the application in the terminal </w:t>
      </w:r>
      <w:r w:rsidRPr="00700FFF">
        <w:rPr>
          <w:rStyle w:val="HTMLCode"/>
          <w:rFonts w:ascii="Consolas" w:eastAsiaTheme="majorEastAsia" w:hAnsi="Consolas"/>
          <w:color w:val="24292F"/>
          <w:bdr w:val="none" w:sz="0" w:space="0" w:color="auto" w:frame="1"/>
        </w:rPr>
        <w:t>with website-audit</w:t>
      </w:r>
    </w:p>
    <w:p w14:paraId="4811CF42" w14:textId="77777777" w:rsidR="00AA0BC2" w:rsidRPr="00700FFF" w:rsidRDefault="00AA0BC2" w:rsidP="00A80534"/>
    <w:p w14:paraId="68253BBB" w14:textId="3E7354F9" w:rsidR="0066331B" w:rsidRPr="00700FFF" w:rsidRDefault="0066331B" w:rsidP="00A80534">
      <w:pPr>
        <w:pStyle w:val="Heading2"/>
      </w:pPr>
      <w:bookmarkStart w:id="7" w:name="_Toc141977678"/>
      <w:r w:rsidRPr="00700FFF">
        <w:lastRenderedPageBreak/>
        <w:t xml:space="preserve">Full install (ie with </w:t>
      </w:r>
      <w:r w:rsidR="00F42B68" w:rsidRPr="00F42B68">
        <w:rPr>
          <w:rStyle w:val="HTMLCode"/>
          <w:rFonts w:eastAsiaTheme="majorEastAsia"/>
        </w:rPr>
        <w:t>testssl.sh</w:t>
      </w:r>
      <w:r w:rsidRPr="00700FFF">
        <w:t>)</w:t>
      </w:r>
      <w:bookmarkEnd w:id="7"/>
    </w:p>
    <w:p w14:paraId="2A496E9F" w14:textId="7B6A211C" w:rsidR="00AA0BC2" w:rsidRPr="00700FFF" w:rsidRDefault="008868D3" w:rsidP="00A80534">
      <w:r w:rsidRPr="00700FFF">
        <w:t>The software can include an evaluation of the</w:t>
      </w:r>
      <w:r w:rsidR="0001051B" w:rsidRPr="00700FFF">
        <w:t xml:space="preserve"> TLS provided by the website.</w:t>
      </w:r>
      <w:r w:rsidR="00C04EBB" w:rsidRPr="00700FFF">
        <w:t xml:space="preserve"> To do so, we us</w:t>
      </w:r>
      <w:r w:rsidR="00F42B68">
        <w:t>e</w:t>
      </w:r>
      <w:r w:rsidR="00C04EBB" w:rsidRPr="00700FFF">
        <w:t xml:space="preserve"> the software </w:t>
      </w:r>
      <w:r w:rsidR="00F42B68" w:rsidRPr="00F42B68">
        <w:rPr>
          <w:rStyle w:val="HTMLCode"/>
          <w:rFonts w:eastAsiaTheme="minorHAnsi"/>
        </w:rPr>
        <w:t>testssl.sh</w:t>
      </w:r>
      <w:r w:rsidR="00F42B68">
        <w:rPr>
          <w:rStyle w:val="FootnoteReference"/>
          <w:rFonts w:ascii="Courier New" w:hAnsi="Courier New" w:cs="Courier New"/>
          <w:sz w:val="20"/>
          <w:szCs w:val="20"/>
        </w:rPr>
        <w:footnoteReference w:id="1"/>
      </w:r>
      <w:r w:rsidR="00F42B68" w:rsidRPr="00700FFF">
        <w:t xml:space="preserve"> </w:t>
      </w:r>
      <w:r w:rsidR="00C04EBB" w:rsidRPr="00700FFF">
        <w:t>which inspects the HTTPS configuration of the web service host and classifies detected vulnerabilities by their level of severity low, medium, high, or critical.</w:t>
      </w:r>
    </w:p>
    <w:p w14:paraId="53BB221D" w14:textId="7DDB0DE9" w:rsidR="0001051B" w:rsidRPr="00700FFF" w:rsidRDefault="00C04EBB" w:rsidP="00A80534">
      <w:r w:rsidRPr="00700FFF">
        <w:t>EDPB WTA</w:t>
      </w:r>
      <w:r w:rsidR="003D244C" w:rsidRPr="00700FFF">
        <w:t xml:space="preserve"> </w:t>
      </w:r>
      <w:r w:rsidRPr="00700FFF">
        <w:t>dynamically</w:t>
      </w:r>
      <w:r w:rsidR="003D244C" w:rsidRPr="00700FFF">
        <w:t xml:space="preserve"> call</w:t>
      </w:r>
      <w:r w:rsidRPr="00700FFF">
        <w:t>s</w:t>
      </w:r>
      <w:r w:rsidR="003D244C" w:rsidRPr="00700FFF">
        <w:t xml:space="preserve"> </w:t>
      </w:r>
      <w:hyperlink r:id="rId18" w:history="1">
        <w:r w:rsidR="003D244C" w:rsidRPr="00700FFF">
          <w:rPr>
            <w:rStyle w:val="Hyperlink"/>
            <w:rFonts w:ascii="Courier New" w:hAnsi="Courier New" w:cs="Courier New"/>
            <w:sz w:val="20"/>
            <w:szCs w:val="20"/>
          </w:rPr>
          <w:t>testssl.sh</w:t>
        </w:r>
      </w:hyperlink>
      <w:r w:rsidR="003D244C" w:rsidRPr="00700FFF">
        <w:t xml:space="preserve"> and integrate</w:t>
      </w:r>
      <w:r w:rsidRPr="00700FFF">
        <w:t>s</w:t>
      </w:r>
      <w:r w:rsidR="003D244C" w:rsidRPr="00700FFF">
        <w:t xml:space="preserve"> </w:t>
      </w:r>
      <w:r w:rsidRPr="00700FFF">
        <w:t>the</w:t>
      </w:r>
      <w:r w:rsidR="003D244C" w:rsidRPr="00700FFF">
        <w:t xml:space="preserve"> output in the tool. </w:t>
      </w:r>
      <w:r w:rsidR="00F42B68" w:rsidRPr="00F42B68">
        <w:rPr>
          <w:rStyle w:val="HTMLCode"/>
          <w:rFonts w:eastAsiaTheme="minorHAnsi"/>
        </w:rPr>
        <w:t>testssl.sh</w:t>
      </w:r>
      <w:r w:rsidR="00F42B68" w:rsidRPr="00700FFF">
        <w:rPr>
          <w:rStyle w:val="FootnoteReference"/>
        </w:rPr>
        <w:t xml:space="preserve"> </w:t>
      </w:r>
      <w:r w:rsidR="002C1A3D" w:rsidRPr="00700FFF">
        <w:rPr>
          <w:rStyle w:val="FootnoteReference"/>
        </w:rPr>
        <w:footnoteReference w:id="2"/>
      </w:r>
      <w:r w:rsidR="003D244C" w:rsidRPr="00700FFF">
        <w:t xml:space="preserve"> i</w:t>
      </w:r>
      <w:r w:rsidRPr="00700FFF">
        <w:t>s a free and open source software</w:t>
      </w:r>
      <w:r w:rsidR="003D244C" w:rsidRPr="00700FFF">
        <w:t xml:space="preserve"> available under the terms of GPLv2</w:t>
      </w:r>
      <w:r w:rsidRPr="00700FFF">
        <w:t xml:space="preserve">. </w:t>
      </w:r>
    </w:p>
    <w:p w14:paraId="4E9C21CB" w14:textId="0DAD19E2" w:rsidR="00C04EBB" w:rsidRPr="00700FFF" w:rsidRDefault="00D125CD" w:rsidP="00A80534">
      <w:pPr>
        <w:pStyle w:val="Heading3"/>
      </w:pPr>
      <w:bookmarkStart w:id="8" w:name="_Toc141977679"/>
      <w:r>
        <w:t>Prerequisite:</w:t>
      </w:r>
      <w:r w:rsidR="00700FFF" w:rsidRPr="00700FFF">
        <w:t xml:space="preserve"> install </w:t>
      </w:r>
      <w:r w:rsidRPr="00700FFF">
        <w:t>Docker</w:t>
      </w:r>
      <w:bookmarkEnd w:id="8"/>
    </w:p>
    <w:p w14:paraId="0C1C3E5C" w14:textId="280DF4FB" w:rsidR="0066331B" w:rsidRPr="00700FFF" w:rsidRDefault="0066331B" w:rsidP="00A80534">
      <w:r w:rsidRPr="00700FFF">
        <w:t xml:space="preserve">Before installing the EDPB auditing tool, please make sure that Docker is already installed and active on your system. Follow the instructions to install </w:t>
      </w:r>
      <w:r w:rsidR="005B13BD" w:rsidRPr="00700FFF">
        <w:t>Docker</w:t>
      </w:r>
      <w:r w:rsidRPr="00700FFF">
        <w:t xml:space="preserve"> on your system:</w:t>
      </w:r>
    </w:p>
    <w:p w14:paraId="3290F4D0" w14:textId="2CA522BC" w:rsidR="0066331B" w:rsidRPr="00700FFF" w:rsidRDefault="00700FFF" w:rsidP="00A80534">
      <w:pPr>
        <w:pStyle w:val="ListParagraph"/>
        <w:numPr>
          <w:ilvl w:val="0"/>
          <w:numId w:val="13"/>
        </w:numPr>
        <w:spacing w:after="0"/>
        <w:rPr>
          <w:rStyle w:val="Hyperlink"/>
          <w:rFonts w:ascii="inherit" w:eastAsia="inherit" w:hAnsi="inherit" w:cs="inherit"/>
          <w:sz w:val="21"/>
          <w:szCs w:val="21"/>
        </w:rPr>
      </w:pPr>
      <w:r w:rsidRPr="00700FFF">
        <w:t xml:space="preserve">Windows: </w:t>
      </w:r>
      <w:r w:rsidRPr="00700FFF">
        <w:tab/>
      </w:r>
      <w:hyperlink r:id="rId19" w:history="1">
        <w:r w:rsidR="0066331B" w:rsidRPr="00700FFF">
          <w:rPr>
            <w:rStyle w:val="Hyperlink"/>
            <w:rFonts w:ascii="inherit" w:eastAsia="inherit" w:hAnsi="inherit" w:cs="inherit"/>
            <w:sz w:val="21"/>
            <w:szCs w:val="21"/>
          </w:rPr>
          <w:t>https://docs.docker.com/desktop/install/windows-install/</w:t>
        </w:r>
      </w:hyperlink>
    </w:p>
    <w:p w14:paraId="05BEE96F" w14:textId="33B79200" w:rsidR="00700FFF" w:rsidRPr="00700FFF" w:rsidRDefault="00700FFF" w:rsidP="00A80534">
      <w:pPr>
        <w:pStyle w:val="ListParagraph"/>
        <w:numPr>
          <w:ilvl w:val="0"/>
          <w:numId w:val="13"/>
        </w:numPr>
        <w:spacing w:after="0"/>
      </w:pPr>
      <w:r w:rsidRPr="00700FFF">
        <w:t xml:space="preserve">Mac: </w:t>
      </w:r>
      <w:r w:rsidRPr="00700FFF">
        <w:tab/>
      </w:r>
      <w:r w:rsidRPr="00700FFF">
        <w:tab/>
      </w:r>
      <w:hyperlink r:id="rId20" w:history="1">
        <w:r w:rsidRPr="00700FFF">
          <w:rPr>
            <w:rStyle w:val="Hyperlink"/>
          </w:rPr>
          <w:t>https://docs.docker.com/desktop/install/mac-install/</w:t>
        </w:r>
      </w:hyperlink>
      <w:r w:rsidRPr="00700FFF">
        <w:t xml:space="preserve"> </w:t>
      </w:r>
    </w:p>
    <w:p w14:paraId="39B692C5" w14:textId="2D6388F1" w:rsidR="00700FFF" w:rsidRPr="00700FFF" w:rsidRDefault="00700FFF" w:rsidP="00A80534">
      <w:pPr>
        <w:pStyle w:val="ListParagraph"/>
        <w:numPr>
          <w:ilvl w:val="0"/>
          <w:numId w:val="13"/>
        </w:numPr>
        <w:rPr>
          <w:lang w:val="fr-FR"/>
        </w:rPr>
      </w:pPr>
      <w:r w:rsidRPr="00700FFF">
        <w:rPr>
          <w:lang w:val="fr-FR"/>
        </w:rPr>
        <w:t xml:space="preserve">GNU/Linux: </w:t>
      </w:r>
      <w:r w:rsidRPr="00700FFF">
        <w:rPr>
          <w:lang w:val="fr-FR"/>
        </w:rPr>
        <w:tab/>
      </w:r>
      <w:hyperlink r:id="rId21" w:history="1">
        <w:r w:rsidRPr="00700FFF">
          <w:rPr>
            <w:rStyle w:val="Hyperlink"/>
            <w:lang w:val="fr-FR"/>
          </w:rPr>
          <w:t>https://docs.docker.com/desktop/install/linux-install/</w:t>
        </w:r>
      </w:hyperlink>
      <w:r w:rsidRPr="00700FFF">
        <w:rPr>
          <w:lang w:val="fr-FR"/>
        </w:rPr>
        <w:t xml:space="preserve"> </w:t>
      </w:r>
    </w:p>
    <w:p w14:paraId="7E0C9B89" w14:textId="455DC303" w:rsidR="0066331B" w:rsidRPr="00700FFF" w:rsidRDefault="0066331B" w:rsidP="00A80534">
      <w:r w:rsidRPr="00700FFF">
        <w:t>O</w:t>
      </w:r>
      <w:r w:rsidR="00700FFF" w:rsidRPr="00700FFF">
        <w:t>nce installed, open D</w:t>
      </w:r>
      <w:r w:rsidRPr="00700FFF">
        <w:t>ocker for the first time (from the system tray or the start menu).</w:t>
      </w:r>
    </w:p>
    <w:p w14:paraId="44B7DE04" w14:textId="24F26E92" w:rsidR="0066331B" w:rsidRPr="00700FFF" w:rsidRDefault="0066331B" w:rsidP="00A80534">
      <w:pPr>
        <w:spacing w:after="0"/>
      </w:pPr>
      <w:r w:rsidRPr="00700FFF">
        <w:t xml:space="preserve">Make sure that </w:t>
      </w:r>
      <w:r w:rsidR="005B13BD" w:rsidRPr="00700FFF">
        <w:t>Docker</w:t>
      </w:r>
      <w:r w:rsidRPr="00700FFF">
        <w:t xml:space="preserve"> is active and in your path, by using the following line</w:t>
      </w:r>
      <w:r w:rsidR="00700FFF" w:rsidRPr="00700FFF">
        <w:t xml:space="preserve"> in your terminal</w:t>
      </w:r>
      <w:r w:rsidRPr="00700FFF">
        <w:t>:</w:t>
      </w:r>
    </w:p>
    <w:p w14:paraId="5CCD140C" w14:textId="77777777" w:rsidR="0066331B" w:rsidRPr="00700FFF" w:rsidRDefault="0066331B" w:rsidP="00A80534">
      <w:pPr>
        <w:ind w:firstLine="708"/>
        <w:rPr>
          <w:rFonts w:ascii="Consolas" w:hAnsi="Consolas"/>
          <w:color w:val="24292F"/>
        </w:rPr>
      </w:pPr>
      <w:r w:rsidRPr="00700FFF">
        <w:rPr>
          <w:rStyle w:val="HTMLCode"/>
          <w:rFonts w:ascii="Consolas" w:eastAsiaTheme="majorEastAsia" w:hAnsi="Consolas"/>
          <w:color w:val="24292F"/>
          <w:bdr w:val="none" w:sz="0" w:space="0" w:color="auto" w:frame="1"/>
        </w:rPr>
        <w:t xml:space="preserve">docker run --rm -ti drwetter/testssl.sh:3.0 </w:t>
      </w:r>
      <w:r w:rsidRPr="00700FFF">
        <w:rPr>
          <w:rFonts w:ascii="Consolas" w:hAnsi="Consolas"/>
          <w:color w:val="24292F"/>
          <w:bdr w:val="none" w:sz="0" w:space="0" w:color="auto" w:frame="1"/>
        </w:rPr>
        <w:t>https://example.com/</w:t>
      </w:r>
    </w:p>
    <w:p w14:paraId="4D3DD36A" w14:textId="5D34501D" w:rsidR="0066331B" w:rsidRPr="00700FFF" w:rsidRDefault="0066331B" w:rsidP="00A80534">
      <w:r w:rsidRPr="00700FFF">
        <w:t>The output should look like this</w:t>
      </w:r>
      <w:r w:rsidR="00700FFF" w:rsidRPr="00700FFF">
        <w:t xml:space="preserve"> (example on Windows)</w:t>
      </w:r>
      <w:r w:rsidRPr="00700FFF">
        <w:t>:</w:t>
      </w:r>
    </w:p>
    <w:p w14:paraId="57E463DF" w14:textId="77777777" w:rsidR="0066331B" w:rsidRPr="00700FFF" w:rsidRDefault="0066331B" w:rsidP="00A80534">
      <w:pPr>
        <w:jc w:val="center"/>
      </w:pPr>
      <w:r w:rsidRPr="00700FFF">
        <w:rPr>
          <w:noProof/>
          <w:lang w:eastAsia="en-GB"/>
        </w:rPr>
        <w:drawing>
          <wp:inline distT="0" distB="0" distL="0" distR="0" wp14:anchorId="0542852C" wp14:editId="51CB9754">
            <wp:extent cx="4184896" cy="4032567"/>
            <wp:effectExtent l="0" t="0" r="6350" b="6350"/>
            <wp:docPr id="24"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2"/>
                    <a:stretch>
                      <a:fillRect/>
                    </a:stretch>
                  </pic:blipFill>
                  <pic:spPr>
                    <a:xfrm>
                      <a:off x="0" y="0"/>
                      <a:ext cx="4188234" cy="4035783"/>
                    </a:xfrm>
                    <a:prstGeom prst="rect">
                      <a:avLst/>
                    </a:prstGeom>
                  </pic:spPr>
                </pic:pic>
              </a:graphicData>
            </a:graphic>
          </wp:inline>
        </w:drawing>
      </w:r>
    </w:p>
    <w:p w14:paraId="6FD83E19" w14:textId="77777777" w:rsidR="0066331B" w:rsidRPr="00700FFF" w:rsidRDefault="0066331B" w:rsidP="00A80534">
      <w:pPr>
        <w:pBdr>
          <w:top w:val="nil"/>
          <w:left w:val="nil"/>
          <w:bottom w:val="nil"/>
          <w:right w:val="nil"/>
          <w:between w:val="nil"/>
        </w:pBdr>
        <w:spacing w:after="180"/>
      </w:pPr>
    </w:p>
    <w:p w14:paraId="4FD2D174" w14:textId="44618D37" w:rsidR="00700FFF" w:rsidRPr="00700FFF" w:rsidRDefault="00700FFF" w:rsidP="00A80534">
      <w:pPr>
        <w:pStyle w:val="Heading3"/>
      </w:pPr>
      <w:bookmarkStart w:id="9" w:name="_Toc141977680"/>
      <w:r w:rsidRPr="00700FFF">
        <w:t>Installation of EDPB WAT</w:t>
      </w:r>
      <w:bookmarkEnd w:id="9"/>
    </w:p>
    <w:p w14:paraId="279DAC12" w14:textId="3B4973E1" w:rsidR="00700FFF" w:rsidRPr="00700FFF" w:rsidRDefault="0066331B" w:rsidP="00A80534">
      <w:r w:rsidRPr="00700FFF">
        <w:t xml:space="preserve">Once </w:t>
      </w:r>
      <w:r w:rsidR="00700FFF" w:rsidRPr="00700FFF">
        <w:t xml:space="preserve">Docker is </w:t>
      </w:r>
      <w:r w:rsidRPr="00700FFF">
        <w:t>installed,</w:t>
      </w:r>
      <w:r w:rsidR="00700FFF" w:rsidRPr="00700FFF">
        <w:t xml:space="preserve"> follow the instructions in the section </w:t>
      </w:r>
      <w:r w:rsidR="00700FFF" w:rsidRPr="00700FFF">
        <w:fldChar w:fldCharType="begin"/>
      </w:r>
      <w:r w:rsidR="00700FFF" w:rsidRPr="00700FFF">
        <w:instrText xml:space="preserve"> REF _Ref141976634 \r \h  \* MERGEFORMAT </w:instrText>
      </w:r>
      <w:r w:rsidR="00700FFF" w:rsidRPr="00700FFF">
        <w:fldChar w:fldCharType="separate"/>
      </w:r>
      <w:r w:rsidR="00700FFF" w:rsidRPr="00700FFF">
        <w:t>1.1</w:t>
      </w:r>
      <w:r w:rsidR="00700FFF" w:rsidRPr="00700FFF">
        <w:fldChar w:fldCharType="end"/>
      </w:r>
      <w:r w:rsidR="00700FFF" w:rsidRPr="00700FFF">
        <w:t xml:space="preserve"> to install the version 1.0.1 (or more recent) of the EDPB auditing tool.</w:t>
      </w:r>
    </w:p>
    <w:p w14:paraId="63C81CF0" w14:textId="21267AB7" w:rsidR="0066331B" w:rsidRPr="00700FFF" w:rsidRDefault="00700FFF" w:rsidP="00A80534">
      <w:pPr>
        <w:pStyle w:val="Heading3"/>
        <w:rPr>
          <w:rFonts w:eastAsia="Roboto"/>
        </w:rPr>
      </w:pPr>
      <w:bookmarkStart w:id="10" w:name="_Toc141977681"/>
      <w:r w:rsidRPr="00700FFF">
        <w:rPr>
          <w:rFonts w:eastAsia="Roboto"/>
        </w:rPr>
        <w:t xml:space="preserve">Verification of </w:t>
      </w:r>
      <w:r w:rsidR="00F42B68" w:rsidRPr="00F42B68">
        <w:rPr>
          <w:rStyle w:val="HTMLCode"/>
          <w:rFonts w:eastAsiaTheme="majorEastAsia"/>
        </w:rPr>
        <w:t>testssl.sh</w:t>
      </w:r>
      <w:bookmarkEnd w:id="10"/>
    </w:p>
    <w:p w14:paraId="7D3443E0" w14:textId="4B61F1BA" w:rsidR="00700FFF" w:rsidRPr="00700FFF" w:rsidRDefault="00F42B68" w:rsidP="00A80534">
      <w:pPr>
        <w:pBdr>
          <w:top w:val="nil"/>
          <w:left w:val="nil"/>
          <w:bottom w:val="nil"/>
          <w:right w:val="nil"/>
          <w:between w:val="nil"/>
        </w:pBdr>
        <w:spacing w:after="180"/>
      </w:pPr>
      <w:r w:rsidRPr="00F42B68">
        <w:rPr>
          <w:rStyle w:val="HTMLCode"/>
          <w:rFonts w:eastAsiaTheme="minorHAnsi"/>
        </w:rPr>
        <w:t>testssl.sh</w:t>
      </w:r>
      <w:r w:rsidRPr="00700FFF">
        <w:t xml:space="preserve"> </w:t>
      </w:r>
      <w:r w:rsidR="00700FFF" w:rsidRPr="00700FFF">
        <w:t xml:space="preserve">should now be directly available inside the “TestSSL </w:t>
      </w:r>
      <w:r>
        <w:t>S</w:t>
      </w:r>
      <w:r w:rsidR="00700FFF" w:rsidRPr="00700FFF">
        <w:t>can” card in the browse section of the tool:</w:t>
      </w:r>
    </w:p>
    <w:p w14:paraId="0F0B1EBF" w14:textId="77777777" w:rsidR="0066331B" w:rsidRPr="00700FFF" w:rsidRDefault="0066331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noProof/>
          <w:color w:val="000000"/>
          <w:sz w:val="21"/>
          <w:szCs w:val="21"/>
          <w:lang w:eastAsia="en-GB"/>
        </w:rPr>
        <w:drawing>
          <wp:inline distT="0" distB="0" distL="0" distR="0" wp14:anchorId="47354676" wp14:editId="61DCF462">
            <wp:extent cx="5756910" cy="2949575"/>
            <wp:effectExtent l="0" t="0" r="0" b="3175"/>
            <wp:docPr id="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910" cy="2949575"/>
                    </a:xfrm>
                    <a:prstGeom prst="rect">
                      <a:avLst/>
                    </a:prstGeom>
                  </pic:spPr>
                </pic:pic>
              </a:graphicData>
            </a:graphic>
          </wp:inline>
        </w:drawing>
      </w:r>
    </w:p>
    <w:p w14:paraId="6592F0BE" w14:textId="77777777" w:rsidR="0066331B" w:rsidRPr="00700FFF" w:rsidRDefault="0066331B" w:rsidP="00A80534"/>
    <w:p w14:paraId="59BE9C80" w14:textId="4DFF4F8D" w:rsidR="004B18AB" w:rsidRPr="00700FFF" w:rsidRDefault="004B18AB" w:rsidP="00A80534">
      <w:pPr>
        <w:pStyle w:val="Heading1"/>
      </w:pPr>
      <w:bookmarkStart w:id="11" w:name="_Toc141977682"/>
      <w:r w:rsidRPr="00700FFF">
        <w:t>How the tool works</w:t>
      </w:r>
      <w:bookmarkEnd w:id="11"/>
      <w:r w:rsidRPr="00700FFF">
        <w:t xml:space="preserve"> </w:t>
      </w:r>
    </w:p>
    <w:p w14:paraId="59B54EFE" w14:textId="77777777" w:rsidR="004B18AB" w:rsidRPr="00700FFF" w:rsidRDefault="004B18AB" w:rsidP="00A80534">
      <w:r w:rsidRPr="00700FFF">
        <w:t>The EDPB website auditing tool introduces a user-friendly layer to the Chromium browser in order to help assess at a glance whether or not a website collects or stores information in a browser in a compliant way (</w:t>
      </w:r>
      <w:r w:rsidRPr="00700FFF">
        <w:rPr>
          <w:i/>
        </w:rPr>
        <w:t>i.e.</w:t>
      </w:r>
      <w:r w:rsidRPr="00700FFF">
        <w:t>by informing and gathering user consent when this is required).</w:t>
      </w:r>
    </w:p>
    <w:p w14:paraId="1BA44C1B" w14:textId="77777777" w:rsidR="004B18AB" w:rsidRPr="00700FFF" w:rsidRDefault="004B18AB" w:rsidP="00A80534">
      <w:r w:rsidRPr="00700FFF">
        <w:t>All evidence data can be stored in the tool through an </w:t>
      </w:r>
      <w:r w:rsidRPr="00700FFF">
        <w:rPr>
          <w:i/>
        </w:rPr>
        <w:t>analysis</w:t>
      </w:r>
      <w:r w:rsidRPr="00700FFF">
        <w:t> that gathers different </w:t>
      </w:r>
      <w:r w:rsidRPr="00700FFF">
        <w:rPr>
          <w:i/>
        </w:rPr>
        <w:t>scenarios</w:t>
      </w:r>
      <w:r w:rsidRPr="00700FFF">
        <w:t>, representing an interaction (</w:t>
      </w:r>
      <w:r w:rsidRPr="00700FFF">
        <w:rPr>
          <w:i/>
        </w:rPr>
        <w:t>e.g.</w:t>
      </w:r>
      <w:r w:rsidRPr="00700FFF">
        <w:t> consent, refusal, etc.) with the given website.</w:t>
      </w:r>
    </w:p>
    <w:p w14:paraId="09085585" w14:textId="77777777" w:rsidR="004B18AB" w:rsidRPr="00700FFF" w:rsidRDefault="004B18AB" w:rsidP="00A80534">
      <w:r w:rsidRPr="00700FFF">
        <w:t>The assessment is facilitated with automated tools, while the decision on compliance / non-compliance is made by the case officer.</w:t>
      </w:r>
    </w:p>
    <w:p w14:paraId="1FC57B27" w14:textId="063B9A00" w:rsidR="004B18AB" w:rsidRPr="00700FFF" w:rsidRDefault="00732BC0" w:rsidP="00A80534">
      <w:r>
        <w:rPr>
          <w:i/>
        </w:rPr>
        <w:t>Knowledge base</w:t>
      </w:r>
      <w:r w:rsidR="004B18AB" w:rsidRPr="00700FFF">
        <w:rPr>
          <w:i/>
        </w:rPr>
        <w:t> </w:t>
      </w:r>
      <w:r w:rsidR="004B18AB" w:rsidRPr="00700FFF">
        <w:t>can help identify known trackers. </w:t>
      </w:r>
    </w:p>
    <w:p w14:paraId="7612449B" w14:textId="77777777" w:rsidR="004B18AB" w:rsidRPr="00700FFF" w:rsidRDefault="004B18AB" w:rsidP="00A80534">
      <w:r w:rsidRPr="00700FFF">
        <w:rPr>
          <w:i/>
        </w:rPr>
        <w:t>Template</w:t>
      </w:r>
      <w:r w:rsidRPr="00700FFF">
        <w:t> can be used to personalise reports for a given scenario.</w:t>
      </w:r>
    </w:p>
    <w:p w14:paraId="35DEEC6A" w14:textId="77777777" w:rsidR="004B18AB" w:rsidRPr="00700FFF" w:rsidRDefault="004B18AB" w:rsidP="00A80534">
      <w:r w:rsidRPr="00700FFF">
        <w:t>Through the left side navigation bar, you can access to all these functionalities:</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714"/>
        <w:gridCol w:w="6336"/>
      </w:tblGrid>
      <w:tr w:rsidR="004B18AB" w:rsidRPr="00700FFF" w14:paraId="2B00D3AA" w14:textId="77777777" w:rsidTr="0066331B">
        <w:trPr>
          <w:gridAfter w:val="1"/>
          <w:wAfter w:w="6336" w:type="dxa"/>
        </w:trPr>
        <w:tc>
          <w:tcPr>
            <w:tcW w:w="2714" w:type="dxa"/>
            <w:shd w:val="clear" w:color="auto" w:fill="auto"/>
            <w:vAlign w:val="center"/>
          </w:tcPr>
          <w:p w14:paraId="44206CF5" w14:textId="417360EA" w:rsidR="004B18AB" w:rsidRPr="00732BC0" w:rsidRDefault="006D405E" w:rsidP="00732BC0">
            <w:pPr>
              <w:pStyle w:val="Heading3"/>
              <w:numPr>
                <w:ilvl w:val="0"/>
                <w:numId w:val="0"/>
              </w:numPr>
              <w:spacing w:before="0" w:after="240"/>
              <w:rPr>
                <w:rStyle w:val="Strong"/>
              </w:rPr>
            </w:pPr>
            <w:r w:rsidRPr="00732BC0">
              <w:rPr>
                <w:rStyle w:val="Strong"/>
              </w:rPr>
              <w:lastRenderedPageBreak/>
              <w:t>Anal</w:t>
            </w:r>
            <w:r>
              <w:rPr>
                <w:rStyle w:val="Strong"/>
              </w:rPr>
              <w:t>ysis</w:t>
            </w:r>
          </w:p>
        </w:tc>
      </w:tr>
      <w:tr w:rsidR="004B18AB" w:rsidRPr="00700FFF" w14:paraId="6F627E45"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C4E05F" w14:textId="77777777" w:rsidR="004B18AB" w:rsidRPr="00700FFF" w:rsidRDefault="004B18AB" w:rsidP="00A80534">
            <w:r w:rsidRPr="00700FFF">
              <w:rPr>
                <w:rFonts w:ascii="Roboto" w:eastAsia="Roboto" w:hAnsi="Roboto" w:cs="Roboto"/>
                <w:smallCaps/>
              </w:rPr>
              <w:t>BROWSE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E07E84" w14:textId="77777777" w:rsidR="004B18AB" w:rsidRPr="00700FFF" w:rsidRDefault="004B18AB" w:rsidP="00A80534">
            <w:r w:rsidRPr="00700FFF">
              <w:t>Take a quick overview of the personal data stored or transferred in or by the browser. The results will not be stored in the tool.</w:t>
            </w:r>
          </w:p>
        </w:tc>
      </w:tr>
      <w:tr w:rsidR="004B18AB" w:rsidRPr="00700FFF" w14:paraId="40382128"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9301B2" w14:textId="77777777" w:rsidR="004B18AB" w:rsidRPr="00700FFF" w:rsidRDefault="004B18AB" w:rsidP="00A80534">
            <w:r w:rsidRPr="00700FFF">
              <w:rPr>
                <w:rFonts w:ascii="Roboto" w:eastAsia="Roboto" w:hAnsi="Roboto" w:cs="Roboto"/>
                <w:smallCaps/>
              </w:rPr>
              <w:t>NEW</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2B4E168" w14:textId="77777777" w:rsidR="004B18AB" w:rsidRPr="00700FFF" w:rsidRDefault="004B18AB" w:rsidP="00A80534">
            <w:r w:rsidRPr="00700FFF">
              <w:t>Initiate a new website analysis for collecting evidence. Evidence is stored in the tool for later assessment of their compliance with legal requirements.</w:t>
            </w:r>
          </w:p>
        </w:tc>
      </w:tr>
      <w:tr w:rsidR="004B18AB" w:rsidRPr="00700FFF" w14:paraId="3C9363AF"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45CD538" w14:textId="77777777" w:rsidR="004B18AB" w:rsidRPr="00700FFF" w:rsidRDefault="004B18AB" w:rsidP="00A80534">
            <w:r w:rsidRPr="00700FFF">
              <w:rPr>
                <w:rFonts w:ascii="Roboto" w:eastAsia="Roboto" w:hAnsi="Roboto" w:cs="Roboto"/>
                <w:smallCaps/>
              </w:rPr>
              <w:t>LIST</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CAF71" w14:textId="77777777" w:rsidR="004B18AB" w:rsidRPr="00700FFF" w:rsidRDefault="004B18AB" w:rsidP="00A80534">
            <w:r w:rsidRPr="00700FFF">
              <w:t>List of analysis stored in the tool with their assessment.</w:t>
            </w:r>
          </w:p>
        </w:tc>
      </w:tr>
      <w:tr w:rsidR="004B18AB" w:rsidRPr="00700FFF" w14:paraId="68C4BC37" w14:textId="77777777" w:rsidTr="0066331B">
        <w:tc>
          <w:tcPr>
            <w:tcW w:w="2714" w:type="dxa"/>
            <w:shd w:val="clear" w:color="auto" w:fill="auto"/>
            <w:vAlign w:val="center"/>
          </w:tcPr>
          <w:p w14:paraId="7D63FE0C" w14:textId="77777777" w:rsidR="004B18AB" w:rsidRPr="00700FFF" w:rsidRDefault="004B18AB" w:rsidP="00732BC0">
            <w:pPr>
              <w:pStyle w:val="Heading3"/>
              <w:numPr>
                <w:ilvl w:val="0"/>
                <w:numId w:val="0"/>
              </w:numPr>
              <w:spacing w:before="0" w:after="240"/>
              <w:rPr>
                <w:rFonts w:ascii="Roboto" w:eastAsia="Roboto" w:hAnsi="Roboto" w:cs="Roboto"/>
              </w:rPr>
            </w:pPr>
            <w:bookmarkStart w:id="12" w:name="_Toc141977684"/>
            <w:r w:rsidRPr="006D405E">
              <w:rPr>
                <w:rStyle w:val="Strong"/>
              </w:rPr>
              <w:t>Sessions</w:t>
            </w:r>
            <w:bookmarkEnd w:id="12"/>
          </w:p>
        </w:tc>
        <w:tc>
          <w:tcPr>
            <w:tcW w:w="6336" w:type="dxa"/>
            <w:shd w:val="clear" w:color="auto" w:fill="auto"/>
            <w:vAlign w:val="center"/>
          </w:tcPr>
          <w:p w14:paraId="00160B86" w14:textId="77777777" w:rsidR="004B18AB" w:rsidRPr="00700FFF" w:rsidRDefault="004B18AB" w:rsidP="00A80534">
            <w:pPr>
              <w:rPr>
                <w:sz w:val="20"/>
                <w:szCs w:val="20"/>
              </w:rPr>
            </w:pPr>
          </w:p>
        </w:tc>
      </w:tr>
      <w:tr w:rsidR="004B18AB" w:rsidRPr="00700FFF" w14:paraId="4419CA3E"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756E16" w14:textId="77777777" w:rsidR="004B18AB" w:rsidRPr="00700FFF" w:rsidRDefault="004B18AB" w:rsidP="00A80534">
            <w:r w:rsidRPr="00700FFF">
              <w:rPr>
                <w:rFonts w:ascii="Roboto" w:eastAsia="Roboto" w:hAnsi="Roboto" w:cs="Roboto"/>
                <w:smallCaps/>
              </w:rPr>
              <w:t>ANALYSIS &gt; SCENARIO</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0D1CE1" w14:textId="77777777" w:rsidR="004B18AB" w:rsidRPr="00700FFF" w:rsidRDefault="004B18AB" w:rsidP="00A80534">
            <w:r w:rsidRPr="00700FFF">
              <w:t xml:space="preserve">Current session attached to an analysis and a scenario in this analysis. Evidence can be attached to the referenced analysis and scenario until this session is closed. </w:t>
            </w:r>
            <w:r w:rsidRPr="00700FFF">
              <w:rPr>
                <w:b/>
              </w:rPr>
              <w:t>Once closed, no evidence can be attached anymore to this analysis and scenario</w:t>
            </w:r>
            <w:r w:rsidRPr="00700FFF">
              <w:t>.</w:t>
            </w:r>
          </w:p>
        </w:tc>
      </w:tr>
      <w:tr w:rsidR="004B18AB" w:rsidRPr="00700FFF" w14:paraId="252681C3" w14:textId="77777777" w:rsidTr="0066331B">
        <w:tc>
          <w:tcPr>
            <w:tcW w:w="2714" w:type="dxa"/>
            <w:shd w:val="clear" w:color="auto" w:fill="auto"/>
            <w:vAlign w:val="center"/>
          </w:tcPr>
          <w:p w14:paraId="2C707295" w14:textId="77777777" w:rsidR="004B18AB" w:rsidRPr="00700FFF" w:rsidRDefault="004B18AB" w:rsidP="00732BC0">
            <w:pPr>
              <w:pStyle w:val="Heading3"/>
              <w:numPr>
                <w:ilvl w:val="0"/>
                <w:numId w:val="0"/>
              </w:numPr>
              <w:spacing w:before="0" w:after="240"/>
              <w:rPr>
                <w:rFonts w:ascii="Roboto" w:eastAsia="Roboto" w:hAnsi="Roboto" w:cs="Roboto"/>
              </w:rPr>
            </w:pPr>
            <w:bookmarkStart w:id="13" w:name="_Toc141977685"/>
            <w:r w:rsidRPr="00732BC0">
              <w:rPr>
                <w:rStyle w:val="Strong"/>
              </w:rPr>
              <w:t>Editor</w:t>
            </w:r>
            <w:bookmarkEnd w:id="13"/>
          </w:p>
        </w:tc>
        <w:tc>
          <w:tcPr>
            <w:tcW w:w="6336" w:type="dxa"/>
            <w:shd w:val="clear" w:color="auto" w:fill="auto"/>
            <w:vAlign w:val="center"/>
          </w:tcPr>
          <w:p w14:paraId="70E89199" w14:textId="77777777" w:rsidR="004B18AB" w:rsidRPr="00700FFF" w:rsidRDefault="004B18AB" w:rsidP="00A80534">
            <w:pPr>
              <w:rPr>
                <w:sz w:val="20"/>
                <w:szCs w:val="20"/>
              </w:rPr>
            </w:pPr>
          </w:p>
        </w:tc>
      </w:tr>
      <w:tr w:rsidR="004B18AB" w:rsidRPr="00700FFF" w14:paraId="593C0FB1"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4CCDF6" w14:textId="77777777" w:rsidR="004B18AB" w:rsidRPr="00700FFF" w:rsidRDefault="004B18AB" w:rsidP="00A80534">
            <w:r w:rsidRPr="00700FFF">
              <w:rPr>
                <w:rFonts w:ascii="Roboto" w:eastAsia="Roboto" w:hAnsi="Roboto" w:cs="Roboto"/>
                <w:smallCaps/>
              </w:rPr>
              <w:t>KNOWLEDGE BASE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863215" w14:textId="77777777" w:rsidR="004B18AB" w:rsidRPr="00700FFF" w:rsidRDefault="004B18AB" w:rsidP="00A80534">
            <w:r w:rsidRPr="00700FFF">
              <w:t xml:space="preserve">The knowledge base lists known trackers and their corresponding purposes. This information can be accessed dynamically whilst browsing or assessing the compliance of a website.The knowledge base can be edited with new information gathered by the case officer. It serves only as a tool to facilitate the analysis by the case officer.  </w:t>
            </w:r>
          </w:p>
        </w:tc>
      </w:tr>
      <w:tr w:rsidR="004B18AB" w:rsidRPr="00700FFF" w14:paraId="741C0544"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32DEC0" w14:textId="77777777" w:rsidR="004B18AB" w:rsidRPr="00700FFF" w:rsidRDefault="004B18AB" w:rsidP="00A80534">
            <w:r w:rsidRPr="00700FFF">
              <w:rPr>
                <w:rFonts w:ascii="Roboto" w:eastAsia="Roboto" w:hAnsi="Roboto" w:cs="Roboto"/>
                <w:smallCaps/>
              </w:rPr>
              <w:t>TEMPLATE</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9869B4" w14:textId="77777777" w:rsidR="004B18AB" w:rsidRPr="00700FFF" w:rsidRDefault="004B18AB" w:rsidP="00A80534">
            <w:r w:rsidRPr="00700FFF">
              <w:t>Templates are used for generating reports tailored to specific needs.</w:t>
            </w:r>
          </w:p>
        </w:tc>
      </w:tr>
      <w:tr w:rsidR="004B18AB" w:rsidRPr="00700FFF" w14:paraId="0F26B01D" w14:textId="77777777" w:rsidTr="0066331B">
        <w:tc>
          <w:tcPr>
            <w:tcW w:w="2714" w:type="dxa"/>
            <w:shd w:val="clear" w:color="auto" w:fill="auto"/>
            <w:vAlign w:val="center"/>
          </w:tcPr>
          <w:p w14:paraId="7202EA9A" w14:textId="77777777" w:rsidR="004B18AB" w:rsidRPr="00700FFF" w:rsidRDefault="004B18AB" w:rsidP="00732BC0">
            <w:pPr>
              <w:pStyle w:val="Heading3"/>
              <w:numPr>
                <w:ilvl w:val="0"/>
                <w:numId w:val="0"/>
              </w:numPr>
              <w:spacing w:before="0" w:after="240"/>
              <w:rPr>
                <w:rFonts w:ascii="Roboto" w:eastAsia="Roboto" w:hAnsi="Roboto" w:cs="Roboto"/>
              </w:rPr>
            </w:pPr>
            <w:bookmarkStart w:id="14" w:name="_Toc141977686"/>
            <w:r w:rsidRPr="006D405E">
              <w:rPr>
                <w:rStyle w:val="Strong"/>
              </w:rPr>
              <w:t>Other</w:t>
            </w:r>
            <w:bookmarkEnd w:id="14"/>
          </w:p>
        </w:tc>
        <w:tc>
          <w:tcPr>
            <w:tcW w:w="6336" w:type="dxa"/>
            <w:shd w:val="clear" w:color="auto" w:fill="auto"/>
            <w:vAlign w:val="center"/>
          </w:tcPr>
          <w:p w14:paraId="74EEFB2C" w14:textId="77777777" w:rsidR="004B18AB" w:rsidRPr="00700FFF" w:rsidRDefault="004B18AB" w:rsidP="00A80534">
            <w:pPr>
              <w:rPr>
                <w:sz w:val="20"/>
                <w:szCs w:val="20"/>
              </w:rPr>
            </w:pPr>
          </w:p>
        </w:tc>
      </w:tr>
      <w:tr w:rsidR="004B18AB" w:rsidRPr="00700FFF" w14:paraId="50928AFA"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3EF604" w14:textId="77777777" w:rsidR="004B18AB" w:rsidRPr="00700FFF" w:rsidRDefault="004B18AB" w:rsidP="00A80534">
            <w:r w:rsidRPr="00700FFF">
              <w:rPr>
                <w:rFonts w:ascii="Roboto" w:eastAsia="Roboto" w:hAnsi="Roboto" w:cs="Roboto"/>
                <w:smallCaps/>
              </w:rPr>
              <w:t>SETTINGS</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70DB1C" w14:textId="77777777" w:rsidR="004B18AB" w:rsidRPr="00700FFF" w:rsidRDefault="004B18AB" w:rsidP="00A80534">
            <w:r w:rsidRPr="00700FFF">
              <w:t>Customize the information displayed while browsing or assessing compliance of a given scenario.</w:t>
            </w:r>
          </w:p>
        </w:tc>
      </w:tr>
      <w:tr w:rsidR="004B18AB" w:rsidRPr="00700FFF" w14:paraId="17D28F45" w14:textId="77777777" w:rsidTr="0066331B">
        <w:tc>
          <w:tcPr>
            <w:tcW w:w="2714"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EA6F71" w14:textId="77777777" w:rsidR="004B18AB" w:rsidRPr="00700FFF" w:rsidRDefault="004B18AB" w:rsidP="00A80534">
            <w:r w:rsidRPr="00700FFF">
              <w:rPr>
                <w:rFonts w:ascii="Roboto" w:eastAsia="Roboto" w:hAnsi="Roboto" w:cs="Roboto"/>
                <w:smallCaps/>
              </w:rPr>
              <w:t>HELP</w:t>
            </w:r>
          </w:p>
        </w:tc>
        <w:tc>
          <w:tcPr>
            <w:tcW w:w="633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C1F4A0" w14:textId="77777777" w:rsidR="004B18AB" w:rsidRPr="00700FFF" w:rsidRDefault="004B18AB" w:rsidP="00A80534">
            <w:r w:rsidRPr="00700FFF">
              <w:t>Reference to the documentation of this tool.</w:t>
            </w:r>
          </w:p>
        </w:tc>
      </w:tr>
    </w:tbl>
    <w:p w14:paraId="03CF0830" w14:textId="77777777" w:rsidR="004B18AB" w:rsidRPr="00700FFF" w:rsidRDefault="004B18AB" w:rsidP="00A80534">
      <w:r w:rsidRPr="00700FFF">
        <w:br/>
      </w:r>
    </w:p>
    <w:p w14:paraId="3879BCCE" w14:textId="77777777" w:rsidR="004B18AB" w:rsidRPr="00700FFF" w:rsidRDefault="004B18AB" w:rsidP="00A80534">
      <w:pPr>
        <w:rPr>
          <w:rFonts w:ascii="inherit" w:eastAsia="inherit" w:hAnsi="inherit" w:cs="inherit"/>
          <w:color w:val="000000"/>
        </w:rPr>
      </w:pPr>
      <w:r w:rsidRPr="00700FFF">
        <w:rPr>
          <w:rFonts w:ascii="inherit" w:eastAsia="inherit" w:hAnsi="inherit" w:cs="inherit"/>
          <w:color w:val="000000"/>
        </w:rPr>
        <w:t>As a first introduction</w:t>
      </w:r>
      <w:r w:rsidRPr="00700FFF">
        <w:rPr>
          <w:rFonts w:ascii="inherit" w:eastAsia="inherit" w:hAnsi="inherit" w:cs="inherit"/>
        </w:rPr>
        <w:t>,</w:t>
      </w:r>
      <w:r w:rsidRPr="00700FFF">
        <w:rPr>
          <w:rFonts w:ascii="inherit" w:eastAsia="inherit" w:hAnsi="inherit" w:cs="inherit"/>
          <w:color w:val="000000"/>
        </w:rPr>
        <w:t xml:space="preserve"> about how to conduct an analysis, we recommend that you take a look at the section </w:t>
      </w:r>
      <w:r w:rsidRPr="00700FFF">
        <w:rPr>
          <w:rFonts w:ascii="inherit" w:eastAsia="inherit" w:hAnsi="inherit" w:cs="inherit"/>
          <w:b/>
        </w:rPr>
        <w:t>Provide new analysis</w:t>
      </w:r>
      <w:r w:rsidRPr="00700FFF">
        <w:rPr>
          <w:rFonts w:ascii="inherit" w:eastAsia="inherit" w:hAnsi="inherit" w:cs="inherit"/>
          <w:color w:val="000000"/>
        </w:rPr>
        <w:t>.</w:t>
      </w:r>
    </w:p>
    <w:p w14:paraId="17577565" w14:textId="77777777" w:rsidR="004B18AB" w:rsidRPr="00700FFF" w:rsidRDefault="004B18AB" w:rsidP="00A80534"/>
    <w:p w14:paraId="16C587FE" w14:textId="15CF7869" w:rsidR="00197CE7" w:rsidRPr="00700FFF" w:rsidRDefault="004B18AB" w:rsidP="00A80534">
      <w:pPr>
        <w:pStyle w:val="Heading1"/>
      </w:pPr>
      <w:bookmarkStart w:id="15" w:name="_Toc141977687"/>
      <w:r w:rsidRPr="00700FFF">
        <w:t>Provide new analysis</w:t>
      </w:r>
      <w:bookmarkEnd w:id="15"/>
    </w:p>
    <w:p w14:paraId="63D92CE6" w14:textId="77777777" w:rsidR="004B18AB" w:rsidRPr="00700FFF" w:rsidRDefault="004B18AB" w:rsidP="00A80534">
      <w:r w:rsidRPr="00700FFF">
        <w:t>An </w:t>
      </w:r>
      <w:r w:rsidRPr="00700FFF">
        <w:rPr>
          <w:i/>
        </w:rPr>
        <w:t>analysis</w:t>
      </w:r>
      <w:r w:rsidRPr="00700FFF">
        <w:t> gathers information that has been stored in a browser when browsing websites through a set of </w:t>
      </w:r>
      <w:r w:rsidRPr="00700FFF">
        <w:rPr>
          <w:i/>
        </w:rPr>
        <w:t>scenarios</w:t>
      </w:r>
      <w:r w:rsidRPr="00700FFF">
        <w:t>.</w:t>
      </w:r>
    </w:p>
    <w:p w14:paraId="1D9C71BD" w14:textId="77777777" w:rsidR="004B18AB" w:rsidRPr="00700FFF" w:rsidRDefault="004B18AB" w:rsidP="00A80534">
      <w:r w:rsidRPr="00700FFF">
        <w:t>It can be initiated from the </w:t>
      </w:r>
      <w:r w:rsidRPr="00700FFF">
        <w:rPr>
          <w:rFonts w:ascii="Roboto" w:eastAsia="Roboto" w:hAnsi="Roboto" w:cs="Roboto"/>
          <w:smallCaps/>
        </w:rPr>
        <w:t>NEW</w:t>
      </w:r>
      <w:r w:rsidRPr="00700FFF">
        <w:t> section or from the “+” button in the toolbar of the </w:t>
      </w:r>
      <w:r w:rsidRPr="00700FFF">
        <w:rPr>
          <w:rFonts w:ascii="Roboto" w:eastAsia="Roboto" w:hAnsi="Roboto" w:cs="Roboto"/>
          <w:smallCaps/>
        </w:rPr>
        <w:t>BROWSE</w:t>
      </w:r>
      <w:r w:rsidRPr="00700FFF">
        <w:t> section.</w:t>
      </w:r>
    </w:p>
    <w:p w14:paraId="15C40EA5" w14:textId="5E6EA793" w:rsidR="004B18AB" w:rsidRPr="00700FFF" w:rsidRDefault="004B18AB" w:rsidP="00A80534">
      <w:r w:rsidRPr="00700FFF">
        <w:lastRenderedPageBreak/>
        <w:t>Both of these icons reveal the following form</w:t>
      </w:r>
      <w:r w:rsidR="00200AA9">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58"/>
        <w:gridCol w:w="7092"/>
      </w:tblGrid>
      <w:tr w:rsidR="004B18AB" w:rsidRPr="00700FFF" w14:paraId="4C8498EA" w14:textId="77777777" w:rsidTr="0066331B">
        <w:trPr>
          <w:gridAfter w:val="1"/>
          <w:wAfter w:w="7092" w:type="dxa"/>
        </w:trPr>
        <w:tc>
          <w:tcPr>
            <w:tcW w:w="1958" w:type="dxa"/>
            <w:shd w:val="clear" w:color="auto" w:fill="auto"/>
            <w:vAlign w:val="center"/>
          </w:tcPr>
          <w:p w14:paraId="1D727F26" w14:textId="77777777" w:rsidR="004B18AB" w:rsidRPr="00700FFF" w:rsidRDefault="004B18AB" w:rsidP="009E2DB3">
            <w:pPr>
              <w:pStyle w:val="Heading3"/>
              <w:numPr>
                <w:ilvl w:val="0"/>
                <w:numId w:val="0"/>
              </w:numPr>
              <w:spacing w:before="0" w:after="240"/>
              <w:rPr>
                <w:rFonts w:ascii="inherit" w:eastAsia="inherit" w:hAnsi="inherit" w:cs="inherit"/>
                <w:color w:val="004F98"/>
                <w:sz w:val="30"/>
                <w:szCs w:val="30"/>
              </w:rPr>
            </w:pPr>
            <w:r w:rsidRPr="009E2DB3">
              <w:rPr>
                <w:rStyle w:val="Strong"/>
              </w:rPr>
              <w:t>Website information</w:t>
            </w:r>
          </w:p>
        </w:tc>
      </w:tr>
      <w:tr w:rsidR="004B18AB" w:rsidRPr="00700FFF" w14:paraId="6EC1B205"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EB271F" w14:textId="77777777" w:rsidR="004B18AB" w:rsidRPr="00700FFF" w:rsidRDefault="004B18AB" w:rsidP="00A80534">
            <w:r w:rsidRPr="00700FFF">
              <w:rPr>
                <w:rFonts w:ascii="inherit" w:eastAsia="inherit" w:hAnsi="inherit" w:cs="inherit"/>
              </w:rPr>
              <w:t>*</w:t>
            </w:r>
            <w:r w:rsidRPr="00700FFF">
              <w:t>Name of the website or responsible entity</w:t>
            </w:r>
            <w:r w:rsidRPr="00700FFF">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488921" w14:textId="77777777" w:rsidR="004B18AB" w:rsidRPr="00700FFF" w:rsidRDefault="004B18AB" w:rsidP="00A80534">
            <w:r w:rsidRPr="00700FFF">
              <w:t>This name is only informative and helps to re-identiying this analysis from the list.</w:t>
            </w:r>
          </w:p>
        </w:tc>
      </w:tr>
      <w:tr w:rsidR="004B18AB" w:rsidRPr="00700FFF" w14:paraId="19752D39"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D74D8C" w14:textId="77777777" w:rsidR="004B18AB" w:rsidRPr="00700FFF" w:rsidRDefault="004B18AB" w:rsidP="00A80534">
            <w:r w:rsidRPr="00700FFF">
              <w:rPr>
                <w:rFonts w:ascii="inherit" w:eastAsia="inherit" w:hAnsi="inherit" w:cs="inherit"/>
              </w:rPr>
              <w:t>*</w:t>
            </w:r>
            <w:r w:rsidRPr="00700FFF">
              <w:t>URL of the website</w:t>
            </w:r>
            <w:r w:rsidRPr="00700FFF">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C6C4B5" w14:textId="77777777" w:rsidR="004B18AB" w:rsidRPr="00700FFF" w:rsidRDefault="004B18AB" w:rsidP="00A80534">
            <w:r w:rsidRPr="00700FFF">
              <w:t>This is the starting point of the analysis. Note that an analysis is not bound to one URL and other URLs can be included whilst browsing.</w:t>
            </w:r>
          </w:p>
        </w:tc>
      </w:tr>
      <w:tr w:rsidR="004B18AB" w:rsidRPr="00700FFF" w14:paraId="04E04E8F" w14:textId="77777777" w:rsidTr="0066331B">
        <w:tc>
          <w:tcPr>
            <w:tcW w:w="1958" w:type="dxa"/>
            <w:shd w:val="clear" w:color="auto" w:fill="auto"/>
            <w:vAlign w:val="center"/>
          </w:tcPr>
          <w:p w14:paraId="3F54928A" w14:textId="77777777" w:rsidR="004B18AB" w:rsidRPr="00700FFF" w:rsidRDefault="004B18AB" w:rsidP="009E2DB3">
            <w:pPr>
              <w:pStyle w:val="Heading3"/>
              <w:numPr>
                <w:ilvl w:val="0"/>
                <w:numId w:val="0"/>
              </w:numPr>
              <w:spacing w:before="0" w:after="240"/>
              <w:rPr>
                <w:rFonts w:ascii="inherit" w:eastAsia="inherit" w:hAnsi="inherit" w:cs="inherit"/>
                <w:color w:val="004F98"/>
                <w:sz w:val="30"/>
                <w:szCs w:val="30"/>
              </w:rPr>
            </w:pPr>
            <w:r w:rsidRPr="009E2DB3">
              <w:rPr>
                <w:rStyle w:val="Strong"/>
              </w:rPr>
              <w:t>First or new scenario</w:t>
            </w:r>
          </w:p>
        </w:tc>
        <w:tc>
          <w:tcPr>
            <w:tcW w:w="7092" w:type="dxa"/>
            <w:shd w:val="clear" w:color="auto" w:fill="auto"/>
            <w:vAlign w:val="center"/>
          </w:tcPr>
          <w:p w14:paraId="2A867FC4" w14:textId="77777777" w:rsidR="004B18AB" w:rsidRPr="00700FFF" w:rsidRDefault="004B18AB" w:rsidP="00A80534">
            <w:pPr>
              <w:rPr>
                <w:sz w:val="20"/>
                <w:szCs w:val="20"/>
              </w:rPr>
            </w:pPr>
          </w:p>
        </w:tc>
      </w:tr>
      <w:tr w:rsidR="004B18AB" w:rsidRPr="00700FFF" w14:paraId="7E398925"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327AF3" w14:textId="77777777" w:rsidR="004B18AB" w:rsidRPr="00700FFF" w:rsidRDefault="004B18AB" w:rsidP="00A80534">
            <w:r w:rsidRPr="00700FFF">
              <w:rPr>
                <w:rFonts w:ascii="inherit" w:eastAsia="inherit" w:hAnsi="inherit" w:cs="inherit"/>
              </w:rPr>
              <w:t>*</w:t>
            </w:r>
            <w:r w:rsidRPr="00700FFF">
              <w:t>Select a source for this scenario</w:t>
            </w:r>
            <w:r w:rsidRPr="00700FFF">
              <w:br/>
            </w:r>
            <w:r w:rsidRPr="00700FFF">
              <w:br/>
            </w:r>
            <w:r w:rsidRPr="00700FFF">
              <w:br/>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A37C31" w14:textId="14B86829" w:rsidR="004B18AB" w:rsidRPr="00700FFF" w:rsidRDefault="004B18AB" w:rsidP="00A80534">
            <w:r w:rsidRPr="00700FFF">
              <w:t>These are the sources from which evidence of data collection can be extracted for conducting its legal assessment</w:t>
            </w:r>
            <w:r w:rsidR="00200AA9">
              <w:t>:</w:t>
            </w:r>
          </w:p>
          <w:p w14:paraId="45E03B51" w14:textId="77777777" w:rsidR="004B18AB" w:rsidRPr="00700FFF" w:rsidRDefault="004B18AB" w:rsidP="00A80534">
            <w:pPr>
              <w:numPr>
                <w:ilvl w:val="0"/>
                <w:numId w:val="4"/>
              </w:numPr>
              <w:spacing w:before="280" w:after="0" w:line="240" w:lineRule="auto"/>
            </w:pPr>
            <w:r w:rsidRPr="00700FFF">
              <w:rPr>
                <w:i/>
              </w:rPr>
              <w:t>Internal Browser</w:t>
            </w:r>
            <w:r w:rsidRPr="00700FFF">
              <w:t>: Use the Chromium browser integrated to this tool and also accessible through </w:t>
            </w:r>
            <w:r w:rsidRPr="00700FFF">
              <w:rPr>
                <w:rFonts w:ascii="Roboto" w:eastAsia="Roboto" w:hAnsi="Roboto" w:cs="Roboto"/>
                <w:smallCaps/>
              </w:rPr>
              <w:t>BROWSE</w:t>
            </w:r>
            <w:r w:rsidRPr="00700FFF">
              <w:t> section.</w:t>
            </w:r>
          </w:p>
          <w:p w14:paraId="46507242" w14:textId="77777777" w:rsidR="004B18AB" w:rsidRPr="00700FFF" w:rsidRDefault="004B18AB" w:rsidP="00A80534">
            <w:pPr>
              <w:numPr>
                <w:ilvl w:val="0"/>
                <w:numId w:val="4"/>
              </w:numPr>
              <w:spacing w:after="0" w:line="240" w:lineRule="auto"/>
            </w:pPr>
            <w:r w:rsidRPr="00700FFF">
              <w:rPr>
                <w:i/>
              </w:rPr>
              <w:t>HTTP Archive format (HAR)</w:t>
            </w:r>
            <w:r w:rsidRPr="00700FFF">
              <w:t>: Use a JSON-formatted file format that stores communications generated by a browser when browsing websites. This file can be generated through the inspector from all general public browsers.</w:t>
            </w:r>
          </w:p>
          <w:p w14:paraId="173C3408" w14:textId="77777777" w:rsidR="004B18AB" w:rsidRPr="00700FFF" w:rsidRDefault="004B18AB" w:rsidP="00A80534">
            <w:pPr>
              <w:numPr>
                <w:ilvl w:val="0"/>
                <w:numId w:val="4"/>
              </w:numPr>
              <w:spacing w:after="280" w:line="240" w:lineRule="auto"/>
            </w:pPr>
            <w:r w:rsidRPr="00700FFF">
              <w:rPr>
                <w:i/>
              </w:rPr>
              <w:t>Website Evidence Collector (WEC)</w:t>
            </w:r>
            <w:r w:rsidRPr="00700FFF">
              <w:t>: Use reports generated by the </w:t>
            </w:r>
            <w:hyperlink r:id="rId24">
              <w:r w:rsidRPr="00700FFF">
                <w:rPr>
                  <w:rFonts w:ascii="inherit" w:eastAsia="inherit" w:hAnsi="inherit" w:cs="inherit"/>
                  <w:b/>
                  <w:color w:val="3CA8D3"/>
                  <w:u w:val="single"/>
                </w:rPr>
                <w:t>Website Evidence Collector (WEC)</w:t>
              </w:r>
            </w:hyperlink>
            <w:r w:rsidRPr="00700FFF">
              <w:t xml:space="preserve"> developed by the European Data Protection Supervisor (EDPS) for conducting a legal assessment with this tool.</w:t>
            </w:r>
          </w:p>
          <w:p w14:paraId="7BA4D984" w14:textId="77777777" w:rsidR="004B18AB" w:rsidRPr="00700FFF" w:rsidRDefault="004B18AB" w:rsidP="00A80534">
            <w:r w:rsidRPr="00700FFF">
              <w:t>The </w:t>
            </w:r>
            <w:r w:rsidRPr="00700FFF">
              <w:rPr>
                <w:b/>
              </w:rPr>
              <w:t>use of the internal browser is the recommended way to conduct an analysis </w:t>
            </w:r>
            <w:r w:rsidRPr="00700FFF">
              <w:t>s</w:t>
            </w:r>
            <w:r w:rsidRPr="00700FFF">
              <w:rPr>
                <w:b/>
              </w:rPr>
              <w:t>ince it can produce an in-depth analysis of trackers on a website,</w:t>
            </w:r>
            <w:r w:rsidRPr="00700FFF">
              <w:t xml:space="preserve"> including tracking functions or requests that actually store information in the browser.</w:t>
            </w:r>
          </w:p>
        </w:tc>
      </w:tr>
      <w:tr w:rsidR="004B18AB" w:rsidRPr="00700FFF" w14:paraId="4777C71D"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4F5BBD" w14:textId="77777777" w:rsidR="004B18AB" w:rsidRPr="00700FFF" w:rsidRDefault="004B18AB" w:rsidP="00A80534">
            <w:r w:rsidRPr="00700FFF">
              <w:rPr>
                <w:rFonts w:ascii="inherit" w:eastAsia="inherit" w:hAnsi="inherit" w:cs="inherit"/>
              </w:rPr>
              <w:t>*</w:t>
            </w:r>
            <w:r w:rsidRPr="00700FFF">
              <w:t>Set a tag for this scenario</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7F088B" w14:textId="77777777" w:rsidR="004B18AB" w:rsidRPr="00700FFF" w:rsidRDefault="004B18AB" w:rsidP="00A80534">
            <w:r w:rsidRPr="00700FFF">
              <w:t>Associate a name to the scenario you plan to assess on the website (</w:t>
            </w:r>
            <w:r w:rsidRPr="00700FFF">
              <w:rPr>
                <w:i/>
              </w:rPr>
              <w:t>e.g.</w:t>
            </w:r>
            <w:r w:rsidRPr="00700FFF">
              <w:t> before consent, after consent, manage options, etc.) for its later identification and assessment.</w:t>
            </w:r>
          </w:p>
        </w:tc>
      </w:tr>
      <w:tr w:rsidR="004B18AB" w:rsidRPr="00700FFF" w14:paraId="31B7BA4A" w14:textId="77777777" w:rsidTr="0066331B">
        <w:tc>
          <w:tcPr>
            <w:tcW w:w="19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1E8D1C" w14:textId="77777777" w:rsidR="004B18AB" w:rsidRPr="00700FFF" w:rsidRDefault="004B18AB" w:rsidP="00A80534">
            <w:r w:rsidRPr="00700FFF">
              <w:t>Start</w:t>
            </w:r>
          </w:p>
        </w:tc>
        <w:tc>
          <w:tcPr>
            <w:tcW w:w="70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184264" w14:textId="77777777" w:rsidR="004B18AB" w:rsidRPr="00700FFF" w:rsidRDefault="004B18AB" w:rsidP="00A80534">
            <w:r w:rsidRPr="00700FFF">
              <w:t>Once all  the information is correctly entered, the start button appears to initiate the association of information to the given scenario in the analysis.</w:t>
            </w:r>
          </w:p>
        </w:tc>
      </w:tr>
    </w:tbl>
    <w:p w14:paraId="7072790E" w14:textId="7BEF7686"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If the internal browser source is selected, a new session </w:t>
      </w:r>
      <w:r w:rsidRPr="00700FFF">
        <w:rPr>
          <w:rFonts w:ascii="Roboto" w:eastAsia="Roboto" w:hAnsi="Roboto" w:cs="Roboto"/>
          <w:smallCaps/>
          <w:sz w:val="21"/>
          <w:szCs w:val="21"/>
        </w:rPr>
        <w:t>ANALYSIS &gt; SCENARIO</w:t>
      </w:r>
      <w:r w:rsidRPr="00700FFF">
        <w:rPr>
          <w:rFonts w:ascii="Roboto" w:eastAsia="Roboto" w:hAnsi="Roboto" w:cs="Roboto"/>
          <w:sz w:val="21"/>
          <w:szCs w:val="21"/>
        </w:rPr>
        <w:t> appears in </w:t>
      </w:r>
      <w:r w:rsidRPr="00700FFF">
        <w:rPr>
          <w:rFonts w:ascii="Roboto" w:eastAsia="Roboto" w:hAnsi="Roboto" w:cs="Roboto"/>
          <w:b/>
          <w:sz w:val="21"/>
          <w:szCs w:val="21"/>
        </w:rPr>
        <w:t>Sessions</w:t>
      </w:r>
      <w:r w:rsidRPr="00700FFF">
        <w:rPr>
          <w:rFonts w:ascii="Roboto" w:eastAsia="Roboto" w:hAnsi="Roboto" w:cs="Roboto"/>
          <w:sz w:val="21"/>
          <w:szCs w:val="21"/>
        </w:rPr>
        <w:t> on the left navigation bar. Until this session is closed, the newly created scenario is associated with all the information collected through this session.</w:t>
      </w:r>
    </w:p>
    <w:p w14:paraId="2CA2F1C2" w14:textId="77777777" w:rsidR="004B18AB" w:rsidRPr="00700FFF" w:rsidRDefault="004B18AB" w:rsidP="00A80534">
      <w:pPr>
        <w:rPr>
          <w:rFonts w:ascii="Roboto" w:eastAsia="Roboto" w:hAnsi="Roboto" w:cs="Roboto"/>
          <w:sz w:val="21"/>
          <w:szCs w:val="21"/>
        </w:rPr>
      </w:pPr>
    </w:p>
    <w:p w14:paraId="729AF58F" w14:textId="7A54C030" w:rsidR="004B18AB" w:rsidRPr="00700FFF" w:rsidRDefault="004B18AB" w:rsidP="00A80534">
      <w:pPr>
        <w:pStyle w:val="Heading1"/>
      </w:pPr>
      <w:bookmarkStart w:id="16" w:name="_Toc141977688"/>
      <w:r w:rsidRPr="00700FFF">
        <w:lastRenderedPageBreak/>
        <w:t>The Internal Browser</w:t>
      </w:r>
      <w:bookmarkEnd w:id="16"/>
    </w:p>
    <w:p w14:paraId="4F48308F"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bookmarkStart w:id="17" w:name="_Toc515355127"/>
      <w:bookmarkStart w:id="18" w:name="_Toc528326287"/>
      <w:bookmarkStart w:id="19" w:name="_Toc528326347"/>
      <w:r w:rsidRPr="00700FFF">
        <w:rPr>
          <w:rFonts w:ascii="inherit" w:eastAsia="inherit" w:hAnsi="inherit" w:cs="inherit"/>
          <w:color w:val="000000"/>
          <w:sz w:val="21"/>
          <w:szCs w:val="21"/>
        </w:rPr>
        <w:t xml:space="preserve">The internal browser of the EDPB website auditing tool uses Chrome Version 106.0.5249.103. </w:t>
      </w:r>
    </w:p>
    <w:p w14:paraId="1F7BCBB9"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It appears whenever you associate a new scenario to an analysis, or when clicking on the </w:t>
      </w:r>
      <w:r w:rsidRPr="00700FFF">
        <w:rPr>
          <w:rFonts w:ascii="Roboto" w:eastAsia="Roboto" w:hAnsi="Roboto" w:cs="Roboto"/>
          <w:smallCaps/>
          <w:color w:val="000000"/>
          <w:sz w:val="21"/>
          <w:szCs w:val="21"/>
        </w:rPr>
        <w:t>BROWSE</w:t>
      </w:r>
      <w:r w:rsidRPr="00700FFF">
        <w:rPr>
          <w:rFonts w:ascii="inherit" w:eastAsia="inherit" w:hAnsi="inherit" w:cs="inherit"/>
          <w:color w:val="000000"/>
          <w:sz w:val="21"/>
          <w:szCs w:val="21"/>
        </w:rPr>
        <w:t> or on an existing session in the left navigation bar.</w:t>
      </w:r>
    </w:p>
    <w:p w14:paraId="6B432FA7" w14:textId="426C41F4" w:rsidR="004B18AB" w:rsidRPr="00700FFF" w:rsidRDefault="004B18AB" w:rsidP="00A80534">
      <w:pPr>
        <w:pBdr>
          <w:top w:val="nil"/>
          <w:left w:val="nil"/>
          <w:bottom w:val="nil"/>
          <w:right w:val="nil"/>
          <w:between w:val="nil"/>
        </w:pBdr>
        <w:spacing w:after="180"/>
        <w:rPr>
          <w:rFonts w:ascii="Roboto" w:eastAsia="Roboto" w:hAnsi="Roboto" w:cs="Roboto"/>
          <w:sz w:val="21"/>
          <w:szCs w:val="21"/>
        </w:rPr>
      </w:pPr>
      <w:r w:rsidRPr="00700FFF">
        <w:rPr>
          <w:rFonts w:ascii="inherit" w:eastAsia="inherit" w:hAnsi="inherit" w:cs="inherit"/>
          <w:color w:val="000000"/>
          <w:sz w:val="21"/>
          <w:szCs w:val="21"/>
        </w:rPr>
        <w:t>The browser interface is composed of the following three main components</w:t>
      </w:r>
      <w:r w:rsidR="00200AA9">
        <w:rPr>
          <w:rFonts w:ascii="inherit" w:eastAsia="inherit" w:hAnsi="inherit" w:cs="inherit"/>
          <w:color w:val="000000"/>
          <w:sz w:val="21"/>
          <w:szCs w:val="21"/>
        </w:rPr>
        <w:t>:</w:t>
      </w:r>
    </w:p>
    <w:p w14:paraId="0B880365" w14:textId="77777777" w:rsidR="004B18AB" w:rsidRPr="00700FFF" w:rsidRDefault="004B18AB" w:rsidP="00A80534">
      <w:pPr>
        <w:spacing w:after="150"/>
        <w:ind w:left="720"/>
        <w:rPr>
          <w:rFonts w:ascii="Roboto" w:eastAsia="Roboto" w:hAnsi="Roboto" w:cs="Roboto"/>
          <w:sz w:val="21"/>
          <w:szCs w:val="21"/>
        </w:rPr>
      </w:pPr>
      <w:r w:rsidRPr="00700FFF">
        <w:rPr>
          <w:rFonts w:ascii="Roboto" w:eastAsia="Roboto" w:hAnsi="Roboto" w:cs="Roboto"/>
          <w:sz w:val="21"/>
          <w:szCs w:val="21"/>
        </w:rPr>
        <w:br/>
      </w:r>
    </w:p>
    <w:p w14:paraId="7BF6F88E" w14:textId="77777777" w:rsidR="004B18AB" w:rsidRPr="00700FFF" w:rsidRDefault="004B18AB" w:rsidP="00A80534">
      <w:pPr>
        <w:numPr>
          <w:ilvl w:val="0"/>
          <w:numId w:val="5"/>
        </w:numPr>
        <w:spacing w:before="280"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toolbar</w:t>
      </w:r>
      <w:r w:rsidRPr="00700FFF">
        <w:rPr>
          <w:rFonts w:ascii="Roboto" w:eastAsia="Roboto" w:hAnsi="Roboto" w:cs="Roboto"/>
          <w:sz w:val="21"/>
          <w:szCs w:val="21"/>
        </w:rPr>
        <w:t> on the upper part of the browser interface allows for managing both scenarios, browser and data collected through the browser,</w:t>
      </w:r>
    </w:p>
    <w:p w14:paraId="4CAA48A3" w14:textId="77777777" w:rsidR="004B18AB" w:rsidRPr="00700FFF" w:rsidRDefault="004B18AB" w:rsidP="00A80534">
      <w:pPr>
        <w:numPr>
          <w:ilvl w:val="0"/>
          <w:numId w:val="5"/>
        </w:numPr>
        <w:spacing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 xml:space="preserve">information displayed (render) </w:t>
      </w:r>
      <w:r w:rsidRPr="00700FFF">
        <w:rPr>
          <w:rFonts w:ascii="Roboto" w:eastAsia="Roboto" w:hAnsi="Roboto" w:cs="Roboto"/>
          <w:sz w:val="21"/>
          <w:szCs w:val="21"/>
        </w:rPr>
        <w:t>on the left side of the browser show the visible part of the website as individuals see it,</w:t>
      </w:r>
    </w:p>
    <w:p w14:paraId="3BB1622B" w14:textId="77777777" w:rsidR="004B18AB" w:rsidRPr="00700FFF" w:rsidRDefault="004B18AB" w:rsidP="00A80534">
      <w:pPr>
        <w:numPr>
          <w:ilvl w:val="0"/>
          <w:numId w:val="5"/>
        </w:numPr>
        <w:spacing w:after="28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logger</w:t>
      </w:r>
      <w:r w:rsidRPr="00700FFF">
        <w:rPr>
          <w:rFonts w:ascii="Roboto" w:eastAsia="Roboto" w:hAnsi="Roboto" w:cs="Roboto"/>
          <w:sz w:val="21"/>
          <w:szCs w:val="21"/>
        </w:rPr>
        <w:t> on the right side of the browser shows the hidden part of the website ie. all communication and storage performed by the given website with this browser.</w:t>
      </w:r>
    </w:p>
    <w:p w14:paraId="1F0FD401"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internal browser can be associated (or not) to a session. If associated, all data collected is automatically stored in the tool and can be assessed on-the-fly through the analysis interface.</w:t>
      </w:r>
    </w:p>
    <w:p w14:paraId="3D44EFAC" w14:textId="77777777" w:rsidR="004B18AB" w:rsidRPr="009E2DB3" w:rsidRDefault="004B18AB" w:rsidP="009E2DB3">
      <w:pPr>
        <w:pStyle w:val="Heading2"/>
      </w:pPr>
      <w:bookmarkStart w:id="20" w:name="_Toc141977690"/>
      <w:r w:rsidRPr="009E2DB3">
        <w:t>The toolbar</w:t>
      </w:r>
      <w:bookmarkEnd w:id="20"/>
    </w:p>
    <w:p w14:paraId="18AB7400"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 xml:space="preserve">The toolbar </w:t>
      </w:r>
      <w:r w:rsidRPr="00700FFF">
        <w:rPr>
          <w:rFonts w:ascii="inherit" w:eastAsia="inherit" w:hAnsi="inherit" w:cs="inherit"/>
          <w:sz w:val="21"/>
          <w:szCs w:val="21"/>
        </w:rPr>
        <w:t>helps to manage</w:t>
      </w:r>
      <w:r w:rsidRPr="00700FFF">
        <w:rPr>
          <w:rFonts w:ascii="inherit" w:eastAsia="inherit" w:hAnsi="inherit" w:cs="inherit"/>
          <w:color w:val="000000"/>
          <w:sz w:val="21"/>
          <w:szCs w:val="21"/>
        </w:rPr>
        <w:t xml:space="preserve"> both </w:t>
      </w:r>
      <w:r w:rsidRPr="00700FFF">
        <w:rPr>
          <w:rFonts w:ascii="inherit" w:eastAsia="inherit" w:hAnsi="inherit" w:cs="inherit"/>
          <w:sz w:val="21"/>
          <w:szCs w:val="21"/>
        </w:rPr>
        <w:t>browsing</w:t>
      </w:r>
      <w:r w:rsidRPr="00700FFF">
        <w:rPr>
          <w:rFonts w:ascii="inherit" w:eastAsia="inherit" w:hAnsi="inherit" w:cs="inherit"/>
          <w:color w:val="000000"/>
          <w:sz w:val="21"/>
          <w:szCs w:val="21"/>
        </w:rPr>
        <w:t xml:space="preserve"> sessions and information collected by the browser:</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69"/>
        <w:gridCol w:w="5781"/>
      </w:tblGrid>
      <w:tr w:rsidR="004B18AB" w:rsidRPr="00700FFF" w14:paraId="52B7260C"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48DE7AA" w14:textId="77777777" w:rsidR="004B18AB" w:rsidRPr="00700FFF" w:rsidRDefault="004B18AB" w:rsidP="00A80534">
            <w:r w:rsidRPr="00700FFF">
              <w:rPr>
                <w:noProof/>
                <w:lang w:eastAsia="en-GB"/>
              </w:rPr>
              <w:drawing>
                <wp:inline distT="114300" distB="114300" distL="114300" distR="114300" wp14:anchorId="61FDC69F" wp14:editId="5FB9AF88">
                  <wp:extent cx="1152525" cy="381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11525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D190F" w14:textId="77777777" w:rsidR="004B18AB" w:rsidRPr="00700FFF" w:rsidRDefault="004B18AB" w:rsidP="00A80534">
            <w:r w:rsidRPr="00700FFF">
              <w:t>Navigation buttons that allow respectively to navigate backward and forward in the browsing history or reloading the current page.</w:t>
            </w:r>
          </w:p>
        </w:tc>
      </w:tr>
      <w:tr w:rsidR="004B18AB" w:rsidRPr="00700FFF" w14:paraId="441E7CBE"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3B6CC8" w14:textId="77777777" w:rsidR="004B18AB" w:rsidRPr="00700FFF" w:rsidRDefault="004B18AB" w:rsidP="00A80534">
            <w:pPr>
              <w:rPr>
                <w:color w:val="000000"/>
                <w:sz w:val="23"/>
                <w:szCs w:val="23"/>
              </w:rPr>
            </w:pPr>
            <w:r w:rsidRPr="00700FFF">
              <w:rPr>
                <w:noProof/>
                <w:sz w:val="23"/>
                <w:szCs w:val="23"/>
                <w:lang w:eastAsia="en-GB"/>
              </w:rPr>
              <w:drawing>
                <wp:inline distT="114300" distB="114300" distL="114300" distR="114300" wp14:anchorId="718FD237" wp14:editId="358071B5">
                  <wp:extent cx="447675" cy="38100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447675" cy="381000"/>
                          </a:xfrm>
                          <a:prstGeom prst="rect">
                            <a:avLst/>
                          </a:prstGeom>
                          <a:ln/>
                        </pic:spPr>
                      </pic:pic>
                    </a:graphicData>
                  </a:graphic>
                </wp:inline>
              </w:drawing>
            </w:r>
            <w:r w:rsidRPr="00700FFF">
              <w:rPr>
                <w:noProof/>
                <w:sz w:val="23"/>
                <w:szCs w:val="23"/>
                <w:lang w:eastAsia="en-GB"/>
              </w:rPr>
              <w:drawing>
                <wp:inline distT="114300" distB="114300" distL="114300" distR="114300" wp14:anchorId="1B96EB9F" wp14:editId="07D9F574">
                  <wp:extent cx="447675" cy="381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4476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C90701" w14:textId="77777777" w:rsidR="004B18AB" w:rsidRPr="00700FFF" w:rsidRDefault="004B18AB" w:rsidP="00A80534">
            <w:pPr>
              <w:rPr>
                <w:b/>
              </w:rPr>
            </w:pPr>
            <w:r w:rsidRPr="00700FFF">
              <w:t xml:space="preserve">Pause or resume information displayed in real time through the logger panel. </w:t>
            </w:r>
            <w:r w:rsidRPr="00700FFF">
              <w:rPr>
                <w:b/>
              </w:rPr>
              <w:t>If paused, information is still collected by this tool but is no longer refreshed until resuming.</w:t>
            </w:r>
          </w:p>
        </w:tc>
      </w:tr>
      <w:tr w:rsidR="004B18AB" w:rsidRPr="00700FFF" w14:paraId="36DA1C7C"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A45485" w14:textId="77777777" w:rsidR="004B18AB" w:rsidRPr="00700FFF" w:rsidRDefault="004B18AB" w:rsidP="00A80534">
            <w:r w:rsidRPr="00700FFF">
              <w:rPr>
                <w:noProof/>
                <w:lang w:eastAsia="en-GB"/>
              </w:rPr>
              <w:drawing>
                <wp:inline distT="114300" distB="114300" distL="114300" distR="114300" wp14:anchorId="4FAA0994" wp14:editId="493E5393">
                  <wp:extent cx="1609725" cy="381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16097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B67CE" w14:textId="77777777" w:rsidR="004B18AB" w:rsidRPr="00700FFF" w:rsidRDefault="004B18AB" w:rsidP="00A80534">
            <w:r w:rsidRPr="00700FFF">
              <w:t>If not selected, this input shows the current Uniform Resource Locator (URL) of the webpage displayed in the renderer panel. If selected, this input allows fetching a new URL to be displayed. The http:// protocol is automatically added to malformed URLs. Unreachable URLs are dismissed.</w:t>
            </w:r>
          </w:p>
        </w:tc>
      </w:tr>
      <w:tr w:rsidR="004B18AB" w:rsidRPr="00700FFF" w14:paraId="34954683"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8381EF" w14:textId="77777777" w:rsidR="004B18AB" w:rsidRPr="00700FFF" w:rsidRDefault="004B18AB" w:rsidP="00A80534">
            <w:pPr>
              <w:rPr>
                <w:color w:val="000000"/>
                <w:sz w:val="21"/>
                <w:szCs w:val="21"/>
              </w:rPr>
            </w:pPr>
            <w:r w:rsidRPr="00700FFF">
              <w:rPr>
                <w:color w:val="000000"/>
                <w:sz w:val="21"/>
                <w:szCs w:val="21"/>
              </w:rPr>
              <w:t>Analysis &gt; Scenario</w:t>
            </w:r>
          </w:p>
          <w:p w14:paraId="181C9334" w14:textId="77777777" w:rsidR="004B18AB" w:rsidRPr="00700FFF" w:rsidRDefault="004B18AB" w:rsidP="00A80534">
            <w:pPr>
              <w:rPr>
                <w:color w:val="000000"/>
                <w:sz w:val="23"/>
                <w:szCs w:val="23"/>
              </w:rPr>
            </w:pPr>
            <w:r w:rsidRPr="00700FFF">
              <w:rPr>
                <w:color w:val="000000"/>
                <w:sz w:val="23"/>
                <w:szCs w:val="23"/>
              </w:rPr>
              <w:t>+</w:t>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480284" w14:textId="77777777" w:rsidR="004B18AB" w:rsidRPr="00700FFF" w:rsidRDefault="004B18AB" w:rsidP="00A80534">
            <w:r w:rsidRPr="00700FFF">
              <w:t>Session management buttons that respectively allow viewing which scenario and analysis this session is currently associated with (if any).</w:t>
            </w:r>
            <w:r w:rsidRPr="00700FFF">
              <w:br/>
              <w:t>A click on the current running session will display the assessment view on the associated scenario. As such, information already collected in the logger can be tagged as compliant/not compliant whilst keeping the current running session alive and accessible through </w:t>
            </w:r>
            <w:r w:rsidRPr="00700FFF">
              <w:rPr>
                <w:b/>
              </w:rPr>
              <w:t>Sessions</w:t>
            </w:r>
            <w:r w:rsidRPr="00700FFF">
              <w:t> on the left side navigation bar.</w:t>
            </w:r>
          </w:p>
        </w:tc>
      </w:tr>
      <w:tr w:rsidR="004B18AB" w:rsidRPr="00700FFF" w14:paraId="1076A4FC"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BEF125" w14:textId="77777777" w:rsidR="004B18AB" w:rsidRPr="00700FFF" w:rsidRDefault="004B18AB" w:rsidP="00A80534">
            <w:pPr>
              <w:rPr>
                <w:color w:val="000000"/>
                <w:sz w:val="23"/>
                <w:szCs w:val="23"/>
              </w:rPr>
            </w:pPr>
            <w:r w:rsidRPr="00700FFF">
              <w:rPr>
                <w:noProof/>
                <w:sz w:val="23"/>
                <w:szCs w:val="23"/>
                <w:lang w:eastAsia="en-GB"/>
              </w:rPr>
              <w:drawing>
                <wp:inline distT="114300" distB="114300" distL="114300" distR="114300" wp14:anchorId="7718FBF3" wp14:editId="14869968">
                  <wp:extent cx="1038225" cy="3810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103822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360551" w14:textId="77777777" w:rsidR="004B18AB" w:rsidRPr="00700FFF" w:rsidRDefault="004B18AB" w:rsidP="00A80534">
            <w:r w:rsidRPr="00700FFF">
              <w:t xml:space="preserve">Data collection management buttons that respectively allow taking a snapshot of website displayed in the browser, to </w:t>
            </w:r>
            <w:r w:rsidRPr="00700FFF">
              <w:lastRenderedPageBreak/>
              <w:t>erase all information from both the renderer and the logger, and to stop and save data collected for the current scenario.</w:t>
            </w:r>
          </w:p>
        </w:tc>
      </w:tr>
      <w:tr w:rsidR="004B18AB" w:rsidRPr="00700FFF" w14:paraId="1428FF5B" w14:textId="77777777" w:rsidTr="0066331B">
        <w:tc>
          <w:tcPr>
            <w:tcW w:w="326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A3FFA3" w14:textId="77777777" w:rsidR="004B18AB" w:rsidRPr="00700FFF" w:rsidRDefault="004B18AB" w:rsidP="00A80534">
            <w:r w:rsidRPr="00700FFF">
              <w:rPr>
                <w:noProof/>
                <w:lang w:eastAsia="en-GB"/>
              </w:rPr>
              <w:lastRenderedPageBreak/>
              <w:drawing>
                <wp:inline distT="114300" distB="114300" distL="114300" distR="114300" wp14:anchorId="0AB7F5A3" wp14:editId="4E57334C">
                  <wp:extent cx="295275" cy="3810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95275" cy="381000"/>
                          </a:xfrm>
                          <a:prstGeom prst="rect">
                            <a:avLst/>
                          </a:prstGeom>
                          <a:ln/>
                        </pic:spPr>
                      </pic:pic>
                    </a:graphicData>
                  </a:graphic>
                </wp:inline>
              </w:drawing>
            </w:r>
            <w:r w:rsidRPr="00700FFF">
              <w:rPr>
                <w:noProof/>
                <w:lang w:eastAsia="en-GB"/>
              </w:rPr>
              <w:drawing>
                <wp:inline distT="114300" distB="114300" distL="114300" distR="114300" wp14:anchorId="0257D696" wp14:editId="7ECFE226">
                  <wp:extent cx="295275" cy="3810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1"/>
                          <a:srcRect/>
                          <a:stretch>
                            <a:fillRect/>
                          </a:stretch>
                        </pic:blipFill>
                        <pic:spPr>
                          <a:xfrm>
                            <a:off x="0" y="0"/>
                            <a:ext cx="295275" cy="381000"/>
                          </a:xfrm>
                          <a:prstGeom prst="rect">
                            <a:avLst/>
                          </a:prstGeom>
                          <a:ln/>
                        </pic:spPr>
                      </pic:pic>
                    </a:graphicData>
                  </a:graphic>
                </wp:inline>
              </w:drawing>
            </w:r>
          </w:p>
        </w:tc>
        <w:tc>
          <w:tcPr>
            <w:tcW w:w="578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92D602" w14:textId="77777777" w:rsidR="004B18AB" w:rsidRPr="00700FFF" w:rsidRDefault="004B18AB" w:rsidP="00A80534">
            <w:r w:rsidRPr="00700FFF">
              <w:t>Hide/show the logger panel.</w:t>
            </w:r>
          </w:p>
        </w:tc>
      </w:tr>
    </w:tbl>
    <w:p w14:paraId="03D90228" w14:textId="77777777" w:rsidR="004B18AB" w:rsidRPr="009E2DB3" w:rsidRDefault="004B18AB" w:rsidP="009E2DB3">
      <w:pPr>
        <w:pStyle w:val="Heading2"/>
        <w:ind w:left="578" w:hanging="578"/>
      </w:pPr>
      <w:bookmarkStart w:id="21" w:name="_Toc141977691"/>
      <w:r w:rsidRPr="009E2DB3">
        <w:t>The logger panel</w:t>
      </w:r>
      <w:bookmarkEnd w:id="21"/>
    </w:p>
    <w:p w14:paraId="37345F92"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logger panel displays in real time all communication and information storage that occurs in the browser during the navigation.</w:t>
      </w:r>
    </w:p>
    <w:p w14:paraId="6F432FDD"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 xml:space="preserve">This information is categorized into a set of expandable </w:t>
      </w:r>
      <w:r w:rsidRPr="00700FFF">
        <w:rPr>
          <w:rFonts w:ascii="inherit" w:eastAsia="inherit" w:hAnsi="inherit" w:cs="inherit"/>
          <w:i/>
          <w:color w:val="000000"/>
          <w:sz w:val="21"/>
          <w:szCs w:val="21"/>
        </w:rPr>
        <w:t xml:space="preserve">cards </w:t>
      </w:r>
      <w:r w:rsidRPr="00700FFF">
        <w:rPr>
          <w:rFonts w:ascii="inherit" w:eastAsia="inherit" w:hAnsi="inherit" w:cs="inherit"/>
          <w:color w:val="000000"/>
          <w:sz w:val="21"/>
          <w:szCs w:val="21"/>
        </w:rPr>
        <w:t>that contain a list of information related to the given analysis.</w:t>
      </w:r>
    </w:p>
    <w:p w14:paraId="7F902A97"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header of these tables in each card is clickable in order to sort identical information for a given category. On some analys</w:t>
      </w:r>
      <w:r w:rsidRPr="00700FFF">
        <w:rPr>
          <w:rFonts w:ascii="inherit" w:eastAsia="inherit" w:hAnsi="inherit" w:cs="inherit"/>
          <w:sz w:val="21"/>
          <w:szCs w:val="21"/>
        </w:rPr>
        <w:t>e</w:t>
      </w:r>
      <w:r w:rsidRPr="00700FFF">
        <w:rPr>
          <w:rFonts w:ascii="inherit" w:eastAsia="inherit" w:hAnsi="inherit" w:cs="inherit"/>
          <w:color w:val="000000"/>
          <w:sz w:val="21"/>
          <w:szCs w:val="21"/>
        </w:rPr>
        <w:t>s, lines of the table can be individually selected to get more details on the selected information.</w:t>
      </w:r>
    </w:p>
    <w:p w14:paraId="58BEE60E" w14:textId="77777777" w:rsidR="004B18AB" w:rsidRPr="009E2DB3" w:rsidRDefault="004B18AB" w:rsidP="009E2DB3">
      <w:pPr>
        <w:pStyle w:val="Heading2"/>
        <w:ind w:left="578" w:hanging="578"/>
      </w:pPr>
      <w:bookmarkStart w:id="22" w:name="_Toc141977692"/>
      <w:r w:rsidRPr="009E2DB3">
        <w:t>Analysis Cards</w:t>
      </w:r>
      <w:bookmarkEnd w:id="22"/>
    </w:p>
    <w:p w14:paraId="2E8C8306"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Each card is a representation of an analysis that has been performed on the current website. Headers of these cards contain the identification of the analysis performed, a question mark that gives more information on this analysis, and an arrow to expand or collapse the contained information. Question marks can be hidden through the setting section of the left navigation bar.</w:t>
      </w:r>
    </w:p>
    <w:p w14:paraId="5F8B5226" w14:textId="653AC644"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following table gives information of each analysis performed</w:t>
      </w:r>
      <w:r w:rsidR="00200AA9">
        <w:rPr>
          <w:rFonts w:ascii="inherit" w:eastAsia="inherit" w:hAnsi="inherit" w:cs="inherit"/>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999"/>
        <w:gridCol w:w="7051"/>
      </w:tblGrid>
      <w:tr w:rsidR="004B18AB" w:rsidRPr="00700FFF" w14:paraId="2EA07985"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DB54E4" w14:textId="77777777" w:rsidR="004B18AB" w:rsidRPr="00700FFF" w:rsidRDefault="004B18AB" w:rsidP="00A80534">
            <w:r w:rsidRPr="00700FFF">
              <w:rPr>
                <w:rFonts w:ascii="inherit" w:eastAsia="inherit" w:hAnsi="inherit" w:cs="inherit"/>
              </w:rPr>
              <w:t>Screenshot</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54ADE8" w14:textId="77777777" w:rsidR="004B18AB" w:rsidRPr="00700FFF" w:rsidRDefault="004B18AB" w:rsidP="00A80534">
            <w:r w:rsidRPr="00700FFF">
              <w:t>List all screenshots that have been recorded from the renderer since the beginning of the session. The title of each screenshot can be modified through the edit button to help its later identification.</w:t>
            </w:r>
          </w:p>
        </w:tc>
      </w:tr>
      <w:tr w:rsidR="004B18AB" w:rsidRPr="00700FFF" w14:paraId="2876CDB2"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D62ADCB" w14:textId="77777777" w:rsidR="004B18AB" w:rsidRPr="00700FFF" w:rsidRDefault="004B18AB" w:rsidP="00A80534">
            <w:r w:rsidRPr="00700FFF">
              <w:rPr>
                <w:rFonts w:ascii="inherit" w:eastAsia="inherit" w:hAnsi="inherit" w:cs="inherit"/>
              </w:rPr>
              <w:t>Cookies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B233B7" w14:textId="77777777" w:rsidR="004B18AB" w:rsidRPr="00700FFF" w:rsidRDefault="004B18AB" w:rsidP="00A80534">
            <w:r w:rsidRPr="00700FFF">
              <w:t>List all the cookies that have been stored since the beginning of the session. Each cookie is represented as a single line in the table classified by domain, name and potential purpose from knowledge bases (if any). A click on a line displays detailed information about the cookie.</w:t>
            </w:r>
          </w:p>
        </w:tc>
      </w:tr>
      <w:tr w:rsidR="004B18AB" w:rsidRPr="00700FFF" w14:paraId="13FADF5E"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BDF3D0" w14:textId="77777777" w:rsidR="004B18AB" w:rsidRPr="00700FFF" w:rsidRDefault="004B18AB" w:rsidP="00A80534">
            <w:r w:rsidRPr="00700FFF">
              <w:rPr>
                <w:rFonts w:ascii="inherit" w:eastAsia="inherit" w:hAnsi="inherit" w:cs="inherit"/>
              </w:rPr>
              <w:t>Local Storage</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3F5DB6" w14:textId="77777777" w:rsidR="004B18AB" w:rsidRPr="00700FFF" w:rsidRDefault="004B18AB" w:rsidP="00A80534">
            <w:r w:rsidRPr="00700FFF">
              <w:t>List all pairs of key/value that have been stored in each frame contained in the displayed webpage. Each key in the local storage is represented as a single line in the table, associated with the url of the frame that requested the storage, the key value, and the potential purpose from knowledge bases (if any). A click on a line displays detailed information about the local storage access.</w:t>
            </w:r>
          </w:p>
        </w:tc>
      </w:tr>
      <w:tr w:rsidR="004B18AB" w:rsidRPr="00700FFF" w14:paraId="17DA166F"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57E13B" w14:textId="77777777" w:rsidR="004B18AB" w:rsidRPr="00700FFF" w:rsidRDefault="004B18AB" w:rsidP="00A80534">
            <w:r w:rsidRPr="00700FFF">
              <w:rPr>
                <w:rFonts w:ascii="inherit" w:eastAsia="inherit" w:hAnsi="inherit" w:cs="inherit"/>
              </w:rPr>
              <w:t>Use of HTTPS/SSL</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68643C" w14:textId="77777777" w:rsidR="004B18AB" w:rsidRPr="00700FFF" w:rsidRDefault="004B18AB" w:rsidP="00A80534">
            <w:r w:rsidRPr="00700FFF">
              <w:t>Check whether the current webpage makes use of a secure communication (SSL). It also checks if an unencrypted access (HTTP) redirects to a secure access (HTTPS) and gives the corresponding location.</w:t>
            </w:r>
          </w:p>
        </w:tc>
      </w:tr>
      <w:tr w:rsidR="004B18AB" w:rsidRPr="00700FFF" w14:paraId="3583C467"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9B627D" w14:textId="77777777" w:rsidR="004B18AB" w:rsidRPr="00700FFF" w:rsidRDefault="004B18AB" w:rsidP="00A80534">
            <w:r w:rsidRPr="00700FFF">
              <w:rPr>
                <w:rFonts w:ascii="inherit" w:eastAsia="inherit" w:hAnsi="inherit" w:cs="inherit"/>
              </w:rPr>
              <w:t>Traffic Analysis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1E17CB" w14:textId="77777777" w:rsidR="004B18AB" w:rsidRPr="00700FFF" w:rsidRDefault="004B18AB" w:rsidP="00A80534">
            <w:r w:rsidRPr="00700FFF">
              <w:t>List all domains that have been requested by the renderer to display the current webpage.</w:t>
            </w:r>
          </w:p>
        </w:tc>
      </w:tr>
      <w:tr w:rsidR="004B18AB" w:rsidRPr="00700FFF" w14:paraId="319AB958"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B126E6C" w14:textId="77777777" w:rsidR="004B18AB" w:rsidRPr="00700FFF" w:rsidRDefault="004B18AB" w:rsidP="00A80534">
            <w:r w:rsidRPr="00700FFF">
              <w:rPr>
                <w:rFonts w:ascii="inherit" w:eastAsia="inherit" w:hAnsi="inherit" w:cs="inherit"/>
              </w:rPr>
              <w:lastRenderedPageBreak/>
              <w:t>Web Forms with non-encrypted Transmission</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22F842" w14:textId="77777777" w:rsidR="004B18AB" w:rsidRPr="00700FFF" w:rsidRDefault="004B18AB" w:rsidP="00A80534">
            <w:r w:rsidRPr="00700FFF">
              <w:t>Check whether the rendered page contains a form where data is transmitted through an unsecured communication (HTTP). Each form is represented as a single line in the table, associated with its identification in the source code and the action performed when submitting.</w:t>
            </w:r>
          </w:p>
        </w:tc>
      </w:tr>
      <w:tr w:rsidR="004B18AB" w:rsidRPr="00700FFF" w14:paraId="673AA3A1"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C535BF" w14:textId="77777777" w:rsidR="004B18AB" w:rsidRPr="00700FFF" w:rsidRDefault="004B18AB" w:rsidP="00A80534">
            <w:r w:rsidRPr="00700FFF">
              <w:rPr>
                <w:rFonts w:ascii="inherit" w:eastAsia="inherit" w:hAnsi="inherit" w:cs="inherit"/>
              </w:rPr>
              <w:t>Beacons</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3AB8C86" w14:textId="77777777" w:rsidR="004B18AB" w:rsidRPr="00700FFF" w:rsidRDefault="004B18AB" w:rsidP="00A80534">
            <w:pPr>
              <w:rPr>
                <w:b/>
              </w:rPr>
            </w:pPr>
            <w:r w:rsidRPr="00700FFF">
              <w:t>List all known tracking pixels (Web Beacons) contained in the rendered page according to </w:t>
            </w:r>
            <w:hyperlink r:id="rId32" w:anchor="easyprivacy">
              <w:r w:rsidRPr="00700FFF">
                <w:rPr>
                  <w:rFonts w:ascii="inherit" w:eastAsia="inherit" w:hAnsi="inherit" w:cs="inherit"/>
                  <w:b/>
                  <w:color w:val="3CA8D3"/>
                  <w:u w:val="single"/>
                </w:rPr>
                <w:t>EasyPrivacy</w:t>
              </w:r>
            </w:hyperlink>
            <w:r w:rsidRPr="00700FFF">
              <w:t> and </w:t>
            </w:r>
            <w:hyperlink r:id="rId33" w:anchor="fanboy-s-annoyance-list">
              <w:r w:rsidRPr="00700FFF">
                <w:rPr>
                  <w:rFonts w:ascii="inherit" w:eastAsia="inherit" w:hAnsi="inherit" w:cs="inherit"/>
                  <w:b/>
                  <w:color w:val="3CA8D3"/>
                  <w:u w:val="single"/>
                </w:rPr>
                <w:t>Fanboy's Annoyance</w:t>
              </w:r>
            </w:hyperlink>
            <w:r w:rsidRPr="00700FFF">
              <w:t xml:space="preserve"> list. </w:t>
            </w:r>
            <w:r w:rsidRPr="00700FFF">
              <w:rPr>
                <w:b/>
              </w:rPr>
              <w:t>This list is only informational, it may be incomplete or includes false positives due to inaccurate or outdated signatures.</w:t>
            </w:r>
          </w:p>
        </w:tc>
      </w:tr>
      <w:tr w:rsidR="004B18AB" w:rsidRPr="00700FFF" w14:paraId="40737EF6" w14:textId="77777777" w:rsidTr="0066331B">
        <w:tc>
          <w:tcPr>
            <w:tcW w:w="199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A4451C" w14:textId="77777777" w:rsidR="004B18AB" w:rsidRPr="00700FFF" w:rsidRDefault="004B18AB" w:rsidP="00A80534">
            <w:r w:rsidRPr="00700FFF">
              <w:rPr>
                <w:rFonts w:ascii="inherit" w:eastAsia="inherit" w:hAnsi="inherit" w:cs="inherit"/>
              </w:rPr>
              <w:t>TestSSL scanplay_arrow</w:t>
            </w:r>
          </w:p>
        </w:tc>
        <w:tc>
          <w:tcPr>
            <w:tcW w:w="705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FC130B" w14:textId="3B2B9866" w:rsidR="004B18AB" w:rsidRPr="00700FFF" w:rsidRDefault="004B18AB" w:rsidP="00A80534">
            <w:r w:rsidRPr="00700FFF">
              <w:t>If configured in the settings section, the command-line tool </w:t>
            </w:r>
            <w:r w:rsidR="00F42B68" w:rsidRPr="00F42B68">
              <w:rPr>
                <w:rStyle w:val="HTMLCode"/>
                <w:rFonts w:eastAsiaTheme="minorHAnsi"/>
              </w:rPr>
              <w:t>testssl.sh</w:t>
            </w:r>
            <w:r w:rsidRPr="00700FFF">
              <w:t> can be performed on the current URL by clicking on the play button. This tool checks supports of TLS/SSL ciphers, protocols as well as recent cryptographic flaws on the current URL server. Note that this test takes several minutes to be performed.</w:t>
            </w:r>
          </w:p>
        </w:tc>
      </w:tr>
    </w:tbl>
    <w:p w14:paraId="29DA87D9" w14:textId="77777777" w:rsidR="004B18AB" w:rsidRPr="009E2DB3" w:rsidRDefault="004B18AB" w:rsidP="009E2DB3">
      <w:pPr>
        <w:pStyle w:val="Heading2"/>
        <w:ind w:left="578" w:hanging="578"/>
      </w:pPr>
      <w:bookmarkStart w:id="23" w:name="_Toc141977693"/>
      <w:r w:rsidRPr="009E2DB3">
        <w:t>The details panel</w:t>
      </w:r>
      <w:bookmarkEnd w:id="23"/>
    </w:p>
    <w:p w14:paraId="3F9A5990"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sz w:val="21"/>
          <w:szCs w:val="21"/>
        </w:rPr>
        <w:t>Detailed information</w:t>
      </w:r>
      <w:r w:rsidRPr="00700FFF">
        <w:rPr>
          <w:rFonts w:ascii="inherit" w:eastAsia="inherit" w:hAnsi="inherit" w:cs="inherit"/>
          <w:color w:val="000000"/>
          <w:sz w:val="21"/>
          <w:szCs w:val="21"/>
        </w:rPr>
        <w:t xml:space="preserve"> stored or transmitted during the current sessions through cookies, local storage and web beacons are accessible through a window that appears at the bo</w:t>
      </w:r>
      <w:r w:rsidRPr="00700FFF">
        <w:rPr>
          <w:rFonts w:ascii="inherit" w:eastAsia="inherit" w:hAnsi="inherit" w:cs="inherit"/>
          <w:sz w:val="21"/>
          <w:szCs w:val="21"/>
        </w:rPr>
        <w:t xml:space="preserve">ttom </w:t>
      </w:r>
      <w:r w:rsidRPr="00700FFF">
        <w:rPr>
          <w:rFonts w:ascii="inherit" w:eastAsia="inherit" w:hAnsi="inherit" w:cs="inherit"/>
          <w:color w:val="000000"/>
          <w:sz w:val="21"/>
          <w:szCs w:val="21"/>
        </w:rPr>
        <w:t>when a line is selected in tables.</w:t>
      </w:r>
    </w:p>
    <w:p w14:paraId="1F6AB8F7" w14:textId="777ADC3A"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This detailed information is divided in three categories</w:t>
      </w:r>
      <w:r w:rsidR="00200AA9">
        <w:rPr>
          <w:rFonts w:ascii="inherit" w:eastAsia="inherit" w:hAnsi="inherit" w:cs="inherit"/>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41"/>
        <w:gridCol w:w="7909"/>
      </w:tblGrid>
      <w:tr w:rsidR="004B18AB" w:rsidRPr="00700FFF" w14:paraId="4853E7C9" w14:textId="77777777" w:rsidTr="0066331B">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46926D" w14:textId="77777777" w:rsidR="004B18AB" w:rsidRPr="00700FFF" w:rsidRDefault="004B18AB" w:rsidP="00A80534">
            <w:pPr>
              <w:jc w:val="center"/>
              <w:rPr>
                <w:rFonts w:ascii="Roboto" w:eastAsia="Roboto" w:hAnsi="Roboto" w:cs="Roboto"/>
                <w:sz w:val="21"/>
                <w:szCs w:val="21"/>
              </w:rPr>
            </w:pPr>
            <w:r w:rsidRPr="00700FFF">
              <w:rPr>
                <w:rFonts w:ascii="Roboto" w:eastAsia="Roboto" w:hAnsi="Roboto" w:cs="Roboto"/>
                <w:sz w:val="21"/>
                <w:szCs w:val="21"/>
              </w:rPr>
              <w:t>Details</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6C505E" w14:textId="77777777" w:rsidR="004B18AB" w:rsidRPr="00700FFF" w:rsidRDefault="004B18AB" w:rsidP="00A80534">
            <w:r w:rsidRPr="00700FFF">
              <w:t>List complete information about a given cookie, key in the local storage or a web beacon.</w:t>
            </w:r>
          </w:p>
        </w:tc>
      </w:tr>
      <w:tr w:rsidR="004B18AB" w:rsidRPr="00700FFF" w14:paraId="100CB20D" w14:textId="77777777" w:rsidTr="0066331B">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EFE85A" w14:textId="77777777" w:rsidR="004B18AB" w:rsidRPr="00700FFF" w:rsidRDefault="004B18AB" w:rsidP="00A80534">
            <w:pPr>
              <w:jc w:val="center"/>
              <w:rPr>
                <w:rFonts w:ascii="Roboto" w:eastAsia="Roboto" w:hAnsi="Roboto" w:cs="Roboto"/>
                <w:sz w:val="21"/>
                <w:szCs w:val="21"/>
              </w:rPr>
            </w:pPr>
            <w:r w:rsidRPr="00700FFF">
              <w:rPr>
                <w:rFonts w:ascii="Roboto" w:eastAsia="Roboto" w:hAnsi="Roboto" w:cs="Roboto"/>
                <w:sz w:val="21"/>
                <w:szCs w:val="21"/>
              </w:rPr>
              <w:t>Logs</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B1B8D5" w14:textId="77777777" w:rsidR="004B18AB" w:rsidRPr="00700FFF" w:rsidRDefault="004B18AB" w:rsidP="00A80534">
            <w:r w:rsidRPr="00700FFF">
              <w:t>Show the call stack tree or the request that results in the deposit of the given cookie, the entry of the key in the local storage or that initiates the request from the web beacon.</w:t>
            </w:r>
          </w:p>
        </w:tc>
      </w:tr>
      <w:tr w:rsidR="004B18AB" w:rsidRPr="00700FFF" w14:paraId="2197E3C7" w14:textId="77777777" w:rsidTr="0066331B">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175B23" w14:textId="77777777" w:rsidR="004B18AB" w:rsidRPr="00700FFF" w:rsidRDefault="004B18AB" w:rsidP="00A80534">
            <w:pPr>
              <w:jc w:val="center"/>
              <w:rPr>
                <w:rFonts w:ascii="Roboto" w:eastAsia="Roboto" w:hAnsi="Roboto" w:cs="Roboto"/>
                <w:sz w:val="21"/>
                <w:szCs w:val="21"/>
              </w:rPr>
            </w:pPr>
            <w:r w:rsidRPr="00700FFF">
              <w:rPr>
                <w:rFonts w:ascii="Roboto" w:eastAsia="Roboto" w:hAnsi="Roboto" w:cs="Roboto"/>
                <w:sz w:val="21"/>
                <w:szCs w:val="21"/>
              </w:rPr>
              <w:t>Knowledge</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103351" w14:textId="77777777" w:rsidR="004B18AB" w:rsidRPr="00700FFF" w:rsidRDefault="004B18AB" w:rsidP="00A80534">
            <w:r w:rsidRPr="00700FFF">
              <w:t>If the current entry has been found in at least one knowledge base, this tab lists all matching entries in the knowledge base according to its category.</w:t>
            </w:r>
            <w:r w:rsidRPr="00700FFF">
              <w:br/>
            </w:r>
            <w:r w:rsidRPr="00700FFF">
              <w:br/>
              <w:t>If it is a cookie, these entries are categorized as follows:</w:t>
            </w:r>
          </w:p>
          <w:p w14:paraId="398D8FF4" w14:textId="4E8C615B" w:rsidR="004B18AB" w:rsidRPr="00700FFF" w:rsidRDefault="004B18AB" w:rsidP="00A80534">
            <w:pPr>
              <w:numPr>
                <w:ilvl w:val="0"/>
                <w:numId w:val="6"/>
              </w:numPr>
              <w:spacing w:before="280" w:after="0" w:line="240" w:lineRule="auto"/>
            </w:pPr>
            <w:r w:rsidRPr="00700FFF">
              <w:rPr>
                <w:i/>
              </w:rPr>
              <w:t>Exact match</w:t>
            </w:r>
            <w:r w:rsidR="00200AA9">
              <w:t>:</w:t>
            </w:r>
            <w:r w:rsidRPr="00700FFF">
              <w:t xml:space="preserve"> at least one entry corresponds to the name and the domain of the cookie,</w:t>
            </w:r>
          </w:p>
          <w:p w14:paraId="06D86234" w14:textId="12840D4A" w:rsidR="004B18AB" w:rsidRPr="00700FFF" w:rsidRDefault="004B18AB" w:rsidP="00A80534">
            <w:pPr>
              <w:numPr>
                <w:ilvl w:val="0"/>
                <w:numId w:val="6"/>
              </w:numPr>
              <w:spacing w:after="0" w:line="240" w:lineRule="auto"/>
            </w:pPr>
            <w:r w:rsidRPr="00700FFF">
              <w:rPr>
                <w:i/>
              </w:rPr>
              <w:t>Match name</w:t>
            </w:r>
            <w:r w:rsidR="00200AA9">
              <w:t>:</w:t>
            </w:r>
            <w:r w:rsidRPr="00700FFF">
              <w:t xml:space="preserve"> at least one entry corresponds to the name of the cookie with a wildcard domain (</w:t>
            </w:r>
            <w:r w:rsidRPr="00700FFF">
              <w:rPr>
                <w:i/>
              </w:rPr>
              <w:t>*</w:t>
            </w:r>
            <w:r w:rsidRPr="00700FFF">
              <w:t>),</w:t>
            </w:r>
          </w:p>
          <w:p w14:paraId="363C2135" w14:textId="34897787" w:rsidR="004B18AB" w:rsidRPr="00700FFF" w:rsidRDefault="004B18AB" w:rsidP="00A80534">
            <w:pPr>
              <w:numPr>
                <w:ilvl w:val="0"/>
                <w:numId w:val="6"/>
              </w:numPr>
              <w:spacing w:after="280" w:line="240" w:lineRule="auto"/>
            </w:pPr>
            <w:r w:rsidRPr="00700FFF">
              <w:rPr>
                <w:i/>
              </w:rPr>
              <w:t>Match domain</w:t>
            </w:r>
            <w:r w:rsidR="00200AA9">
              <w:t>:</w:t>
            </w:r>
            <w:r w:rsidRPr="00700FFF">
              <w:t xml:space="preserve"> at least one entry corresponds to the domain of this cookie.</w:t>
            </w:r>
          </w:p>
          <w:p w14:paraId="3BD2D08F" w14:textId="77777777" w:rsidR="004B18AB" w:rsidRPr="00700FFF" w:rsidRDefault="004B18AB" w:rsidP="00A80534">
            <w:r w:rsidRPr="00700FFF">
              <w:t>If it is a key in the local storage, at least one entry matches the key or the script responsible for this entry.</w:t>
            </w:r>
          </w:p>
        </w:tc>
      </w:tr>
      <w:tr w:rsidR="004B18AB" w:rsidRPr="00700FFF" w14:paraId="01EA62FE" w14:textId="77777777" w:rsidTr="0066331B">
        <w:tc>
          <w:tcPr>
            <w:tcW w:w="1141"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0A1D5C" w14:textId="77777777" w:rsidR="004B18AB" w:rsidRPr="00700FFF" w:rsidRDefault="004B18AB" w:rsidP="00A80534">
            <w:r w:rsidRPr="00700FFF">
              <w:rPr>
                <w:rFonts w:ascii="inherit" w:eastAsia="inherit" w:hAnsi="inherit" w:cs="inherit"/>
              </w:rPr>
              <w:t>Close details</w:t>
            </w:r>
          </w:p>
        </w:tc>
        <w:tc>
          <w:tcPr>
            <w:tcW w:w="7909"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154AFC" w14:textId="77777777" w:rsidR="004B18AB" w:rsidRPr="00700FFF" w:rsidRDefault="004B18AB" w:rsidP="00A80534">
            <w:r w:rsidRPr="00700FFF">
              <w:t>Click on this button located on the top of the logger panel to close the current detail window.</w:t>
            </w:r>
          </w:p>
        </w:tc>
      </w:tr>
    </w:tbl>
    <w:p w14:paraId="17E45BA7" w14:textId="77777777" w:rsidR="004B18AB" w:rsidRPr="009E2DB3" w:rsidRDefault="004B18AB" w:rsidP="009E2DB3">
      <w:pPr>
        <w:pStyle w:val="Heading1"/>
      </w:pPr>
      <w:bookmarkStart w:id="24" w:name="_Toc141977694"/>
      <w:r w:rsidRPr="009E2DB3">
        <w:lastRenderedPageBreak/>
        <w:t>Making a decision of compliance / non compliance</w:t>
      </w:r>
      <w:bookmarkEnd w:id="24"/>
    </w:p>
    <w:p w14:paraId="2E9CE40C"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In order to assist in the assessment of website compliance, analysis, scenarios and cards can be marked as </w:t>
      </w:r>
      <w:r w:rsidRPr="00700FFF">
        <w:rPr>
          <w:rFonts w:ascii="inherit" w:eastAsia="inherit" w:hAnsi="inherit" w:cs="inherit"/>
          <w:color w:val="008000"/>
          <w:sz w:val="21"/>
          <w:szCs w:val="21"/>
        </w:rPr>
        <w:t>Compliant</w:t>
      </w:r>
      <w:r w:rsidRPr="00700FFF">
        <w:rPr>
          <w:rFonts w:ascii="inherit" w:eastAsia="inherit" w:hAnsi="inherit" w:cs="inherit"/>
          <w:color w:val="000000"/>
          <w:sz w:val="21"/>
          <w:szCs w:val="21"/>
        </w:rPr>
        <w:t>, </w:t>
      </w:r>
      <w:r w:rsidRPr="00700FFF">
        <w:rPr>
          <w:rFonts w:ascii="inherit" w:eastAsia="inherit" w:hAnsi="inherit" w:cs="inherit"/>
          <w:color w:val="FF0000"/>
          <w:sz w:val="21"/>
          <w:szCs w:val="21"/>
        </w:rPr>
        <w:t>Not Compliant</w:t>
      </w:r>
      <w:r w:rsidRPr="00700FFF">
        <w:rPr>
          <w:rFonts w:ascii="inherit" w:eastAsia="inherit" w:hAnsi="inherit" w:cs="inherit"/>
          <w:color w:val="000000"/>
          <w:sz w:val="21"/>
          <w:szCs w:val="21"/>
        </w:rPr>
        <w:t>, or </w:t>
      </w:r>
      <w:r w:rsidRPr="00700FFF">
        <w:rPr>
          <w:rFonts w:ascii="inherit" w:eastAsia="inherit" w:hAnsi="inherit" w:cs="inherit"/>
          <w:color w:val="004494"/>
          <w:sz w:val="21"/>
          <w:szCs w:val="21"/>
        </w:rPr>
        <w:t>To Be Defined</w:t>
      </w:r>
      <w:r w:rsidRPr="00700FFF">
        <w:rPr>
          <w:rFonts w:ascii="inherit" w:eastAsia="inherit" w:hAnsi="inherit" w:cs="inherit"/>
          <w:color w:val="000000"/>
          <w:sz w:val="21"/>
          <w:szCs w:val="21"/>
        </w:rPr>
        <w:t>.</w:t>
      </w:r>
    </w:p>
    <w:p w14:paraId="53E56AB0"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This assessment interface can be reached at any time, by clicking on the toolbar button </w:t>
      </w:r>
      <w:r w:rsidRPr="00700FFF">
        <w:rPr>
          <w:rFonts w:ascii="inherit" w:eastAsia="inherit" w:hAnsi="inherit" w:cs="inherit"/>
          <w:color w:val="000000"/>
          <w:sz w:val="21"/>
          <w:szCs w:val="21"/>
          <w:shd w:val="clear" w:color="auto" w:fill="D9F1E7"/>
        </w:rPr>
        <w:t>Analysis &gt; Scenario</w:t>
      </w:r>
      <w:r w:rsidRPr="00700FFF">
        <w:rPr>
          <w:rFonts w:ascii="inherit" w:eastAsia="inherit" w:hAnsi="inherit" w:cs="inherit"/>
          <w:color w:val="000000"/>
          <w:sz w:val="21"/>
          <w:szCs w:val="21"/>
        </w:rPr>
        <w:t xml:space="preserve"> through the internal browser during a session, or after the collection of evidence through the format_list_bulletedList in the left </w:t>
      </w:r>
      <w:r w:rsidRPr="00700FFF">
        <w:rPr>
          <w:rFonts w:ascii="inherit" w:eastAsia="inherit" w:hAnsi="inherit" w:cs="inherit"/>
          <w:sz w:val="21"/>
          <w:szCs w:val="21"/>
        </w:rPr>
        <w:t>sidebar</w:t>
      </w:r>
      <w:r w:rsidRPr="00700FFF">
        <w:rPr>
          <w:rFonts w:ascii="inherit" w:eastAsia="inherit" w:hAnsi="inherit" w:cs="inherit"/>
          <w:color w:val="000000"/>
          <w:sz w:val="21"/>
          <w:szCs w:val="21"/>
        </w:rPr>
        <w:t xml:space="preserve"> navigation.</w:t>
      </w:r>
    </w:p>
    <w:p w14:paraId="233AC2F9"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This list gives an overview of all analysis stored in the website auditing tool and their current assessment.</w:t>
      </w:r>
    </w:p>
    <w:p w14:paraId="2056868D" w14:textId="621483E1"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Each entry takes the following form</w:t>
      </w:r>
      <w:r w:rsidR="00200AA9">
        <w:rPr>
          <w:rFonts w:ascii="inherit" w:eastAsia="inherit" w:hAnsi="inherit" w:cs="inherit"/>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3288"/>
        <w:gridCol w:w="5762"/>
      </w:tblGrid>
      <w:tr w:rsidR="004B18AB" w:rsidRPr="00700FFF" w14:paraId="4614D66C"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2749CA0" w14:textId="77777777" w:rsidR="004B18AB" w:rsidRPr="009E2DB3" w:rsidRDefault="004B18AB" w:rsidP="009E2DB3">
            <w:pPr>
              <w:pStyle w:val="Heading2"/>
              <w:ind w:left="578" w:hanging="578"/>
            </w:pPr>
            <w:bookmarkStart w:id="25" w:name="_Toc141977695"/>
            <w:r w:rsidRPr="009E2DB3">
              <w:t>analysis</w:t>
            </w:r>
            <w:bookmarkEnd w:id="25"/>
          </w:p>
          <w:p w14:paraId="3EA971F4" w14:textId="77777777" w:rsidR="004B18AB" w:rsidRPr="00700FFF" w:rsidRDefault="004B18AB" w:rsidP="00A80534">
            <w:r w:rsidRPr="00700FFF">
              <w:t>Compliant</w:t>
            </w:r>
          </w:p>
          <w:p w14:paraId="05857097" w14:textId="77777777" w:rsidR="004B18AB" w:rsidRPr="00700FFF" w:rsidRDefault="004B18AB" w:rsidP="00A80534">
            <w:r w:rsidRPr="00700FFF">
              <w:t>Not compliant</w:t>
            </w:r>
          </w:p>
          <w:p w14:paraId="6B3D0740" w14:textId="77777777" w:rsidR="004B18AB" w:rsidRPr="00700FFF" w:rsidRDefault="004B18AB" w:rsidP="00A80534">
            <w:r w:rsidRPr="00700FFF">
              <w:t>To be defined</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4C1D82" w14:textId="77777777" w:rsidR="004B18AB" w:rsidRPr="00700FFF" w:rsidRDefault="004B18AB" w:rsidP="00A80534">
            <w:r w:rsidRPr="00700FFF">
              <w:t>The entity associated with this analysis and its current assessment.</w:t>
            </w:r>
          </w:p>
        </w:tc>
      </w:tr>
      <w:tr w:rsidR="004B18AB" w:rsidRPr="00700FFF" w14:paraId="05ADE541"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72D10A" w14:textId="77777777" w:rsidR="004B18AB" w:rsidRPr="00700FFF" w:rsidRDefault="004B18AB" w:rsidP="00A80534">
            <w:r w:rsidRPr="00700FFF">
              <w:rPr>
                <w:noProof/>
                <w:lang w:eastAsia="en-GB"/>
              </w:rPr>
              <w:drawing>
                <wp:inline distT="114300" distB="114300" distL="114300" distR="114300" wp14:anchorId="0823CBB7" wp14:editId="604AD1EB">
                  <wp:extent cx="1321253" cy="440418"/>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4"/>
                          <a:srcRect/>
                          <a:stretch>
                            <a:fillRect/>
                          </a:stretch>
                        </pic:blipFill>
                        <pic:spPr>
                          <a:xfrm>
                            <a:off x="0" y="0"/>
                            <a:ext cx="1321253" cy="440418"/>
                          </a:xfrm>
                          <a:prstGeom prst="rect">
                            <a:avLst/>
                          </a:prstGeom>
                          <a:ln/>
                        </pic:spPr>
                      </pic:pic>
                    </a:graphicData>
                  </a:graphic>
                </wp:inline>
              </w:drawing>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7CA445F" w14:textId="77777777" w:rsidR="004B18AB" w:rsidRPr="00700FFF" w:rsidRDefault="00AC2724" w:rsidP="00A80534">
            <w:sdt>
              <w:sdtPr>
                <w:tag w:val="goog_rdk_0"/>
                <w:id w:val="-337313947"/>
              </w:sdtPr>
              <w:sdtEndPr/>
              <w:sdtContent/>
            </w:sdt>
            <w:sdt>
              <w:sdtPr>
                <w:tag w:val="goog_rdk_1"/>
                <w:id w:val="951510789"/>
              </w:sdtPr>
              <w:sdtEndPr/>
              <w:sdtContent/>
            </w:sdt>
            <w:r w:rsidR="004B18AB" w:rsidRPr="00700FFF">
              <w:t>Actions buttons on the current analysis in order to respectively view and assess this entry, to generate a report of this analysis and to delete the entry.</w:t>
            </w:r>
          </w:p>
        </w:tc>
      </w:tr>
      <w:tr w:rsidR="004B18AB" w:rsidRPr="00700FFF" w14:paraId="2A71159C"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40A1F0" w14:textId="77777777" w:rsidR="004B18AB" w:rsidRPr="00700FFF" w:rsidRDefault="004B18AB" w:rsidP="00A80534">
            <w:r w:rsidRPr="00700FFF">
              <w:t>Scenario 1</w:t>
            </w:r>
          </w:p>
          <w:p w14:paraId="79915E48" w14:textId="77777777" w:rsidR="004B18AB" w:rsidRPr="00700FFF" w:rsidRDefault="004B18AB" w:rsidP="00A80534">
            <w:r w:rsidRPr="00700FFF">
              <w:t>Scenario 2</w:t>
            </w:r>
          </w:p>
          <w:p w14:paraId="58DAF826" w14:textId="77777777" w:rsidR="004B18AB" w:rsidRPr="00700FFF" w:rsidRDefault="004B18AB" w:rsidP="00A80534">
            <w:r w:rsidRPr="00700FFF">
              <w:t>Scenario 3</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6EBDB8" w14:textId="77777777" w:rsidR="004B18AB" w:rsidRPr="00700FFF" w:rsidRDefault="004B18AB" w:rsidP="00A80534">
            <w:r w:rsidRPr="00700FFF">
              <w:t>The scenarios that have been recorded for the given analysis. The color corresponds to their respective current assessment if any (</w:t>
            </w:r>
            <w:r w:rsidRPr="00700FFF">
              <w:rPr>
                <w:b/>
                <w:color w:val="008000"/>
              </w:rPr>
              <w:t> complaint</w:t>
            </w:r>
            <w:r w:rsidRPr="00700FFF">
              <w:t>, </w:t>
            </w:r>
            <w:r w:rsidRPr="00700FFF">
              <w:rPr>
                <w:b/>
                <w:color w:val="FF0000"/>
              </w:rPr>
              <w:t>not complaint</w:t>
            </w:r>
            <w:r w:rsidRPr="00700FFF">
              <w:t> or </w:t>
            </w:r>
            <w:r w:rsidRPr="00700FFF">
              <w:rPr>
                <w:b/>
                <w:color w:val="004494"/>
              </w:rPr>
              <w:t>to be defined </w:t>
            </w:r>
            <w:r w:rsidRPr="00700FFF">
              <w:t>).</w:t>
            </w:r>
          </w:p>
        </w:tc>
      </w:tr>
      <w:tr w:rsidR="004B18AB" w:rsidRPr="00700FFF" w14:paraId="13440FD2" w14:textId="77777777" w:rsidTr="0066331B">
        <w:tc>
          <w:tcPr>
            <w:tcW w:w="32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56CC60" w14:textId="77777777" w:rsidR="004B18AB" w:rsidRPr="00700FFF" w:rsidRDefault="004B18AB" w:rsidP="00A80534">
            <w:r w:rsidRPr="00700FFF">
              <w:t>link www.(...).com</w:t>
            </w:r>
            <w:r w:rsidRPr="00700FFF">
              <w:br/>
              <w:t>date_range 10/01/2022</w:t>
            </w:r>
          </w:p>
        </w:tc>
        <w:tc>
          <w:tcPr>
            <w:tcW w:w="576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FEB5C63" w14:textId="77777777" w:rsidR="004B18AB" w:rsidRPr="00700FFF" w:rsidRDefault="004B18AB" w:rsidP="00A80534">
            <w:r w:rsidRPr="00700FFF">
              <w:t>Other metadata associated to this analysis, which is the link that has been indicated at the creation of the analysis and the date of this creation.</w:t>
            </w:r>
          </w:p>
        </w:tc>
      </w:tr>
    </w:tbl>
    <w:p w14:paraId="351F9433"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The right panel allows filtering these analyses according to their identification or their current assessment.</w:t>
      </w:r>
    </w:p>
    <w:p w14:paraId="1785491D" w14:textId="77777777" w:rsidR="004B18AB" w:rsidRPr="009E2DB3" w:rsidRDefault="004B18AB" w:rsidP="009E2DB3">
      <w:pPr>
        <w:pStyle w:val="Heading2"/>
        <w:ind w:left="578" w:hanging="578"/>
      </w:pPr>
      <w:bookmarkStart w:id="26" w:name="_Toc141977696"/>
      <w:r w:rsidRPr="009E2DB3">
        <w:t>Evaluation</w:t>
      </w:r>
      <w:bookmarkEnd w:id="26"/>
    </w:p>
    <w:p w14:paraId="6F52962E"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Selecting the button through an analysis, a scenario or a card allows navigating in the given element and gets detailed information.</w:t>
      </w:r>
    </w:p>
    <w:p w14:paraId="4E5848D6" w14:textId="4B34271B"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Each of these elements can be tagged to help conduct the global assessment of the website as follows</w:t>
      </w:r>
      <w:r w:rsidR="00200AA9">
        <w:rPr>
          <w:rFonts w:ascii="Roboto" w:eastAsia="Roboto" w:hAnsi="Roboto" w:cs="Roboto"/>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858"/>
        <w:gridCol w:w="6192"/>
      </w:tblGrid>
      <w:tr w:rsidR="004B18AB" w:rsidRPr="00700FFF" w14:paraId="0E7D4392"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BEF29C3" w14:textId="77777777" w:rsidR="004B18AB" w:rsidRPr="00700FFF" w:rsidRDefault="004B18AB" w:rsidP="00A80534">
            <w:r w:rsidRPr="00700FFF">
              <w:t>Compliant</w:t>
            </w:r>
          </w:p>
          <w:p w14:paraId="1121E686" w14:textId="77777777" w:rsidR="004B18AB" w:rsidRPr="00700FFF" w:rsidRDefault="004B18AB" w:rsidP="00A80534">
            <w:r w:rsidRPr="00700FFF">
              <w:t>Not compliant</w:t>
            </w:r>
          </w:p>
          <w:p w14:paraId="5C955D7F" w14:textId="77777777" w:rsidR="004B18AB" w:rsidRPr="00700FFF" w:rsidRDefault="004B18AB" w:rsidP="00A80534">
            <w:r w:rsidRPr="00700FFF">
              <w:t>To be defined</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30C187" w14:textId="77777777" w:rsidR="004B18AB" w:rsidRPr="00700FFF" w:rsidRDefault="004B18AB" w:rsidP="00A80534">
            <w:r w:rsidRPr="00700FFF">
              <w:t>Mark an analysis as compliant, not compliant and to be evaluated according to legal requirements.</w:t>
            </w:r>
          </w:p>
        </w:tc>
      </w:tr>
      <w:tr w:rsidR="004B18AB" w:rsidRPr="00700FFF" w14:paraId="4D25613C"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695DE40" w14:textId="77777777" w:rsidR="004B18AB" w:rsidRPr="00700FFF" w:rsidRDefault="004B18AB" w:rsidP="00A80534">
            <w:pPr>
              <w:rPr>
                <w:rFonts w:ascii="inherit" w:eastAsia="inherit" w:hAnsi="inherit" w:cs="inherit"/>
              </w:rPr>
            </w:pPr>
            <w:r w:rsidRPr="00700FFF">
              <w:rPr>
                <w:rFonts w:ascii="inherit" w:eastAsia="inherit" w:hAnsi="inherit" w:cs="inherit"/>
              </w:rPr>
              <w:t xml:space="preserve"> Close </w:t>
            </w:r>
          </w:p>
          <w:p w14:paraId="6E7C2F83" w14:textId="77777777" w:rsidR="004B18AB" w:rsidRPr="00700FFF" w:rsidRDefault="004B18AB" w:rsidP="00A80534">
            <w:r w:rsidRPr="00700FFF">
              <w:rPr>
                <w:rFonts w:ascii="inherit" w:eastAsia="inherit" w:hAnsi="inherit" w:cs="inherit"/>
              </w:rPr>
              <w:t>Write a comment</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37B4F2" w14:textId="77777777" w:rsidR="004B18AB" w:rsidRPr="00700FFF" w:rsidRDefault="004B18AB" w:rsidP="00A80534">
            <w:r w:rsidRPr="00700FFF">
              <w:t>Open and close a text editor to write some comment about the given evaluation.</w:t>
            </w:r>
          </w:p>
        </w:tc>
      </w:tr>
      <w:tr w:rsidR="004B18AB" w:rsidRPr="00700FFF" w14:paraId="45B7A28C"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ECEDEE"/>
            <w:vAlign w:val="center"/>
          </w:tcPr>
          <w:p w14:paraId="2E1012EA" w14:textId="77777777" w:rsidR="004B18AB" w:rsidRPr="00700FFF" w:rsidRDefault="004B18AB" w:rsidP="00A80534">
            <w:r w:rsidRPr="00700FFF">
              <w:t>done</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B265DD" w14:textId="18C7F92F" w:rsidR="004B18AB" w:rsidRPr="00700FFF" w:rsidRDefault="004B18AB" w:rsidP="00A80534">
            <w:r w:rsidRPr="00700FFF">
              <w:t>Single lines of these cards</w:t>
            </w:r>
            <w:r w:rsidR="00200AA9">
              <w:t>:</w:t>
            </w:r>
          </w:p>
          <w:p w14:paraId="0BFA945F" w14:textId="77777777" w:rsidR="004B18AB" w:rsidRPr="00700FFF" w:rsidRDefault="004B18AB" w:rsidP="00A80534">
            <w:pPr>
              <w:numPr>
                <w:ilvl w:val="0"/>
                <w:numId w:val="7"/>
              </w:numPr>
              <w:spacing w:before="280" w:after="280" w:line="240" w:lineRule="auto"/>
            </w:pPr>
            <w:r w:rsidRPr="00700FFF">
              <w:rPr>
                <w:b/>
              </w:rPr>
              <w:lastRenderedPageBreak/>
              <w:t>Cookies</w:t>
            </w:r>
            <w:r w:rsidRPr="00700FFF">
              <w:t>,</w:t>
            </w:r>
          </w:p>
          <w:p w14:paraId="271AC61F" w14:textId="77777777" w:rsidR="004B18AB" w:rsidRPr="00700FFF" w:rsidRDefault="004B18AB" w:rsidP="00A80534">
            <w:pPr>
              <w:numPr>
                <w:ilvl w:val="0"/>
                <w:numId w:val="7"/>
              </w:numPr>
              <w:spacing w:before="280" w:after="280" w:line="240" w:lineRule="auto"/>
            </w:pPr>
            <w:r w:rsidRPr="00700FFF">
              <w:rPr>
                <w:b/>
              </w:rPr>
              <w:t>Local Storage</w:t>
            </w:r>
            <w:r w:rsidRPr="00700FFF">
              <w:t>,</w:t>
            </w:r>
          </w:p>
          <w:p w14:paraId="492F6349" w14:textId="77777777" w:rsidR="004B18AB" w:rsidRPr="00700FFF" w:rsidRDefault="004B18AB" w:rsidP="00A80534">
            <w:pPr>
              <w:numPr>
                <w:ilvl w:val="0"/>
                <w:numId w:val="7"/>
              </w:numPr>
              <w:spacing w:before="280" w:after="280" w:line="240" w:lineRule="auto"/>
            </w:pPr>
            <w:r w:rsidRPr="00700FFF">
              <w:rPr>
                <w:b/>
              </w:rPr>
              <w:t>Web beacons</w:t>
            </w:r>
            <w:r w:rsidRPr="00700FFF">
              <w:t xml:space="preserve"> and</w:t>
            </w:r>
          </w:p>
          <w:p w14:paraId="3A00C10F" w14:textId="77777777" w:rsidR="004B18AB" w:rsidRPr="00700FFF" w:rsidRDefault="004B18AB" w:rsidP="00A80534">
            <w:pPr>
              <w:numPr>
                <w:ilvl w:val="0"/>
                <w:numId w:val="7"/>
              </w:numPr>
              <w:spacing w:before="280" w:after="280" w:line="240" w:lineRule="auto"/>
            </w:pPr>
            <w:r w:rsidRPr="00700FFF">
              <w:rPr>
                <w:b/>
              </w:rPr>
              <w:t>TestSSL</w:t>
            </w:r>
          </w:p>
          <w:p w14:paraId="49FB389C" w14:textId="77777777" w:rsidR="004B18AB" w:rsidRPr="00700FFF" w:rsidRDefault="004B18AB" w:rsidP="00A80534">
            <w:r w:rsidRPr="00700FFF">
              <w:t>can also be marked as compliant, not compliant or to be defined in order to assist evaluation.</w:t>
            </w:r>
          </w:p>
        </w:tc>
      </w:tr>
      <w:tr w:rsidR="004B18AB" w:rsidRPr="00700FFF" w14:paraId="44FD7B8D" w14:textId="77777777" w:rsidTr="0066331B">
        <w:tc>
          <w:tcPr>
            <w:tcW w:w="285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0E3A196" w14:textId="77777777" w:rsidR="004B18AB" w:rsidRPr="00700FFF" w:rsidRDefault="00AC2724" w:rsidP="00A80534">
            <w:sdt>
              <w:sdtPr>
                <w:tag w:val="goog_rdk_2"/>
                <w:id w:val="-1795903486"/>
              </w:sdtPr>
              <w:sdtEndPr/>
              <w:sdtContent/>
            </w:sdt>
            <w:sdt>
              <w:sdtPr>
                <w:tag w:val="goog_rdk_3"/>
                <w:id w:val="-1670010813"/>
              </w:sdtPr>
              <w:sdtEndPr/>
              <w:sdtContent/>
            </w:sdt>
            <w:r w:rsidR="004B18AB" w:rsidRPr="00700FFF">
              <w:rPr>
                <w:i/>
              </w:rPr>
              <w:t>Evaluation on Nov 25, 2022</w:t>
            </w:r>
          </w:p>
        </w:tc>
        <w:tc>
          <w:tcPr>
            <w:tcW w:w="619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BAD155" w14:textId="77777777" w:rsidR="004B18AB" w:rsidRPr="00700FFF" w:rsidRDefault="004B18AB" w:rsidP="00A80534">
            <w:r w:rsidRPr="00700FFF">
              <w:t>The date of the last evaluation.</w:t>
            </w:r>
          </w:p>
        </w:tc>
      </w:tr>
    </w:tbl>
    <w:p w14:paraId="4B79A99D"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 xml:space="preserve">The first card of the analysis or the scenario gives an overview </w:t>
      </w:r>
      <w:r w:rsidRPr="00700FFF">
        <w:rPr>
          <w:rFonts w:ascii="inherit" w:eastAsia="inherit" w:hAnsi="inherit" w:cs="inherit"/>
          <w:sz w:val="21"/>
          <w:szCs w:val="21"/>
        </w:rPr>
        <w:t>of each</w:t>
      </w:r>
      <w:r w:rsidRPr="00700FFF">
        <w:rPr>
          <w:rFonts w:ascii="inherit" w:eastAsia="inherit" w:hAnsi="inherit" w:cs="inherit"/>
          <w:color w:val="000000"/>
          <w:sz w:val="21"/>
          <w:szCs w:val="21"/>
        </w:rPr>
        <w:t xml:space="preserve"> scenario or each card with their current evaluation. It also </w:t>
      </w:r>
      <w:r w:rsidRPr="00700FFF">
        <w:rPr>
          <w:rFonts w:ascii="inherit" w:eastAsia="inherit" w:hAnsi="inherit" w:cs="inherit"/>
          <w:sz w:val="21"/>
          <w:szCs w:val="21"/>
        </w:rPr>
        <w:t>allows a</w:t>
      </w:r>
      <w:r w:rsidRPr="00700FFF">
        <w:rPr>
          <w:rFonts w:ascii="inherit" w:eastAsia="inherit" w:hAnsi="inherit" w:cs="inherit"/>
          <w:color w:val="000000"/>
          <w:sz w:val="21"/>
          <w:szCs w:val="21"/>
        </w:rPr>
        <w:t xml:space="preserve"> global evaluation for the current analysis or scenario according to these elements.</w:t>
      </w:r>
    </w:p>
    <w:p w14:paraId="156CBA43"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Each single line in the table of these cards (</w:t>
      </w:r>
      <w:r w:rsidRPr="00700FFF">
        <w:rPr>
          <w:rFonts w:ascii="inherit" w:eastAsia="inherit" w:hAnsi="inherit" w:cs="inherit"/>
          <w:b/>
          <w:color w:val="000000"/>
          <w:sz w:val="21"/>
          <w:szCs w:val="21"/>
        </w:rPr>
        <w:t>Cookies</w:t>
      </w:r>
      <w:r w:rsidRPr="00700FFF">
        <w:rPr>
          <w:rFonts w:ascii="inherit" w:eastAsia="inherit" w:hAnsi="inherit" w:cs="inherit"/>
          <w:color w:val="000000"/>
          <w:sz w:val="21"/>
          <w:szCs w:val="21"/>
        </w:rPr>
        <w:t>, </w:t>
      </w:r>
      <w:r w:rsidRPr="00700FFF">
        <w:rPr>
          <w:rFonts w:ascii="inherit" w:eastAsia="inherit" w:hAnsi="inherit" w:cs="inherit"/>
          <w:b/>
          <w:color w:val="000000"/>
          <w:sz w:val="21"/>
          <w:szCs w:val="21"/>
        </w:rPr>
        <w:t>Local Storage</w:t>
      </w:r>
      <w:r w:rsidRPr="00700FFF">
        <w:rPr>
          <w:rFonts w:ascii="inherit" w:eastAsia="inherit" w:hAnsi="inherit" w:cs="inherit"/>
          <w:color w:val="000000"/>
          <w:sz w:val="21"/>
          <w:szCs w:val="21"/>
        </w:rPr>
        <w:t> and </w:t>
      </w:r>
      <w:r w:rsidRPr="00700FFF">
        <w:rPr>
          <w:rFonts w:ascii="inherit" w:eastAsia="inherit" w:hAnsi="inherit" w:cs="inherit"/>
          <w:b/>
          <w:color w:val="000000"/>
          <w:sz w:val="21"/>
          <w:szCs w:val="21"/>
        </w:rPr>
        <w:t>Web beacons</w:t>
      </w:r>
      <w:r w:rsidRPr="00700FFF">
        <w:rPr>
          <w:rFonts w:ascii="inherit" w:eastAsia="inherit" w:hAnsi="inherit" w:cs="inherit"/>
          <w:color w:val="000000"/>
          <w:sz w:val="21"/>
          <w:szCs w:val="21"/>
        </w:rPr>
        <w:t>) can be selected to get more detailed information on the right panel </w:t>
      </w:r>
      <w:r w:rsidRPr="00700FFF">
        <w:rPr>
          <w:rFonts w:ascii="inherit" w:eastAsia="inherit" w:hAnsi="inherit" w:cs="inherit"/>
          <w:b/>
          <w:color w:val="000000"/>
          <w:sz w:val="21"/>
          <w:szCs w:val="21"/>
        </w:rPr>
        <w:t>More details </w:t>
      </w:r>
      <w:r w:rsidRPr="00700FFF">
        <w:rPr>
          <w:rFonts w:ascii="inherit" w:eastAsia="inherit" w:hAnsi="inherit" w:cs="inherit"/>
          <w:color w:val="000000"/>
          <w:sz w:val="21"/>
          <w:szCs w:val="21"/>
        </w:rPr>
        <w:t xml:space="preserve">. On cookie and local storage lines, the knowledge tab </w:t>
      </w:r>
      <w:r w:rsidRPr="00700FFF">
        <w:rPr>
          <w:rFonts w:ascii="inherit" w:eastAsia="inherit" w:hAnsi="inherit" w:cs="inherit"/>
          <w:sz w:val="21"/>
          <w:szCs w:val="21"/>
        </w:rPr>
        <w:t>gives easy</w:t>
      </w:r>
      <w:r w:rsidRPr="00700FFF">
        <w:rPr>
          <w:rFonts w:ascii="inherit" w:eastAsia="inherit" w:hAnsi="inherit" w:cs="inherit"/>
          <w:color w:val="000000"/>
          <w:sz w:val="21"/>
          <w:szCs w:val="21"/>
        </w:rPr>
        <w:t xml:space="preserve"> access to list matching entries from the corresponding knowledge base or to add this entry in a knowledge base. Click on </w:t>
      </w:r>
      <w:hyperlink r:id="rId35" w:anchor="/helps/knowledge_base">
        <w:r w:rsidRPr="00700FFF">
          <w:rPr>
            <w:rFonts w:ascii="inherit" w:eastAsia="inherit" w:hAnsi="inherit" w:cs="inherit"/>
            <w:b/>
            <w:color w:val="3CA8D3"/>
            <w:sz w:val="21"/>
            <w:szCs w:val="21"/>
            <w:u w:val="single"/>
          </w:rPr>
          <w:t>Knowledge base</w:t>
        </w:r>
      </w:hyperlink>
      <w:r w:rsidRPr="00700FFF">
        <w:rPr>
          <w:rFonts w:ascii="inherit" w:eastAsia="inherit" w:hAnsi="inherit" w:cs="inherit"/>
          <w:color w:val="000000"/>
          <w:sz w:val="21"/>
          <w:szCs w:val="21"/>
        </w:rPr>
        <w:t> to get more information on its management.</w:t>
      </w:r>
    </w:p>
    <w:p w14:paraId="07326819"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At any time, a new scenario can be attached to the analysis by clicking + on the left </w:t>
      </w:r>
      <w:r w:rsidRPr="00700FFF">
        <w:rPr>
          <w:rFonts w:ascii="inherit" w:eastAsia="inherit" w:hAnsi="inherit" w:cs="inherit"/>
          <w:b/>
          <w:color w:val="000000"/>
          <w:sz w:val="21"/>
          <w:szCs w:val="21"/>
        </w:rPr>
        <w:t>Scenario</w:t>
      </w:r>
      <w:r w:rsidRPr="00700FFF">
        <w:rPr>
          <w:rFonts w:ascii="inherit" w:eastAsia="inherit" w:hAnsi="inherit" w:cs="inherit"/>
          <w:color w:val="000000"/>
          <w:sz w:val="21"/>
          <w:szCs w:val="21"/>
        </w:rPr>
        <w:t> panel.</w:t>
      </w:r>
    </w:p>
    <w:p w14:paraId="33D02CB2"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color w:val="000000"/>
          <w:sz w:val="21"/>
          <w:szCs w:val="21"/>
        </w:rPr>
        <w:t>Once the evaluation of the analysis, you can generate reports that include collected data, evaluations and comments in a communicable format. Click on </w:t>
      </w:r>
      <w:hyperlink r:id="rId36" w:anchor="/helps/create_reports">
        <w:r w:rsidRPr="00700FFF">
          <w:rPr>
            <w:rFonts w:ascii="inherit" w:eastAsia="inherit" w:hAnsi="inherit" w:cs="inherit"/>
            <w:b/>
            <w:color w:val="3CA8D3"/>
            <w:sz w:val="21"/>
            <w:szCs w:val="21"/>
            <w:u w:val="single"/>
          </w:rPr>
          <w:t>Create reports </w:t>
        </w:r>
      </w:hyperlink>
      <w:r w:rsidRPr="00700FFF">
        <w:rPr>
          <w:rFonts w:ascii="inherit" w:eastAsia="inherit" w:hAnsi="inherit" w:cs="inherit"/>
          <w:color w:val="000000"/>
          <w:sz w:val="21"/>
          <w:szCs w:val="21"/>
        </w:rPr>
        <w:t>to get guidances.</w:t>
      </w:r>
    </w:p>
    <w:p w14:paraId="544F898C" w14:textId="77777777" w:rsidR="004B18AB" w:rsidRPr="009E2DB3" w:rsidRDefault="004B18AB" w:rsidP="009E2DB3">
      <w:pPr>
        <w:pStyle w:val="Heading1"/>
      </w:pPr>
      <w:bookmarkStart w:id="27" w:name="_Toc141977697"/>
      <w:r w:rsidRPr="009E2DB3">
        <w:t>Knowledge Base</w:t>
      </w:r>
      <w:bookmarkEnd w:id="27"/>
    </w:p>
    <w:p w14:paraId="0A5C946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Information stored in browsers from a website can have multiple purposes, either for the proper functioning of the website or for subsidiary purposes such as tracking user </w:t>
      </w:r>
      <w:r w:rsidRPr="00700FFF">
        <w:rPr>
          <w:rFonts w:ascii="Roboto" w:eastAsia="Roboto" w:hAnsi="Roboto" w:cs="Roboto"/>
          <w:sz w:val="21"/>
          <w:szCs w:val="21"/>
        </w:rPr>
        <w:t xml:space="preserve">browsing </w:t>
      </w:r>
      <w:r w:rsidRPr="00700FFF">
        <w:rPr>
          <w:rFonts w:ascii="Roboto" w:eastAsia="Roboto" w:hAnsi="Roboto" w:cs="Roboto"/>
          <w:color w:val="000000"/>
          <w:sz w:val="21"/>
          <w:szCs w:val="21"/>
        </w:rPr>
        <w:t>for delivering targeted advertisements. As such, some may require consent before their use by the website, or third parties, to be compliant with legal requirements, whereas others could be exempted.</w:t>
      </w:r>
    </w:p>
    <w:p w14:paraId="1CB522E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Many of these trackers are stored through external SDK developed by third-party companies, as they share common properties between websites, such as the domain, the key name or scripts.</w:t>
      </w:r>
    </w:p>
    <w:p w14:paraId="6C08032D"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Knowledge bases can help identify these trackers, as well as the case consolidating knowledge over time during case-by-case analysis.</w:t>
      </w:r>
    </w:p>
    <w:p w14:paraId="0A6ED5B4"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Identification of known trackers occurs while browsing by selecting a cookie or a local storage's key line from the corresponding cards through the logger panel of the internal browser.</w:t>
      </w:r>
    </w:p>
    <w:p w14:paraId="590913B6"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This same information is also accessible in </w:t>
      </w:r>
      <w:r w:rsidRPr="00700FFF">
        <w:rPr>
          <w:rFonts w:ascii="Roboto" w:eastAsia="Roboto" w:hAnsi="Roboto" w:cs="Roboto"/>
          <w:b/>
          <w:color w:val="000000"/>
          <w:sz w:val="21"/>
          <w:szCs w:val="21"/>
        </w:rPr>
        <w:t>More details</w:t>
      </w:r>
      <w:r w:rsidRPr="00700FFF">
        <w:rPr>
          <w:rFonts w:ascii="Roboto" w:eastAsia="Roboto" w:hAnsi="Roboto" w:cs="Roboto"/>
          <w:color w:val="000000"/>
          <w:sz w:val="21"/>
          <w:szCs w:val="21"/>
        </w:rPr>
        <w:t xml:space="preserve"> while assessing the legal </w:t>
      </w:r>
      <w:r w:rsidRPr="00700FFF">
        <w:rPr>
          <w:rFonts w:ascii="Roboto" w:eastAsia="Roboto" w:hAnsi="Roboto" w:cs="Roboto"/>
          <w:sz w:val="21"/>
          <w:szCs w:val="21"/>
        </w:rPr>
        <w:t>compliance</w:t>
      </w:r>
      <w:r w:rsidRPr="00700FFF">
        <w:rPr>
          <w:rFonts w:ascii="Roboto" w:eastAsia="Roboto" w:hAnsi="Roboto" w:cs="Roboto"/>
          <w:color w:val="000000"/>
          <w:sz w:val="21"/>
          <w:szCs w:val="21"/>
        </w:rPr>
        <w:t xml:space="preserve"> of an analysis. The expansion panel </w:t>
      </w:r>
      <w:r w:rsidRPr="00700FFF">
        <w:rPr>
          <w:rFonts w:ascii="Roboto" w:eastAsia="Roboto" w:hAnsi="Roboto" w:cs="Roboto"/>
          <w:b/>
          <w:color w:val="000000"/>
          <w:sz w:val="21"/>
          <w:szCs w:val="21"/>
        </w:rPr>
        <w:t>Add this item to a knowledge base</w:t>
      </w:r>
      <w:r w:rsidRPr="00700FFF">
        <w:rPr>
          <w:rFonts w:ascii="Roboto" w:eastAsia="Roboto" w:hAnsi="Roboto" w:cs="Roboto"/>
          <w:color w:val="000000"/>
          <w:sz w:val="21"/>
          <w:szCs w:val="21"/>
        </w:rPr>
        <w:t> also permits adding yet unknown trackers for their later assessment.</w:t>
      </w:r>
    </w:p>
    <w:p w14:paraId="4C46053C"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Finally, the full content of knowledge is accessible through </w:t>
      </w:r>
      <w:r w:rsidRPr="00700FFF">
        <w:rPr>
          <w:rFonts w:ascii="inherit" w:eastAsia="inherit" w:hAnsi="inherit" w:cs="inherit"/>
          <w:smallCaps/>
          <w:color w:val="000000"/>
          <w:sz w:val="21"/>
          <w:szCs w:val="21"/>
        </w:rPr>
        <w:t> KNOWLEDGE BASE</w:t>
      </w:r>
      <w:r w:rsidRPr="00700FFF">
        <w:rPr>
          <w:rFonts w:ascii="Roboto" w:eastAsia="Roboto" w:hAnsi="Roboto" w:cs="Roboto"/>
          <w:color w:val="000000"/>
          <w:sz w:val="21"/>
          <w:szCs w:val="21"/>
        </w:rPr>
        <w:t> in the </w:t>
      </w:r>
      <w:r w:rsidRPr="00700FFF">
        <w:rPr>
          <w:rFonts w:ascii="Roboto" w:eastAsia="Roboto" w:hAnsi="Roboto" w:cs="Roboto"/>
          <w:b/>
          <w:color w:val="000000"/>
          <w:sz w:val="21"/>
          <w:szCs w:val="21"/>
        </w:rPr>
        <w:t>Editor</w:t>
      </w:r>
      <w:r w:rsidRPr="00700FFF">
        <w:rPr>
          <w:rFonts w:ascii="Roboto" w:eastAsia="Roboto" w:hAnsi="Roboto" w:cs="Roboto"/>
          <w:color w:val="000000"/>
          <w:sz w:val="21"/>
          <w:szCs w:val="21"/>
        </w:rPr>
        <w:t> category on the left side navigation bar.</w:t>
      </w:r>
    </w:p>
    <w:p w14:paraId="354399A7" w14:textId="77777777" w:rsidR="004B18AB" w:rsidRPr="009E2DB3" w:rsidRDefault="004B18AB" w:rsidP="009E2DB3">
      <w:pPr>
        <w:pStyle w:val="Heading2"/>
        <w:ind w:left="578" w:hanging="578"/>
      </w:pPr>
      <w:bookmarkStart w:id="28" w:name="_Toc141977698"/>
      <w:r w:rsidRPr="009E2DB3">
        <w:t>Editing a knowledge base</w:t>
      </w:r>
      <w:bookmarkEnd w:id="28"/>
    </w:p>
    <w:p w14:paraId="7D6A60C0"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Each knowledge base is identified by a name and an author. It is composed </w:t>
      </w:r>
      <w:r w:rsidRPr="00700FFF">
        <w:rPr>
          <w:rFonts w:ascii="Roboto" w:eastAsia="Roboto" w:hAnsi="Roboto" w:cs="Roboto"/>
          <w:sz w:val="21"/>
          <w:szCs w:val="21"/>
        </w:rPr>
        <w:t xml:space="preserve">of </w:t>
      </w:r>
      <w:r w:rsidRPr="00700FFF">
        <w:rPr>
          <w:rFonts w:ascii="Roboto" w:eastAsia="Roboto" w:hAnsi="Roboto" w:cs="Roboto"/>
          <w:color w:val="000000"/>
          <w:sz w:val="21"/>
          <w:szCs w:val="21"/>
        </w:rPr>
        <w:t>a set of entries which can target either cookies or key in local storage.</w:t>
      </w:r>
    </w:p>
    <w:p w14:paraId="750E91B8" w14:textId="42478CA1"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lastRenderedPageBreak/>
        <w:t>The following table details the purpose of each element in the </w:t>
      </w:r>
      <w:r w:rsidRPr="00700FFF">
        <w:rPr>
          <w:rFonts w:ascii="inherit" w:eastAsia="inherit" w:hAnsi="inherit" w:cs="inherit"/>
          <w:smallCaps/>
          <w:color w:val="000000"/>
          <w:sz w:val="21"/>
          <w:szCs w:val="21"/>
        </w:rPr>
        <w:t>KNOWLEDGE BASE</w:t>
      </w:r>
      <w:r w:rsidRPr="00700FFF">
        <w:rPr>
          <w:rFonts w:ascii="Roboto" w:eastAsia="Roboto" w:hAnsi="Roboto" w:cs="Roboto"/>
          <w:color w:val="000000"/>
          <w:sz w:val="21"/>
          <w:szCs w:val="21"/>
        </w:rPr>
        <w:t> section</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30"/>
        <w:gridCol w:w="8020"/>
      </w:tblGrid>
      <w:tr w:rsidR="004B18AB" w:rsidRPr="00700FFF" w14:paraId="3D05CC61" w14:textId="77777777" w:rsidTr="0066331B">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F9364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New database</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A52EEB"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By default, the website auditing tool contains no knowledge base. Users can either create a new one, select a name and the appropriate category (</w:t>
            </w:r>
            <w:r w:rsidRPr="00700FFF">
              <w:rPr>
                <w:rFonts w:ascii="Roboto" w:eastAsia="Roboto" w:hAnsi="Roboto" w:cs="Roboto"/>
                <w:i/>
                <w:sz w:val="21"/>
                <w:szCs w:val="21"/>
              </w:rPr>
              <w:t>Cookie</w:t>
            </w:r>
            <w:r w:rsidRPr="00700FFF">
              <w:rPr>
                <w:rFonts w:ascii="Roboto" w:eastAsia="Roboto" w:hAnsi="Roboto" w:cs="Roboto"/>
                <w:sz w:val="21"/>
                <w:szCs w:val="21"/>
              </w:rPr>
              <w:t> or </w:t>
            </w:r>
            <w:r w:rsidRPr="00700FFF">
              <w:rPr>
                <w:rFonts w:ascii="Roboto" w:eastAsia="Roboto" w:hAnsi="Roboto" w:cs="Roboto"/>
                <w:i/>
                <w:sz w:val="21"/>
                <w:szCs w:val="21"/>
              </w:rPr>
              <w:t>Local Storage</w:t>
            </w:r>
            <w:r w:rsidRPr="00700FFF">
              <w:rPr>
                <w:rFonts w:ascii="Roboto" w:eastAsia="Roboto" w:hAnsi="Roboto" w:cs="Roboto"/>
                <w:sz w:val="21"/>
                <w:szCs w:val="21"/>
              </w:rPr>
              <w:t>).</w:t>
            </w:r>
          </w:p>
        </w:tc>
      </w:tr>
      <w:tr w:rsidR="004B18AB" w:rsidRPr="00700FFF" w14:paraId="27FFEDA6" w14:textId="77777777" w:rsidTr="0066331B">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7E8B5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Import</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B55EBA"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They can also import existing databases in json format that have been already created by others through the website auditing tool.</w:t>
            </w:r>
          </w:p>
        </w:tc>
      </w:tr>
      <w:tr w:rsidR="004B18AB" w:rsidRPr="00700FFF" w14:paraId="752B9110" w14:textId="77777777" w:rsidTr="0066331B">
        <w:tc>
          <w:tcPr>
            <w:tcW w:w="103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04CB852"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Export all</w:t>
            </w:r>
          </w:p>
        </w:tc>
        <w:tc>
          <w:tcPr>
            <w:tcW w:w="8020"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47F26A"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Finally, they can export all databases contained in this tool through a json-format file, for sharing or archiving purposes.</w:t>
            </w:r>
          </w:p>
        </w:tc>
      </w:tr>
    </w:tbl>
    <w:p w14:paraId="23691ABC" w14:textId="77777777" w:rsidR="004B18AB" w:rsidRPr="00700FFF" w:rsidRDefault="004B18AB" w:rsidP="00A80534">
      <w:pPr>
        <w:pBdr>
          <w:top w:val="nil"/>
          <w:left w:val="nil"/>
          <w:bottom w:val="nil"/>
          <w:right w:val="nil"/>
          <w:between w:val="nil"/>
        </w:pBdr>
        <w:rPr>
          <w:rFonts w:ascii="Roboto" w:eastAsia="Roboto" w:hAnsi="Roboto" w:cs="Roboto"/>
          <w:color w:val="000000"/>
          <w:sz w:val="21"/>
          <w:szCs w:val="21"/>
        </w:rPr>
      </w:pPr>
      <w:r w:rsidRPr="00700FFF">
        <w:rPr>
          <w:rFonts w:ascii="Roboto" w:eastAsia="Roboto" w:hAnsi="Roboto" w:cs="Roboto"/>
          <w:color w:val="000000"/>
          <w:sz w:val="21"/>
          <w:szCs w:val="21"/>
        </w:rPr>
        <w:t>Database entries can also be individually managed through the set of buttons , which respectively allow viewing, downloading, duplicating or removing the selected entry.</w:t>
      </w:r>
    </w:p>
    <w:p w14:paraId="123364F5" w14:textId="77777777" w:rsidR="004B18AB" w:rsidRPr="009E2DB3" w:rsidRDefault="004B18AB" w:rsidP="009E2DB3">
      <w:pPr>
        <w:pStyle w:val="Heading2"/>
        <w:ind w:left="578" w:hanging="578"/>
      </w:pPr>
      <w:bookmarkStart w:id="29" w:name="_Toc141977699"/>
      <w:r w:rsidRPr="009E2DB3">
        <w:t>Cookie entries</w:t>
      </w:r>
      <w:bookmarkEnd w:id="29"/>
    </w:p>
    <w:p w14:paraId="58B4C97E"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button on a cookie knowledge base gives a comprehensive of all entries contained in it, categorized by their domain, name and category.</w:t>
      </w:r>
    </w:p>
    <w:p w14:paraId="2AA2D359" w14:textId="476C0C52"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A click on a cookie knowledge entry gives more detail information on this entry</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188"/>
        <w:gridCol w:w="7862"/>
      </w:tblGrid>
      <w:tr w:rsidR="004B18AB" w:rsidRPr="00700FFF" w14:paraId="6EB819CE" w14:textId="77777777" w:rsidTr="0066331B">
        <w:trPr>
          <w:gridAfter w:val="1"/>
          <w:wAfter w:w="7862" w:type="dxa"/>
        </w:trPr>
        <w:tc>
          <w:tcPr>
            <w:tcW w:w="1188" w:type="dxa"/>
            <w:shd w:val="clear" w:color="auto" w:fill="FFFFFF"/>
            <w:tcMar>
              <w:top w:w="150" w:type="dxa"/>
              <w:left w:w="150" w:type="dxa"/>
              <w:bottom w:w="300" w:type="dxa"/>
              <w:right w:w="150" w:type="dxa"/>
            </w:tcMar>
            <w:vAlign w:val="center"/>
          </w:tcPr>
          <w:p w14:paraId="4392B860" w14:textId="77777777" w:rsidR="004B18AB" w:rsidRPr="00700FFF" w:rsidRDefault="004B18AB" w:rsidP="00A80534">
            <w:pPr>
              <w:pStyle w:val="Heading3"/>
              <w:pBdr>
                <w:bottom w:val="single" w:sz="6" w:space="4" w:color="004494"/>
              </w:pBdr>
              <w:spacing w:before="150" w:after="240"/>
              <w:rPr>
                <w:rFonts w:ascii="Roboto" w:eastAsia="Roboto" w:hAnsi="Roboto" w:cs="Roboto"/>
                <w:smallCaps/>
                <w:color w:val="004494"/>
              </w:rPr>
            </w:pPr>
            <w:bookmarkStart w:id="30" w:name="_Toc141977700"/>
            <w:r w:rsidRPr="00700FFF">
              <w:rPr>
                <w:rFonts w:ascii="Roboto" w:eastAsia="Roboto" w:hAnsi="Roboto" w:cs="Roboto"/>
                <w:smallCaps/>
                <w:color w:val="004494"/>
              </w:rPr>
              <w:t>COOKIE</w:t>
            </w:r>
            <w:bookmarkEnd w:id="30"/>
          </w:p>
        </w:tc>
      </w:tr>
      <w:tr w:rsidR="004B18AB" w:rsidRPr="00700FFF" w14:paraId="5714A8B4"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7C2F95C"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color w:val="004494"/>
                <w:sz w:val="21"/>
                <w:szCs w:val="21"/>
              </w:rPr>
              <w:t>Category</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DE50C45"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purpose of the cookie. Possible entries are: </w:t>
            </w:r>
            <w:r w:rsidRPr="00700FFF">
              <w:rPr>
                <w:rFonts w:ascii="Roboto" w:eastAsia="Roboto" w:hAnsi="Roboto" w:cs="Roboto"/>
                <w:i/>
                <w:sz w:val="21"/>
                <w:szCs w:val="21"/>
              </w:rPr>
              <w:t>Targeted advertising</w:t>
            </w:r>
            <w:r w:rsidRPr="00700FFF">
              <w:rPr>
                <w:rFonts w:ascii="Roboto" w:eastAsia="Roboto" w:hAnsi="Roboto" w:cs="Roboto"/>
                <w:sz w:val="21"/>
                <w:szCs w:val="21"/>
              </w:rPr>
              <w:t>, </w:t>
            </w:r>
            <w:r w:rsidRPr="00700FFF">
              <w:rPr>
                <w:rFonts w:ascii="Roboto" w:eastAsia="Roboto" w:hAnsi="Roboto" w:cs="Roboto"/>
                <w:i/>
                <w:sz w:val="21"/>
                <w:szCs w:val="21"/>
              </w:rPr>
              <w:t>Non-Targeted advertising</w:t>
            </w:r>
            <w:r w:rsidRPr="00700FFF">
              <w:rPr>
                <w:rFonts w:ascii="Roboto" w:eastAsia="Roboto" w:hAnsi="Roboto" w:cs="Roboto"/>
                <w:sz w:val="21"/>
                <w:szCs w:val="21"/>
              </w:rPr>
              <w:t>, </w:t>
            </w:r>
            <w:r w:rsidRPr="00700FFF">
              <w:rPr>
                <w:rFonts w:ascii="Roboto" w:eastAsia="Roboto" w:hAnsi="Roboto" w:cs="Roboto"/>
                <w:i/>
                <w:sz w:val="21"/>
                <w:szCs w:val="21"/>
              </w:rPr>
              <w:t>Technical</w:t>
            </w:r>
            <w:r w:rsidRPr="00700FFF">
              <w:rPr>
                <w:rFonts w:ascii="Roboto" w:eastAsia="Roboto" w:hAnsi="Roboto" w:cs="Roboto"/>
                <w:sz w:val="21"/>
                <w:szCs w:val="21"/>
              </w:rPr>
              <w:t>, </w:t>
            </w:r>
            <w:r w:rsidRPr="00700FFF">
              <w:rPr>
                <w:rFonts w:ascii="Roboto" w:eastAsia="Roboto" w:hAnsi="Roboto" w:cs="Roboto"/>
                <w:i/>
                <w:sz w:val="21"/>
                <w:szCs w:val="21"/>
              </w:rPr>
              <w:t>Analytics (exempted)</w:t>
            </w:r>
            <w:r w:rsidRPr="00700FFF">
              <w:rPr>
                <w:rFonts w:ascii="Roboto" w:eastAsia="Roboto" w:hAnsi="Roboto" w:cs="Roboto"/>
                <w:sz w:val="21"/>
                <w:szCs w:val="21"/>
              </w:rPr>
              <w:t>, </w:t>
            </w:r>
            <w:r w:rsidRPr="00700FFF">
              <w:rPr>
                <w:rFonts w:ascii="Roboto" w:eastAsia="Roboto" w:hAnsi="Roboto" w:cs="Roboto"/>
                <w:i/>
                <w:sz w:val="21"/>
                <w:szCs w:val="21"/>
              </w:rPr>
              <w:t>Analytics (non exempted)</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Content customisation</w:t>
            </w:r>
            <w:r w:rsidRPr="00700FFF">
              <w:rPr>
                <w:rFonts w:ascii="Roboto" w:eastAsia="Roboto" w:hAnsi="Roboto" w:cs="Roboto"/>
                <w:sz w:val="21"/>
                <w:szCs w:val="21"/>
              </w:rPr>
              <w:t> or </w:t>
            </w:r>
            <w:r w:rsidRPr="00700FFF">
              <w:rPr>
                <w:rFonts w:ascii="Roboto" w:eastAsia="Roboto" w:hAnsi="Roboto" w:cs="Roboto"/>
                <w:i/>
                <w:sz w:val="21"/>
                <w:szCs w:val="21"/>
              </w:rPr>
              <w:t>? (Unknown)</w:t>
            </w:r>
            <w:r w:rsidRPr="00700FFF">
              <w:rPr>
                <w:rFonts w:ascii="Roboto" w:eastAsia="Roboto" w:hAnsi="Roboto" w:cs="Roboto"/>
                <w:sz w:val="21"/>
                <w:szCs w:val="21"/>
              </w:rPr>
              <w:t>.</w:t>
            </w:r>
          </w:p>
        </w:tc>
      </w:tr>
      <w:tr w:rsidR="004B18AB" w:rsidRPr="00700FFF" w14:paraId="3F064B24"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E98E21F"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Domain</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27AC35"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domain from which cookies have been stored. Its syntax includes wildcards (*). Thus, if a cookie is deposited from third party domains URL, such as "server1.adcompany.com" and "server2.adcompany.com", the expected entry is "*.adcompany.com". If a cookie is necessarily deposited from the visited website URL (</w:t>
            </w:r>
            <w:r w:rsidRPr="00700FFF">
              <w:rPr>
                <w:rFonts w:ascii="Roboto" w:eastAsia="Roboto" w:hAnsi="Roboto" w:cs="Roboto"/>
                <w:i/>
                <w:sz w:val="21"/>
                <w:szCs w:val="21"/>
              </w:rPr>
              <w:t>first party</w:t>
            </w:r>
            <w:r w:rsidRPr="00700FFF">
              <w:rPr>
                <w:rFonts w:ascii="Roboto" w:eastAsia="Roboto" w:hAnsi="Roboto" w:cs="Roboto"/>
                <w:sz w:val="21"/>
                <w:szCs w:val="21"/>
              </w:rPr>
              <w:t>) and the domain is not relevant information, then the expected entry is "*".</w:t>
            </w:r>
          </w:p>
        </w:tc>
      </w:tr>
      <w:tr w:rsidR="004B18AB" w:rsidRPr="00700FFF" w14:paraId="63B84A17"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7D6E6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Name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A016CD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identification key used by the cookie. Use of wildcards (*) is also accepted. As such, if a cookie is named "RTB_1234" and "RTB_5678", the expected input is "RTB_*". If a domain is necessarily associated with a purpose and the name of the cookie is not relevant, then the expected entry is "*".</w:t>
            </w:r>
          </w:p>
        </w:tc>
      </w:tr>
      <w:tr w:rsidR="004B18AB" w:rsidRPr="00700FFF" w14:paraId="76585221"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FF4F17"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Source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089ED0F"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origin or the source of the identification.</w:t>
            </w:r>
          </w:p>
        </w:tc>
      </w:tr>
      <w:tr w:rsidR="004B18AB" w:rsidRPr="00700FFF" w14:paraId="71E20D17"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3BB9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Data controler</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850769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data controller for the identified data processing. Use “? if it is unknown.</w:t>
            </w:r>
          </w:p>
        </w:tc>
      </w:tr>
      <w:tr w:rsidR="004B18AB" w:rsidRPr="00700FFF" w14:paraId="57D4CA5B"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1D18D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Privacy policy</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F4E3F07"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of the privacy policy if it exists.</w:t>
            </w:r>
          </w:p>
        </w:tc>
      </w:tr>
      <w:tr w:rsidR="004B18AB" w:rsidRPr="00700FFF" w14:paraId="094FCD27"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963E49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Reference type</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8456566"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If there are cases (</w:t>
            </w:r>
            <w:r w:rsidRPr="00700FFF">
              <w:rPr>
                <w:rFonts w:ascii="Roboto" w:eastAsia="Roboto" w:hAnsi="Roboto" w:cs="Roboto"/>
                <w:i/>
                <w:sz w:val="21"/>
                <w:szCs w:val="21"/>
              </w:rPr>
              <w:t>e.g.</w:t>
            </w:r>
            <w:r w:rsidRPr="00700FFF">
              <w:rPr>
                <w:rFonts w:ascii="Roboto" w:eastAsia="Roboto" w:hAnsi="Roboto" w:cs="Roboto"/>
                <w:sz w:val="21"/>
                <w:szCs w:val="21"/>
              </w:rPr>
              <w:t> existing sanctions) that refer to this cookie.</w:t>
            </w:r>
          </w:p>
        </w:tc>
      </w:tr>
      <w:tr w:rsidR="004B18AB" w:rsidRPr="00700FFF" w14:paraId="1B3214D4" w14:textId="77777777" w:rsidTr="0066331B">
        <w:tc>
          <w:tcPr>
            <w:tcW w:w="1188"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57E158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lastRenderedPageBreak/>
              <w:t>Comment</w:t>
            </w:r>
          </w:p>
        </w:tc>
        <w:tc>
          <w:tcPr>
            <w:tcW w:w="7862"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10BC283"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Comments can be used to add contextual information on the cookie.</w:t>
            </w:r>
          </w:p>
        </w:tc>
      </w:tr>
    </w:tbl>
    <w:p w14:paraId="6B55B871"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Each entry of the displayed form can be edited with a click. Finally, new entries can be added with </w:t>
      </w:r>
      <w:r w:rsidRPr="00700FFF">
        <w:rPr>
          <w:rFonts w:ascii="inherit" w:eastAsia="inherit" w:hAnsi="inherit" w:cs="inherit"/>
          <w:color w:val="000000"/>
          <w:sz w:val="21"/>
          <w:szCs w:val="21"/>
        </w:rPr>
        <w:t> New cookie entry</w:t>
      </w:r>
      <w:r w:rsidRPr="00700FFF">
        <w:rPr>
          <w:rFonts w:ascii="Roboto" w:eastAsia="Roboto" w:hAnsi="Roboto" w:cs="Roboto"/>
          <w:color w:val="000000"/>
          <w:sz w:val="21"/>
          <w:szCs w:val="21"/>
        </w:rPr>
        <w:t>.</w:t>
      </w:r>
    </w:p>
    <w:p w14:paraId="5291C66E" w14:textId="77777777" w:rsidR="004B18AB" w:rsidRPr="009E2DB3" w:rsidRDefault="004B18AB" w:rsidP="009E2DB3">
      <w:pPr>
        <w:pStyle w:val="Heading2"/>
        <w:ind w:left="578" w:hanging="578"/>
      </w:pPr>
      <w:bookmarkStart w:id="31" w:name="_Toc141977701"/>
      <w:r w:rsidRPr="009E2DB3">
        <w:t>Local storage entries</w:t>
      </w:r>
      <w:bookmarkEnd w:id="31"/>
    </w:p>
    <w:p w14:paraId="3D763BB5"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Local storage entries operate in a similar manner than cookies. However this deposit can only occur through scripts.</w:t>
      </w:r>
    </w:p>
    <w:p w14:paraId="7BDD6F1C" w14:textId="7E0FB3CA"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A click on a key of a local storage gives more detail information on this entry</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55"/>
        <w:gridCol w:w="7495"/>
      </w:tblGrid>
      <w:tr w:rsidR="004B18AB" w:rsidRPr="00700FFF" w14:paraId="0839E0C9" w14:textId="77777777" w:rsidTr="0066331B">
        <w:trPr>
          <w:gridAfter w:val="1"/>
          <w:wAfter w:w="7495" w:type="dxa"/>
        </w:trPr>
        <w:tc>
          <w:tcPr>
            <w:tcW w:w="1555" w:type="dxa"/>
            <w:shd w:val="clear" w:color="auto" w:fill="FFFFFF"/>
            <w:tcMar>
              <w:top w:w="150" w:type="dxa"/>
              <w:left w:w="150" w:type="dxa"/>
              <w:bottom w:w="300" w:type="dxa"/>
              <w:right w:w="150" w:type="dxa"/>
            </w:tcMar>
            <w:vAlign w:val="center"/>
          </w:tcPr>
          <w:p w14:paraId="78FC75A3" w14:textId="77777777" w:rsidR="004B18AB" w:rsidRPr="00700FFF" w:rsidRDefault="004B18AB" w:rsidP="00A80534">
            <w:pPr>
              <w:pStyle w:val="Heading3"/>
              <w:pBdr>
                <w:bottom w:val="single" w:sz="6" w:space="4" w:color="004494"/>
              </w:pBdr>
              <w:spacing w:before="150" w:after="240"/>
              <w:rPr>
                <w:rFonts w:ascii="Roboto" w:eastAsia="Roboto" w:hAnsi="Roboto" w:cs="Roboto"/>
                <w:smallCaps/>
                <w:color w:val="004494"/>
              </w:rPr>
            </w:pPr>
            <w:bookmarkStart w:id="32" w:name="_Toc141977702"/>
            <w:r w:rsidRPr="00700FFF">
              <w:rPr>
                <w:rFonts w:ascii="Roboto" w:eastAsia="Roboto" w:hAnsi="Roboto" w:cs="Roboto"/>
                <w:smallCaps/>
                <w:color w:val="004494"/>
              </w:rPr>
              <w:t>LOCAL STORAGE</w:t>
            </w:r>
            <w:bookmarkEnd w:id="32"/>
          </w:p>
        </w:tc>
      </w:tr>
      <w:tr w:rsidR="004B18AB" w:rsidRPr="00700FFF" w14:paraId="5DC8E0AD"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F712828"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color w:val="004494"/>
                <w:sz w:val="21"/>
                <w:szCs w:val="21"/>
              </w:rPr>
              <w:t>Category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31E55A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purpose of the cookie. Possible entries are: </w:t>
            </w:r>
            <w:r w:rsidRPr="00700FFF">
              <w:rPr>
                <w:rFonts w:ascii="Roboto" w:eastAsia="Roboto" w:hAnsi="Roboto" w:cs="Roboto"/>
                <w:i/>
                <w:sz w:val="21"/>
                <w:szCs w:val="21"/>
              </w:rPr>
              <w:t>Targeted advertising</w:t>
            </w:r>
            <w:r w:rsidRPr="00700FFF">
              <w:rPr>
                <w:rFonts w:ascii="Roboto" w:eastAsia="Roboto" w:hAnsi="Roboto" w:cs="Roboto"/>
                <w:sz w:val="21"/>
                <w:szCs w:val="21"/>
              </w:rPr>
              <w:t>, </w:t>
            </w:r>
            <w:r w:rsidRPr="00700FFF">
              <w:rPr>
                <w:rFonts w:ascii="Roboto" w:eastAsia="Roboto" w:hAnsi="Roboto" w:cs="Roboto"/>
                <w:i/>
                <w:sz w:val="21"/>
                <w:szCs w:val="21"/>
              </w:rPr>
              <w:t>Non-Targeted advertising</w:t>
            </w:r>
            <w:r w:rsidRPr="00700FFF">
              <w:rPr>
                <w:rFonts w:ascii="Roboto" w:eastAsia="Roboto" w:hAnsi="Roboto" w:cs="Roboto"/>
                <w:sz w:val="21"/>
                <w:szCs w:val="21"/>
              </w:rPr>
              <w:t>, </w:t>
            </w:r>
            <w:r w:rsidRPr="00700FFF">
              <w:rPr>
                <w:rFonts w:ascii="Roboto" w:eastAsia="Roboto" w:hAnsi="Roboto" w:cs="Roboto"/>
                <w:i/>
                <w:sz w:val="21"/>
                <w:szCs w:val="21"/>
              </w:rPr>
              <w:t>Technical</w:t>
            </w:r>
            <w:r w:rsidRPr="00700FFF">
              <w:rPr>
                <w:rFonts w:ascii="Roboto" w:eastAsia="Roboto" w:hAnsi="Roboto" w:cs="Roboto"/>
                <w:sz w:val="21"/>
                <w:szCs w:val="21"/>
              </w:rPr>
              <w:t>, </w:t>
            </w:r>
            <w:r w:rsidRPr="00700FFF">
              <w:rPr>
                <w:rFonts w:ascii="Roboto" w:eastAsia="Roboto" w:hAnsi="Roboto" w:cs="Roboto"/>
                <w:i/>
                <w:sz w:val="21"/>
                <w:szCs w:val="21"/>
              </w:rPr>
              <w:t>Analytics (exempted)</w:t>
            </w:r>
            <w:r w:rsidRPr="00700FFF">
              <w:rPr>
                <w:rFonts w:ascii="Roboto" w:eastAsia="Roboto" w:hAnsi="Roboto" w:cs="Roboto"/>
                <w:sz w:val="21"/>
                <w:szCs w:val="21"/>
              </w:rPr>
              <w:t>, </w:t>
            </w:r>
            <w:r w:rsidRPr="00700FFF">
              <w:rPr>
                <w:rFonts w:ascii="Roboto" w:eastAsia="Roboto" w:hAnsi="Roboto" w:cs="Roboto"/>
                <w:i/>
                <w:sz w:val="21"/>
                <w:szCs w:val="21"/>
              </w:rPr>
              <w:t>Analytics (non exempted)</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Social media</w:t>
            </w:r>
            <w:r w:rsidRPr="00700FFF">
              <w:rPr>
                <w:rFonts w:ascii="Roboto" w:eastAsia="Roboto" w:hAnsi="Roboto" w:cs="Roboto"/>
                <w:sz w:val="21"/>
                <w:szCs w:val="21"/>
              </w:rPr>
              <w:t>, </w:t>
            </w:r>
            <w:r w:rsidRPr="00700FFF">
              <w:rPr>
                <w:rFonts w:ascii="Roboto" w:eastAsia="Roboto" w:hAnsi="Roboto" w:cs="Roboto"/>
                <w:i/>
                <w:sz w:val="21"/>
                <w:szCs w:val="21"/>
              </w:rPr>
              <w:t>Content customisation</w:t>
            </w:r>
            <w:r w:rsidRPr="00700FFF">
              <w:rPr>
                <w:rFonts w:ascii="Roboto" w:eastAsia="Roboto" w:hAnsi="Roboto" w:cs="Roboto"/>
                <w:sz w:val="21"/>
                <w:szCs w:val="21"/>
              </w:rPr>
              <w:t> or </w:t>
            </w:r>
            <w:r w:rsidRPr="00700FFF">
              <w:rPr>
                <w:rFonts w:ascii="Roboto" w:eastAsia="Roboto" w:hAnsi="Roboto" w:cs="Roboto"/>
                <w:i/>
                <w:sz w:val="21"/>
                <w:szCs w:val="21"/>
              </w:rPr>
              <w:t>? (Unknown)</w:t>
            </w:r>
            <w:r w:rsidRPr="00700FFF">
              <w:rPr>
                <w:rFonts w:ascii="Roboto" w:eastAsia="Roboto" w:hAnsi="Roboto" w:cs="Roboto"/>
                <w:sz w:val="21"/>
                <w:szCs w:val="21"/>
              </w:rPr>
              <w:t>.</w:t>
            </w:r>
          </w:p>
        </w:tc>
      </w:tr>
      <w:tr w:rsidR="004B18AB" w:rsidRPr="00700FFF" w14:paraId="746EE790"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E603418"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Key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BBB8876"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key value of this entry. Use of wildcards (*) is also accepted. If a cookie is named "RTB_1234" and "RTB_5678", the expected input is "RTB_*".</w:t>
            </w:r>
          </w:p>
        </w:tc>
      </w:tr>
      <w:tr w:rsidR="004B18AB" w:rsidRPr="00700FFF" w14:paraId="17361E67"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DB6713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Script</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B21B55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of the script which is used to manage this selected key. The call stack log at the origin of the deposit of the given key will be analyzed to find the matching script.</w:t>
            </w:r>
          </w:p>
        </w:tc>
      </w:tr>
      <w:tr w:rsidR="004B18AB" w:rsidRPr="00700FFF" w14:paraId="50610714"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239027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Source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01FD5FD"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origin or the source of the identification.</w:t>
            </w:r>
          </w:p>
        </w:tc>
      </w:tr>
      <w:tr w:rsidR="004B18AB" w:rsidRPr="00700FFF" w14:paraId="7CFCE30D"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35595EA3"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Data controler</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0905AEC"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identified data controller for the identified data processing. Use “? if it is unknown.</w:t>
            </w:r>
          </w:p>
        </w:tc>
      </w:tr>
      <w:tr w:rsidR="004B18AB" w:rsidRPr="00700FFF" w14:paraId="26D541B4"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C9F6954"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Privacy policy</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987BE1"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The URL of the privacy policy if it exists.</w:t>
            </w:r>
          </w:p>
        </w:tc>
      </w:tr>
      <w:tr w:rsidR="004B18AB" w:rsidRPr="00700FFF" w14:paraId="0E3FD189"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E465D7F"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Reference type</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C7DB97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If there are cases (</w:t>
            </w:r>
            <w:r w:rsidRPr="00700FFF">
              <w:rPr>
                <w:rFonts w:ascii="Roboto" w:eastAsia="Roboto" w:hAnsi="Roboto" w:cs="Roboto"/>
                <w:i/>
                <w:sz w:val="21"/>
                <w:szCs w:val="21"/>
              </w:rPr>
              <w:t>e.g.</w:t>
            </w:r>
            <w:r w:rsidRPr="00700FFF">
              <w:rPr>
                <w:rFonts w:ascii="Roboto" w:eastAsia="Roboto" w:hAnsi="Roboto" w:cs="Roboto"/>
                <w:sz w:val="21"/>
                <w:szCs w:val="21"/>
              </w:rPr>
              <w:t> existing sanctions) that refers to this entry.</w:t>
            </w:r>
          </w:p>
        </w:tc>
      </w:tr>
      <w:tr w:rsidR="004B18AB" w:rsidRPr="00700FFF" w14:paraId="6E39D903" w14:textId="77777777" w:rsidTr="0066331B">
        <w:tc>
          <w:tcPr>
            <w:tcW w:w="155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156321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w:t>
            </w:r>
          </w:p>
        </w:tc>
        <w:tc>
          <w:tcPr>
            <w:tcW w:w="749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2CB599E"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Comments can be used to add contextual information on the cookie.</w:t>
            </w:r>
          </w:p>
        </w:tc>
      </w:tr>
    </w:tbl>
    <w:p w14:paraId="3C474765"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Each entry of the displayed form can also be edited with a click on the information. New entries can be added with </w:t>
      </w:r>
      <w:r w:rsidRPr="00700FFF">
        <w:rPr>
          <w:rFonts w:ascii="inherit" w:eastAsia="inherit" w:hAnsi="inherit" w:cs="inherit"/>
          <w:color w:val="000000"/>
          <w:sz w:val="21"/>
          <w:szCs w:val="21"/>
        </w:rPr>
        <w:t> New local storage entry</w:t>
      </w:r>
      <w:r w:rsidRPr="00700FFF">
        <w:rPr>
          <w:rFonts w:ascii="Roboto" w:eastAsia="Roboto" w:hAnsi="Roboto" w:cs="Roboto"/>
          <w:color w:val="000000"/>
          <w:sz w:val="21"/>
          <w:szCs w:val="21"/>
        </w:rPr>
        <w:t>.</w:t>
      </w:r>
    </w:p>
    <w:p w14:paraId="158AB88C" w14:textId="77777777" w:rsidR="004B18AB" w:rsidRPr="009E2DB3" w:rsidRDefault="004B18AB" w:rsidP="009E2DB3">
      <w:pPr>
        <w:pStyle w:val="Heading2"/>
        <w:ind w:left="578" w:hanging="578"/>
      </w:pPr>
      <w:bookmarkStart w:id="33" w:name="_Toc141977703"/>
      <w:r w:rsidRPr="009E2DB3">
        <w:t>Knowledge base usage</w:t>
      </w:r>
      <w:bookmarkEnd w:id="33"/>
    </w:p>
    <w:p w14:paraId="05D697F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Each cookie or entry in local storage </w:t>
      </w:r>
      <w:r w:rsidRPr="00700FFF">
        <w:rPr>
          <w:rFonts w:ascii="Roboto" w:eastAsia="Roboto" w:hAnsi="Roboto" w:cs="Roboto"/>
          <w:sz w:val="21"/>
          <w:szCs w:val="21"/>
        </w:rPr>
        <w:t>which</w:t>
      </w:r>
      <w:r w:rsidRPr="00700FFF">
        <w:rPr>
          <w:rFonts w:ascii="Roboto" w:eastAsia="Roboto" w:hAnsi="Roboto" w:cs="Roboto"/>
          <w:color w:val="000000"/>
          <w:sz w:val="21"/>
          <w:szCs w:val="21"/>
        </w:rPr>
        <w:t xml:space="preserve"> is stored during a browsing session is automatically scanned for finding matching entries in the knowledge base.</w:t>
      </w:r>
    </w:p>
    <w:p w14:paraId="148FE487"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Identified purposes of matching entries are available in the </w:t>
      </w:r>
      <w:r w:rsidRPr="00700FFF">
        <w:rPr>
          <w:rFonts w:ascii="Roboto" w:eastAsia="Roboto" w:hAnsi="Roboto" w:cs="Roboto"/>
          <w:i/>
          <w:color w:val="000000"/>
          <w:sz w:val="21"/>
          <w:szCs w:val="21"/>
        </w:rPr>
        <w:t>Category</w:t>
      </w:r>
      <w:r w:rsidRPr="00700FFF">
        <w:rPr>
          <w:rFonts w:ascii="Roboto" w:eastAsia="Roboto" w:hAnsi="Roboto" w:cs="Roboto"/>
          <w:color w:val="000000"/>
          <w:sz w:val="21"/>
          <w:szCs w:val="21"/>
        </w:rPr>
        <w:t> row in tables of Cookie and Local storage cards, as well as in the following tab from detail panel when selecting a line in tables.</w:t>
      </w:r>
    </w:p>
    <w:p w14:paraId="6F3EB8B3" w14:textId="77777777" w:rsidR="004B18AB" w:rsidRPr="00700FFF" w:rsidRDefault="004B18AB" w:rsidP="00A80534">
      <w:pPr>
        <w:jc w:val="center"/>
        <w:rPr>
          <w:rFonts w:ascii="Roboto" w:eastAsia="Roboto" w:hAnsi="Roboto" w:cs="Roboto"/>
          <w:sz w:val="21"/>
          <w:szCs w:val="21"/>
        </w:rPr>
      </w:pPr>
    </w:p>
    <w:p w14:paraId="5440AAEE"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If the current entry has been found in at least one knowledge base, this tab </w:t>
      </w:r>
      <w:r w:rsidRPr="00700FFF">
        <w:rPr>
          <w:rFonts w:ascii="Roboto" w:eastAsia="Roboto" w:hAnsi="Roboto" w:cs="Roboto"/>
          <w:sz w:val="21"/>
          <w:szCs w:val="21"/>
        </w:rPr>
        <w:t>lists</w:t>
      </w:r>
      <w:r w:rsidRPr="00700FFF">
        <w:rPr>
          <w:rFonts w:ascii="Roboto" w:eastAsia="Roboto" w:hAnsi="Roboto" w:cs="Roboto"/>
          <w:color w:val="000000"/>
          <w:sz w:val="21"/>
          <w:szCs w:val="21"/>
        </w:rPr>
        <w:t xml:space="preserve"> all matching entries in the knowledge base according to its category.</w:t>
      </w:r>
    </w:p>
    <w:p w14:paraId="4FEA48B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lastRenderedPageBreak/>
        <w:t>If it is a cookie, these entries are categorized as follows:</w:t>
      </w:r>
    </w:p>
    <w:p w14:paraId="69F3C581" w14:textId="06265623" w:rsidR="004B18AB" w:rsidRPr="00700FFF" w:rsidRDefault="004B18AB" w:rsidP="00A80534">
      <w:pPr>
        <w:numPr>
          <w:ilvl w:val="0"/>
          <w:numId w:val="8"/>
        </w:numPr>
        <w:spacing w:before="280" w:after="0" w:line="240" w:lineRule="auto"/>
        <w:rPr>
          <w:rFonts w:ascii="Roboto" w:eastAsia="Roboto" w:hAnsi="Roboto" w:cs="Roboto"/>
          <w:sz w:val="21"/>
          <w:szCs w:val="21"/>
        </w:rPr>
      </w:pPr>
      <w:r w:rsidRPr="00700FFF">
        <w:rPr>
          <w:rFonts w:ascii="Roboto" w:eastAsia="Roboto" w:hAnsi="Roboto" w:cs="Roboto"/>
          <w:i/>
          <w:sz w:val="21"/>
          <w:szCs w:val="21"/>
        </w:rPr>
        <w:t>Exact match</w:t>
      </w:r>
      <w:r w:rsidR="00200AA9">
        <w:rPr>
          <w:rFonts w:ascii="Roboto" w:eastAsia="Roboto" w:hAnsi="Roboto" w:cs="Roboto"/>
          <w:sz w:val="21"/>
          <w:szCs w:val="21"/>
        </w:rPr>
        <w:t>:</w:t>
      </w:r>
      <w:r w:rsidRPr="00700FFF">
        <w:rPr>
          <w:rFonts w:ascii="Roboto" w:eastAsia="Roboto" w:hAnsi="Roboto" w:cs="Roboto"/>
          <w:sz w:val="21"/>
          <w:szCs w:val="21"/>
        </w:rPr>
        <w:t xml:space="preserve"> at least one entry corresponds to the name and the domain of the cookie,</w:t>
      </w:r>
    </w:p>
    <w:p w14:paraId="47ECD4D5" w14:textId="66DD30CE" w:rsidR="004B18AB" w:rsidRPr="00700FFF" w:rsidRDefault="004B18AB" w:rsidP="00A80534">
      <w:pPr>
        <w:numPr>
          <w:ilvl w:val="0"/>
          <w:numId w:val="8"/>
        </w:numPr>
        <w:spacing w:after="0" w:line="240" w:lineRule="auto"/>
        <w:rPr>
          <w:rFonts w:ascii="Roboto" w:eastAsia="Roboto" w:hAnsi="Roboto" w:cs="Roboto"/>
          <w:sz w:val="21"/>
          <w:szCs w:val="21"/>
        </w:rPr>
      </w:pPr>
      <w:r w:rsidRPr="00700FFF">
        <w:rPr>
          <w:rFonts w:ascii="Roboto" w:eastAsia="Roboto" w:hAnsi="Roboto" w:cs="Roboto"/>
          <w:i/>
          <w:sz w:val="21"/>
          <w:szCs w:val="21"/>
        </w:rPr>
        <w:t>Match name</w:t>
      </w:r>
      <w:r w:rsidR="00200AA9">
        <w:rPr>
          <w:rFonts w:ascii="Roboto" w:eastAsia="Roboto" w:hAnsi="Roboto" w:cs="Roboto"/>
          <w:sz w:val="21"/>
          <w:szCs w:val="21"/>
        </w:rPr>
        <w:t>:</w:t>
      </w:r>
      <w:r w:rsidRPr="00700FFF">
        <w:rPr>
          <w:rFonts w:ascii="Roboto" w:eastAsia="Roboto" w:hAnsi="Roboto" w:cs="Roboto"/>
          <w:sz w:val="21"/>
          <w:szCs w:val="21"/>
        </w:rPr>
        <w:t xml:space="preserve"> at least one entry corresponds to the name of the cookie with a wildcard domain (</w:t>
      </w:r>
      <w:r w:rsidRPr="00700FFF">
        <w:rPr>
          <w:rFonts w:ascii="Roboto" w:eastAsia="Roboto" w:hAnsi="Roboto" w:cs="Roboto"/>
          <w:i/>
          <w:sz w:val="21"/>
          <w:szCs w:val="21"/>
        </w:rPr>
        <w:t>*</w:t>
      </w:r>
      <w:r w:rsidRPr="00700FFF">
        <w:rPr>
          <w:rFonts w:ascii="Roboto" w:eastAsia="Roboto" w:hAnsi="Roboto" w:cs="Roboto"/>
          <w:sz w:val="21"/>
          <w:szCs w:val="21"/>
        </w:rPr>
        <w:t>),</w:t>
      </w:r>
    </w:p>
    <w:p w14:paraId="63ADC997" w14:textId="5BFF7224" w:rsidR="004B18AB" w:rsidRPr="00700FFF" w:rsidRDefault="004B18AB" w:rsidP="00A80534">
      <w:pPr>
        <w:numPr>
          <w:ilvl w:val="0"/>
          <w:numId w:val="8"/>
        </w:numPr>
        <w:spacing w:after="280" w:line="240" w:lineRule="auto"/>
        <w:rPr>
          <w:rFonts w:ascii="Roboto" w:eastAsia="Roboto" w:hAnsi="Roboto" w:cs="Roboto"/>
          <w:sz w:val="21"/>
          <w:szCs w:val="21"/>
        </w:rPr>
      </w:pPr>
      <w:r w:rsidRPr="00700FFF">
        <w:rPr>
          <w:rFonts w:ascii="Roboto" w:eastAsia="Roboto" w:hAnsi="Roboto" w:cs="Roboto"/>
          <w:i/>
          <w:sz w:val="21"/>
          <w:szCs w:val="21"/>
        </w:rPr>
        <w:t>Match domain</w:t>
      </w:r>
      <w:r w:rsidR="00200AA9">
        <w:rPr>
          <w:rFonts w:ascii="Roboto" w:eastAsia="Roboto" w:hAnsi="Roboto" w:cs="Roboto"/>
          <w:sz w:val="21"/>
          <w:szCs w:val="21"/>
        </w:rPr>
        <w:t>:</w:t>
      </w:r>
      <w:r w:rsidRPr="00700FFF">
        <w:rPr>
          <w:rFonts w:ascii="Roboto" w:eastAsia="Roboto" w:hAnsi="Roboto" w:cs="Roboto"/>
          <w:sz w:val="21"/>
          <w:szCs w:val="21"/>
        </w:rPr>
        <w:t xml:space="preserve"> at least one entry corresponds to the domain of this cookie.</w:t>
      </w:r>
    </w:p>
    <w:p w14:paraId="1D1B9A5F"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If it is a key in the local storage, at least one entry match the key or the script responsible for this entry.</w:t>
      </w:r>
    </w:p>
    <w:p w14:paraId="46FDF34C"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You can refer to </w:t>
      </w:r>
      <w:hyperlink r:id="rId37" w:anchor="/helps/new_analysis">
        <w:r w:rsidRPr="00700FFF">
          <w:rPr>
            <w:rFonts w:ascii="inherit" w:eastAsia="inherit" w:hAnsi="inherit" w:cs="inherit"/>
            <w:b/>
            <w:color w:val="3CA8D3"/>
            <w:sz w:val="21"/>
            <w:szCs w:val="21"/>
            <w:u w:val="single"/>
          </w:rPr>
          <w:t>Provide new analysis</w:t>
        </w:r>
      </w:hyperlink>
      <w:r w:rsidRPr="00700FFF">
        <w:rPr>
          <w:rFonts w:ascii="Roboto" w:eastAsia="Roboto" w:hAnsi="Roboto" w:cs="Roboto"/>
          <w:color w:val="000000"/>
          <w:sz w:val="21"/>
          <w:szCs w:val="21"/>
        </w:rPr>
        <w:t> for making use of that information in order to assess compliance / non-compliance of websites according to legal requirements.</w:t>
      </w:r>
    </w:p>
    <w:p w14:paraId="176B7AB6" w14:textId="77777777" w:rsidR="004B18AB" w:rsidRPr="00700FFF" w:rsidRDefault="004B18AB" w:rsidP="00A80534"/>
    <w:p w14:paraId="114F5244" w14:textId="77777777" w:rsidR="004B18AB" w:rsidRPr="009E2DB3" w:rsidRDefault="004B18AB" w:rsidP="009E2DB3">
      <w:pPr>
        <w:pStyle w:val="Heading1"/>
      </w:pPr>
      <w:bookmarkStart w:id="34" w:name="_Toc141977704"/>
      <w:r w:rsidRPr="009E2DB3">
        <w:t>Create reports</w:t>
      </w:r>
      <w:bookmarkEnd w:id="34"/>
    </w:p>
    <w:p w14:paraId="2B13AC62"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Reports are </w:t>
      </w:r>
      <w:r w:rsidRPr="00700FFF">
        <w:rPr>
          <w:rFonts w:ascii="Roboto" w:eastAsia="Roboto" w:hAnsi="Roboto" w:cs="Roboto"/>
          <w:sz w:val="21"/>
          <w:szCs w:val="21"/>
        </w:rPr>
        <w:t>formatted</w:t>
      </w:r>
      <w:r w:rsidRPr="00700FFF">
        <w:rPr>
          <w:rFonts w:ascii="Roboto" w:eastAsia="Roboto" w:hAnsi="Roboto" w:cs="Roboto"/>
          <w:color w:val="000000"/>
          <w:sz w:val="21"/>
          <w:szCs w:val="21"/>
        </w:rPr>
        <w:t xml:space="preserve"> documents according to a given </w:t>
      </w:r>
      <w:r w:rsidRPr="00700FFF">
        <w:rPr>
          <w:rFonts w:ascii="Roboto" w:eastAsia="Roboto" w:hAnsi="Roboto" w:cs="Roboto"/>
          <w:i/>
          <w:color w:val="000000"/>
          <w:sz w:val="21"/>
          <w:szCs w:val="21"/>
        </w:rPr>
        <w:t>template</w:t>
      </w:r>
      <w:r w:rsidRPr="00700FFF">
        <w:rPr>
          <w:rFonts w:ascii="Roboto" w:eastAsia="Roboto" w:hAnsi="Roboto" w:cs="Roboto"/>
          <w:color w:val="000000"/>
          <w:sz w:val="21"/>
          <w:szCs w:val="21"/>
        </w:rPr>
        <w:t> of information contained in an </w:t>
      </w:r>
      <w:r w:rsidRPr="00700FFF">
        <w:rPr>
          <w:rFonts w:ascii="Roboto" w:eastAsia="Roboto" w:hAnsi="Roboto" w:cs="Roboto"/>
          <w:i/>
          <w:color w:val="000000"/>
          <w:sz w:val="21"/>
          <w:szCs w:val="21"/>
        </w:rPr>
        <w:t>analysis</w:t>
      </w:r>
      <w:r w:rsidRPr="00700FFF">
        <w:rPr>
          <w:rFonts w:ascii="Roboto" w:eastAsia="Roboto" w:hAnsi="Roboto" w:cs="Roboto"/>
          <w:color w:val="000000"/>
          <w:sz w:val="21"/>
          <w:szCs w:val="21"/>
        </w:rPr>
        <w:t>, a </w:t>
      </w:r>
      <w:r w:rsidRPr="00700FFF">
        <w:rPr>
          <w:rFonts w:ascii="Roboto" w:eastAsia="Roboto" w:hAnsi="Roboto" w:cs="Roboto"/>
          <w:i/>
          <w:color w:val="000000"/>
          <w:sz w:val="21"/>
          <w:szCs w:val="21"/>
        </w:rPr>
        <w:t>scenario</w:t>
      </w:r>
      <w:r w:rsidRPr="00700FFF">
        <w:rPr>
          <w:rFonts w:ascii="Roboto" w:eastAsia="Roboto" w:hAnsi="Roboto" w:cs="Roboto"/>
          <w:color w:val="000000"/>
          <w:sz w:val="21"/>
          <w:szCs w:val="21"/>
        </w:rPr>
        <w:t> or a given </w:t>
      </w:r>
      <w:r w:rsidRPr="00700FFF">
        <w:rPr>
          <w:rFonts w:ascii="Roboto" w:eastAsia="Roboto" w:hAnsi="Roboto" w:cs="Roboto"/>
          <w:i/>
          <w:color w:val="000000"/>
          <w:sz w:val="21"/>
          <w:szCs w:val="21"/>
        </w:rPr>
        <w:t>card</w:t>
      </w:r>
      <w:r w:rsidRPr="00700FFF">
        <w:rPr>
          <w:rFonts w:ascii="Roboto" w:eastAsia="Roboto" w:hAnsi="Roboto" w:cs="Roboto"/>
          <w:color w:val="000000"/>
          <w:sz w:val="21"/>
          <w:szCs w:val="21"/>
        </w:rPr>
        <w:t>.</w:t>
      </w:r>
    </w:p>
    <w:p w14:paraId="2CC8EF7D"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interface edit reports is accessible on each line of the table </w:t>
      </w:r>
      <w:r w:rsidRPr="00700FFF">
        <w:rPr>
          <w:rFonts w:ascii="Roboto" w:eastAsia="Roboto" w:hAnsi="Roboto" w:cs="Roboto"/>
          <w:b/>
          <w:color w:val="000000"/>
          <w:sz w:val="21"/>
          <w:szCs w:val="21"/>
        </w:rPr>
        <w:t>Summary of the evaluations </w:t>
      </w:r>
      <w:r w:rsidRPr="00700FFF">
        <w:rPr>
          <w:rFonts w:ascii="Roboto" w:eastAsia="Roboto" w:hAnsi="Roboto" w:cs="Roboto"/>
          <w:color w:val="000000"/>
          <w:sz w:val="21"/>
          <w:szCs w:val="21"/>
        </w:rPr>
        <w:t xml:space="preserve">in </w:t>
      </w:r>
      <w:r w:rsidRPr="00700FFF">
        <w:rPr>
          <w:rFonts w:ascii="Roboto" w:eastAsia="Roboto" w:hAnsi="Roboto" w:cs="Roboto"/>
          <w:sz w:val="21"/>
          <w:szCs w:val="21"/>
        </w:rPr>
        <w:t>a given</w:t>
      </w:r>
      <w:r w:rsidRPr="00700FFF">
        <w:rPr>
          <w:rFonts w:ascii="Roboto" w:eastAsia="Roboto" w:hAnsi="Roboto" w:cs="Roboto"/>
          <w:color w:val="000000"/>
          <w:sz w:val="21"/>
          <w:szCs w:val="21"/>
        </w:rPr>
        <w:t xml:space="preserve"> analysis or a given scenario.</w:t>
      </w:r>
    </w:p>
    <w:p w14:paraId="3398579E" w14:textId="77777777" w:rsidR="004B18AB" w:rsidRPr="009E2DB3" w:rsidRDefault="004B18AB" w:rsidP="009E2DB3">
      <w:pPr>
        <w:pStyle w:val="Heading2"/>
      </w:pPr>
      <w:bookmarkStart w:id="35" w:name="_Toc141977705"/>
      <w:r w:rsidRPr="009E2DB3">
        <w:t>Report interface</w:t>
      </w:r>
      <w:bookmarkEnd w:id="35"/>
    </w:p>
    <w:p w14:paraId="76660DA1" w14:textId="31314E9D"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 xml:space="preserve">The report interface is composed of the </w:t>
      </w:r>
      <w:r w:rsidR="0025559E">
        <w:rPr>
          <w:rFonts w:ascii="Roboto" w:eastAsia="Roboto" w:hAnsi="Roboto" w:cs="Roboto"/>
          <w:color w:val="000000"/>
          <w:sz w:val="21"/>
          <w:szCs w:val="21"/>
        </w:rPr>
        <w:t>following three main components</w:t>
      </w:r>
      <w:r w:rsidRPr="00700FFF">
        <w:rPr>
          <w:rFonts w:ascii="Roboto" w:eastAsia="Roboto" w:hAnsi="Roboto" w:cs="Roboto"/>
          <w:color w:val="000000"/>
          <w:sz w:val="21"/>
          <w:szCs w:val="21"/>
        </w:rPr>
        <w:t>:</w:t>
      </w:r>
    </w:p>
    <w:p w14:paraId="4425D366" w14:textId="77777777" w:rsidR="004B18AB" w:rsidRPr="00700FFF" w:rsidRDefault="004B18AB" w:rsidP="00A80534">
      <w:pPr>
        <w:rPr>
          <w:rFonts w:ascii="Roboto" w:eastAsia="Roboto" w:hAnsi="Roboto" w:cs="Roboto"/>
          <w:sz w:val="21"/>
          <w:szCs w:val="21"/>
        </w:rPr>
      </w:pPr>
      <w:r w:rsidRPr="00700FFF">
        <w:rPr>
          <w:rFonts w:ascii="Roboto" w:eastAsia="Roboto" w:hAnsi="Roboto" w:cs="Roboto"/>
          <w:i/>
          <w:sz w:val="21"/>
          <w:szCs w:val="21"/>
        </w:rPr>
        <w:t>Edit/export toolbar</w:t>
      </w:r>
    </w:p>
    <w:p w14:paraId="7A2BB7E8" w14:textId="77777777" w:rsidR="004B18AB" w:rsidRPr="00700FFF" w:rsidRDefault="004B18AB" w:rsidP="00A80534">
      <w:pPr>
        <w:rPr>
          <w:rFonts w:ascii="Roboto" w:eastAsia="Roboto" w:hAnsi="Roboto" w:cs="Roboto"/>
          <w:sz w:val="21"/>
          <w:szCs w:val="21"/>
        </w:rPr>
      </w:pPr>
      <w:r w:rsidRPr="00700FFF">
        <w:rPr>
          <w:rFonts w:ascii="Roboto" w:eastAsia="Roboto" w:hAnsi="Roboto" w:cs="Roboto"/>
          <w:i/>
          <w:sz w:val="21"/>
          <w:szCs w:val="21"/>
        </w:rPr>
        <w:t>Information filtering toolbar</w:t>
      </w:r>
    </w:p>
    <w:p w14:paraId="4F1BDD11" w14:textId="3ECCAA7E" w:rsidR="004B18AB" w:rsidRPr="00700FFF" w:rsidRDefault="004B18AB" w:rsidP="00085726">
      <w:pPr>
        <w:rPr>
          <w:rFonts w:ascii="Roboto" w:eastAsia="Roboto" w:hAnsi="Roboto" w:cs="Roboto"/>
          <w:sz w:val="21"/>
          <w:szCs w:val="21"/>
        </w:rPr>
      </w:pPr>
      <w:r w:rsidRPr="00700FFF">
        <w:rPr>
          <w:rFonts w:ascii="Roboto" w:eastAsia="Roboto" w:hAnsi="Roboto" w:cs="Roboto"/>
          <w:i/>
          <w:sz w:val="21"/>
          <w:szCs w:val="21"/>
        </w:rPr>
        <w:t>Preview of the report</w:t>
      </w:r>
    </w:p>
    <w:p w14:paraId="7AFCA439" w14:textId="77777777" w:rsidR="004B18AB" w:rsidRPr="00700FFF" w:rsidRDefault="004B18AB" w:rsidP="00A80534">
      <w:pPr>
        <w:numPr>
          <w:ilvl w:val="0"/>
          <w:numId w:val="9"/>
        </w:numPr>
        <w:spacing w:before="280"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Edit/export toolbar</w:t>
      </w:r>
      <w:r w:rsidRPr="00700FFF">
        <w:rPr>
          <w:rFonts w:ascii="Roboto" w:eastAsia="Roboto" w:hAnsi="Roboto" w:cs="Roboto"/>
          <w:sz w:val="21"/>
          <w:szCs w:val="21"/>
        </w:rPr>
        <w:t> on the upper part of the interface allows editing the report and selecting a format for its exports (</w:t>
      </w:r>
      <w:r w:rsidRPr="00700FFF">
        <w:rPr>
          <w:rFonts w:ascii="Roboto" w:eastAsia="Roboto" w:hAnsi="Roboto" w:cs="Roboto"/>
          <w:i/>
          <w:sz w:val="21"/>
          <w:szCs w:val="21"/>
        </w:rPr>
        <w:t>json</w:t>
      </w:r>
      <w:r w:rsidRPr="00700FFF">
        <w:rPr>
          <w:rFonts w:ascii="Roboto" w:eastAsia="Roboto" w:hAnsi="Roboto" w:cs="Roboto"/>
          <w:sz w:val="21"/>
          <w:szCs w:val="21"/>
        </w:rPr>
        <w:t>, </w:t>
      </w:r>
      <w:r w:rsidRPr="00700FFF">
        <w:rPr>
          <w:rFonts w:ascii="Roboto" w:eastAsia="Roboto" w:hAnsi="Roboto" w:cs="Roboto"/>
          <w:i/>
          <w:sz w:val="21"/>
          <w:szCs w:val="21"/>
        </w:rPr>
        <w:t>XLSX</w:t>
      </w:r>
      <w:r w:rsidRPr="00700FFF">
        <w:rPr>
          <w:rFonts w:ascii="Roboto" w:eastAsia="Roboto" w:hAnsi="Roboto" w:cs="Roboto"/>
          <w:sz w:val="21"/>
          <w:szCs w:val="21"/>
        </w:rPr>
        <w:t>, </w:t>
      </w:r>
      <w:r w:rsidRPr="00700FFF">
        <w:rPr>
          <w:rFonts w:ascii="Roboto" w:eastAsia="Roboto" w:hAnsi="Roboto" w:cs="Roboto"/>
          <w:i/>
          <w:sz w:val="21"/>
          <w:szCs w:val="21"/>
        </w:rPr>
        <w:t>PDF</w:t>
      </w:r>
      <w:r w:rsidRPr="00700FFF">
        <w:rPr>
          <w:rFonts w:ascii="Roboto" w:eastAsia="Roboto" w:hAnsi="Roboto" w:cs="Roboto"/>
          <w:sz w:val="21"/>
          <w:szCs w:val="21"/>
        </w:rPr>
        <w:t> or </w:t>
      </w:r>
      <w:r w:rsidRPr="00700FFF">
        <w:rPr>
          <w:rFonts w:ascii="Roboto" w:eastAsia="Roboto" w:hAnsi="Roboto" w:cs="Roboto"/>
          <w:i/>
          <w:sz w:val="21"/>
          <w:szCs w:val="21"/>
        </w:rPr>
        <w:t>DOCX</w:t>
      </w:r>
      <w:r w:rsidRPr="00700FFF">
        <w:rPr>
          <w:rFonts w:ascii="Roboto" w:eastAsia="Roboto" w:hAnsi="Roboto" w:cs="Roboto"/>
          <w:sz w:val="21"/>
          <w:szCs w:val="21"/>
        </w:rPr>
        <w:t>),</w:t>
      </w:r>
    </w:p>
    <w:p w14:paraId="493510BF" w14:textId="77777777" w:rsidR="004B18AB" w:rsidRPr="00700FFF" w:rsidRDefault="004B18AB" w:rsidP="00A80534">
      <w:pPr>
        <w:numPr>
          <w:ilvl w:val="0"/>
          <w:numId w:val="9"/>
        </w:numPr>
        <w:spacing w:after="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Information filtering toolbar</w:t>
      </w:r>
      <w:r w:rsidRPr="00700FFF">
        <w:rPr>
          <w:rFonts w:ascii="Roboto" w:eastAsia="Roboto" w:hAnsi="Roboto" w:cs="Roboto"/>
          <w:sz w:val="21"/>
          <w:szCs w:val="21"/>
        </w:rPr>
        <w:t> allows selecting information to be reported, according to its identification or its evaluation,</w:t>
      </w:r>
    </w:p>
    <w:p w14:paraId="13D05AE9" w14:textId="77777777" w:rsidR="004B18AB" w:rsidRPr="00700FFF" w:rsidRDefault="004B18AB" w:rsidP="00A80534">
      <w:pPr>
        <w:numPr>
          <w:ilvl w:val="0"/>
          <w:numId w:val="9"/>
        </w:numPr>
        <w:spacing w:after="280" w:line="240" w:lineRule="auto"/>
        <w:rPr>
          <w:rFonts w:ascii="Roboto" w:eastAsia="Roboto" w:hAnsi="Roboto" w:cs="Roboto"/>
          <w:sz w:val="21"/>
          <w:szCs w:val="21"/>
        </w:rPr>
      </w:pPr>
      <w:r w:rsidRPr="00700FFF">
        <w:rPr>
          <w:rFonts w:ascii="Roboto" w:eastAsia="Roboto" w:hAnsi="Roboto" w:cs="Roboto"/>
          <w:sz w:val="21"/>
          <w:szCs w:val="21"/>
        </w:rPr>
        <w:t>the </w:t>
      </w:r>
      <w:r w:rsidRPr="00700FFF">
        <w:rPr>
          <w:rFonts w:ascii="Roboto" w:eastAsia="Roboto" w:hAnsi="Roboto" w:cs="Roboto"/>
          <w:i/>
          <w:sz w:val="21"/>
          <w:szCs w:val="21"/>
        </w:rPr>
        <w:t>Preview</w:t>
      </w:r>
      <w:r w:rsidRPr="00700FFF">
        <w:rPr>
          <w:rFonts w:ascii="Roboto" w:eastAsia="Roboto" w:hAnsi="Roboto" w:cs="Roboto"/>
          <w:sz w:val="21"/>
          <w:szCs w:val="21"/>
        </w:rPr>
        <w:t> frame gives an overview of the information contained in the final reports. Its also provides a simple editor to add or remove information in the report. Note that the final rendering may differ depending on the selected exporting format.</w:t>
      </w:r>
    </w:p>
    <w:p w14:paraId="3B3C6939" w14:textId="77777777" w:rsidR="004B18AB" w:rsidRPr="009E2DB3" w:rsidRDefault="004B18AB" w:rsidP="009E2DB3">
      <w:pPr>
        <w:pStyle w:val="Heading3"/>
      </w:pPr>
      <w:bookmarkStart w:id="36" w:name="_Toc141977706"/>
      <w:r w:rsidRPr="009E2DB3">
        <w:t>Edit/export toolbar</w:t>
      </w:r>
      <w:bookmarkEnd w:id="36"/>
    </w:p>
    <w:p w14:paraId="179D7B9D" w14:textId="053231D9"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Edit/export toolbar for editing information of the reports and for exporting in a given format</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639"/>
        <w:gridCol w:w="8411"/>
      </w:tblGrid>
      <w:tr w:rsidR="004B18AB" w:rsidRPr="00700FFF" w14:paraId="68A8059E"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F9BE997"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Edit</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5CF821"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Open a simple editor in the preview frame for adding or removing information in the generated report. Note that modified information will only be visible when exporting to pdf or docx. Selecting new filters from </w:t>
            </w:r>
            <w:r w:rsidRPr="00700FFF">
              <w:rPr>
                <w:rFonts w:ascii="Roboto" w:eastAsia="Roboto" w:hAnsi="Roboto" w:cs="Roboto"/>
                <w:i/>
                <w:sz w:val="21"/>
                <w:szCs w:val="21"/>
              </w:rPr>
              <w:t>Information filtering toolbar</w:t>
            </w:r>
            <w:r w:rsidRPr="00700FFF">
              <w:rPr>
                <w:rFonts w:ascii="Roboto" w:eastAsia="Roboto" w:hAnsi="Roboto" w:cs="Roboto"/>
                <w:sz w:val="21"/>
                <w:szCs w:val="21"/>
              </w:rPr>
              <w:t> erase all current modifications.</w:t>
            </w:r>
          </w:p>
        </w:tc>
      </w:tr>
      <w:tr w:rsidR="004B18AB" w:rsidRPr="00700FFF" w14:paraId="6F2C6DF8"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0EC7384"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Save as JSON</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A183EC2"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raw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using the JavaScript Object Notation (JSON) format.</w:t>
            </w:r>
          </w:p>
        </w:tc>
      </w:tr>
      <w:tr w:rsidR="004B18AB" w:rsidRPr="00700FFF" w14:paraId="00D3936D"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683A69A"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Save as XLSX</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39B1DD0"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raw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in spreadsheets using Office Open XML (XLXS) format.</w:t>
            </w:r>
          </w:p>
        </w:tc>
      </w:tr>
      <w:tr w:rsidR="004B18AB" w:rsidRPr="00700FFF" w14:paraId="316D84AA"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FCB6E6D"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lastRenderedPageBreak/>
              <w:t> Save as PDF</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A581D6C"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formatted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in Portable Document Format (PDF).</w:t>
            </w:r>
          </w:p>
        </w:tc>
      </w:tr>
      <w:tr w:rsidR="004B18AB" w:rsidRPr="00700FFF" w14:paraId="62BCD9AD" w14:textId="77777777" w:rsidTr="0066331B">
        <w:tc>
          <w:tcPr>
            <w:tcW w:w="639"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1872BB9"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Save as Docx</w:t>
            </w:r>
          </w:p>
        </w:tc>
        <w:tc>
          <w:tcPr>
            <w:tcW w:w="8411"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49A53A5D"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Export formatted information of a given </w:t>
            </w:r>
            <w:r w:rsidRPr="00700FFF">
              <w:rPr>
                <w:rFonts w:ascii="Roboto" w:eastAsia="Roboto" w:hAnsi="Roboto" w:cs="Roboto"/>
                <w:i/>
                <w:sz w:val="21"/>
                <w:szCs w:val="21"/>
              </w:rPr>
              <w:t>analysis</w:t>
            </w:r>
            <w:r w:rsidRPr="00700FFF">
              <w:rPr>
                <w:rFonts w:ascii="Roboto" w:eastAsia="Roboto" w:hAnsi="Roboto" w:cs="Roboto"/>
                <w:sz w:val="21"/>
                <w:szCs w:val="21"/>
              </w:rPr>
              <w:t>, </w:t>
            </w:r>
            <w:r w:rsidRPr="00700FFF">
              <w:rPr>
                <w:rFonts w:ascii="Roboto" w:eastAsia="Roboto" w:hAnsi="Roboto" w:cs="Roboto"/>
                <w:i/>
                <w:sz w:val="21"/>
                <w:szCs w:val="21"/>
              </w:rPr>
              <w:t>scenario</w:t>
            </w:r>
            <w:r w:rsidRPr="00700FFF">
              <w:rPr>
                <w:rFonts w:ascii="Roboto" w:eastAsia="Roboto" w:hAnsi="Roboto" w:cs="Roboto"/>
                <w:sz w:val="21"/>
                <w:szCs w:val="21"/>
              </w:rPr>
              <w:t> or </w:t>
            </w:r>
            <w:r w:rsidRPr="00700FFF">
              <w:rPr>
                <w:rFonts w:ascii="Roboto" w:eastAsia="Roboto" w:hAnsi="Roboto" w:cs="Roboto"/>
                <w:i/>
                <w:sz w:val="21"/>
                <w:szCs w:val="21"/>
              </w:rPr>
              <w:t>card</w:t>
            </w:r>
            <w:r w:rsidRPr="00700FFF">
              <w:rPr>
                <w:rFonts w:ascii="Roboto" w:eastAsia="Roboto" w:hAnsi="Roboto" w:cs="Roboto"/>
                <w:sz w:val="21"/>
                <w:szCs w:val="21"/>
              </w:rPr>
              <w:t> in an editable Office Open XML (DOCX).</w:t>
            </w:r>
          </w:p>
        </w:tc>
      </w:tr>
    </w:tbl>
    <w:p w14:paraId="01F79E2A"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Formatted information corresponds to generating HTML representation of a report based on a template in a PUG format. New templates can be imported in the </w:t>
      </w:r>
      <w:r w:rsidRPr="00700FFF">
        <w:rPr>
          <w:rFonts w:ascii="Roboto" w:eastAsia="Roboto" w:hAnsi="Roboto" w:cs="Roboto"/>
          <w:smallCaps/>
          <w:color w:val="000000"/>
          <w:sz w:val="21"/>
          <w:szCs w:val="21"/>
        </w:rPr>
        <w:t>TEMPLATE</w:t>
      </w:r>
      <w:r w:rsidRPr="00700FFF">
        <w:rPr>
          <w:rFonts w:ascii="Roboto" w:eastAsia="Roboto" w:hAnsi="Roboto" w:cs="Roboto"/>
          <w:color w:val="000000"/>
          <w:sz w:val="21"/>
          <w:szCs w:val="21"/>
        </w:rPr>
        <w:t> section of the left side navigation bar and selected in </w:t>
      </w:r>
      <w:r w:rsidRPr="00700FFF">
        <w:rPr>
          <w:rFonts w:ascii="Roboto" w:eastAsia="Roboto" w:hAnsi="Roboto" w:cs="Roboto"/>
          <w:i/>
          <w:color w:val="000000"/>
          <w:sz w:val="21"/>
          <w:szCs w:val="21"/>
        </w:rPr>
        <w:t>Information filtering toolbar</w:t>
      </w:r>
      <w:r w:rsidRPr="00700FFF">
        <w:rPr>
          <w:rFonts w:ascii="Roboto" w:eastAsia="Roboto" w:hAnsi="Roboto" w:cs="Roboto"/>
          <w:color w:val="000000"/>
          <w:sz w:val="21"/>
          <w:szCs w:val="21"/>
        </w:rPr>
        <w:t>.</w:t>
      </w:r>
    </w:p>
    <w:p w14:paraId="137B5C58" w14:textId="77777777" w:rsidR="004B18AB" w:rsidRPr="009E2DB3" w:rsidRDefault="004B18AB" w:rsidP="009E2DB3">
      <w:pPr>
        <w:pStyle w:val="Heading3"/>
      </w:pPr>
      <w:bookmarkStart w:id="37" w:name="_Toc141977707"/>
      <w:r w:rsidRPr="009E2DB3">
        <w:t>Information filtering toolbar</w:t>
      </w:r>
      <w:bookmarkEnd w:id="37"/>
    </w:p>
    <w:p w14:paraId="7E926074" w14:textId="635CFA01"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information filtering toolbar allows selecting analysis, scenarios and cards depending on their identification or their respective assessment according to options or a template</w:t>
      </w:r>
      <w:r w:rsidR="00200AA9">
        <w:rPr>
          <w:rFonts w:ascii="Roboto" w:eastAsia="Roboto" w:hAnsi="Roboto" w:cs="Roboto"/>
          <w:color w:val="000000"/>
          <w:sz w:val="21"/>
          <w:szCs w:val="21"/>
        </w:rPr>
        <w:t>:</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393"/>
        <w:gridCol w:w="7657"/>
      </w:tblGrid>
      <w:tr w:rsidR="004B18AB" w:rsidRPr="00700FFF" w14:paraId="1B2BF34A"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508B33BB"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a template</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74C74DD"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Use a PUG template has been imported from the description</w:t>
            </w:r>
            <w:r w:rsidRPr="00700FFF">
              <w:rPr>
                <w:rFonts w:ascii="Roboto" w:eastAsia="Roboto" w:hAnsi="Roboto" w:cs="Roboto"/>
                <w:smallCaps/>
                <w:sz w:val="21"/>
                <w:szCs w:val="21"/>
              </w:rPr>
              <w:t>TEMPLATE</w:t>
            </w:r>
            <w:r w:rsidRPr="00700FFF">
              <w:rPr>
                <w:rFonts w:ascii="Roboto" w:eastAsia="Roboto" w:hAnsi="Roboto" w:cs="Roboto"/>
                <w:sz w:val="21"/>
                <w:szCs w:val="21"/>
              </w:rPr>
              <w:t> section of the left side navigation bar.</w:t>
            </w:r>
          </w:p>
        </w:tc>
      </w:tr>
      <w:tr w:rsidR="004B18AB" w:rsidRPr="00700FFF" w14:paraId="7CEC09B7"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0212FC9"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tags to report</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1432D397"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When reporting a complete analysis, it allows selecting a set of scenarios or all scenarios to be included in the report.</w:t>
            </w:r>
          </w:p>
        </w:tc>
      </w:tr>
      <w:tr w:rsidR="004B18AB" w:rsidRPr="00700FFF" w14:paraId="58B01B90"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63DB317"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cards to report</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080C3DEB"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When reporting an analysis or a scenario, it allows selecting a set of cards or all cards to be included in the report.</w:t>
            </w:r>
          </w:p>
        </w:tc>
      </w:tr>
      <w:tr w:rsidR="004B18AB" w:rsidRPr="00700FFF" w14:paraId="7CAE6BB8" w14:textId="77777777" w:rsidTr="0066331B">
        <w:tc>
          <w:tcPr>
            <w:tcW w:w="1393"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771E502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Select evaluations to report</w:t>
            </w:r>
          </w:p>
        </w:tc>
        <w:tc>
          <w:tcPr>
            <w:tcW w:w="7657"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0F6F1FD" w14:textId="5177D8B0" w:rsidR="004B18AB" w:rsidRPr="00700FFF" w:rsidRDefault="004B18AB" w:rsidP="00F42B68">
            <w:pPr>
              <w:rPr>
                <w:rFonts w:ascii="Roboto" w:eastAsia="Roboto" w:hAnsi="Roboto" w:cs="Roboto"/>
                <w:sz w:val="21"/>
                <w:szCs w:val="21"/>
              </w:rPr>
            </w:pPr>
            <w:r w:rsidRPr="00700FFF">
              <w:rPr>
                <w:rFonts w:ascii="Roboto" w:eastAsia="Roboto" w:hAnsi="Roboto" w:cs="Roboto"/>
                <w:sz w:val="21"/>
                <w:szCs w:val="21"/>
              </w:rPr>
              <w:t>When reporting an analysis, a scenario or a card, it allows selecting evaluations or comments to be included in the report. Note that this option also applies to lines in cooki</w:t>
            </w:r>
            <w:r w:rsidR="00F42B68">
              <w:rPr>
                <w:rFonts w:ascii="Roboto" w:eastAsia="Roboto" w:hAnsi="Roboto" w:cs="Roboto"/>
                <w:sz w:val="21"/>
                <w:szCs w:val="21"/>
              </w:rPr>
              <w:t>es, local storage, beacons and T</w:t>
            </w:r>
            <w:r w:rsidRPr="00700FFF">
              <w:rPr>
                <w:rFonts w:ascii="Roboto" w:eastAsia="Roboto" w:hAnsi="Roboto" w:cs="Roboto"/>
                <w:sz w:val="21"/>
                <w:szCs w:val="21"/>
              </w:rPr>
              <w:t>est</w:t>
            </w:r>
            <w:r w:rsidR="00F42B68">
              <w:rPr>
                <w:rFonts w:ascii="Roboto" w:eastAsia="Roboto" w:hAnsi="Roboto" w:cs="Roboto"/>
                <w:sz w:val="21"/>
                <w:szCs w:val="21"/>
              </w:rPr>
              <w:t>SSL</w:t>
            </w:r>
            <w:r w:rsidRPr="00700FFF">
              <w:rPr>
                <w:rFonts w:ascii="Roboto" w:eastAsia="Roboto" w:hAnsi="Roboto" w:cs="Roboto"/>
                <w:sz w:val="21"/>
                <w:szCs w:val="21"/>
              </w:rPr>
              <w:t>.</w:t>
            </w:r>
          </w:p>
        </w:tc>
      </w:tr>
    </w:tbl>
    <w:p w14:paraId="4A6778DD"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Template and filtering options are mutually inclusive. As such, templates can be complete information on analysis, scenarios and cards that could be later selected through the filtering options.</w:t>
      </w:r>
    </w:p>
    <w:p w14:paraId="7E949C69" w14:textId="77777777" w:rsidR="004B18AB" w:rsidRPr="009E2DB3" w:rsidRDefault="004B18AB" w:rsidP="009E2DB3">
      <w:pPr>
        <w:pStyle w:val="Heading2"/>
      </w:pPr>
      <w:bookmarkStart w:id="38" w:name="_Toc141977708"/>
      <w:r w:rsidRPr="009E2DB3">
        <w:t>Editing New Templates</w:t>
      </w:r>
      <w:bookmarkEnd w:id="38"/>
    </w:p>
    <w:p w14:paraId="26415817"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Yet, the only supported syntax for template is </w:t>
      </w:r>
      <w:hyperlink r:id="rId38">
        <w:r w:rsidRPr="00700FFF">
          <w:rPr>
            <w:rFonts w:ascii="inherit" w:eastAsia="inherit" w:hAnsi="inherit" w:cs="inherit"/>
            <w:b/>
            <w:color w:val="3CA8D3"/>
            <w:sz w:val="21"/>
            <w:szCs w:val="21"/>
            <w:u w:val="single"/>
          </w:rPr>
          <w:t>PUG</w:t>
        </w:r>
      </w:hyperlink>
      <w:r w:rsidRPr="00700FFF">
        <w:rPr>
          <w:rFonts w:ascii="Roboto" w:eastAsia="Roboto" w:hAnsi="Roboto" w:cs="Roboto"/>
          <w:color w:val="000000"/>
          <w:sz w:val="21"/>
          <w:szCs w:val="21"/>
        </w:rPr>
        <w:t>. The generated reports from a template corresponds to the data object object contained in the json of an analysis, a scenario or a card to the corresponding </w:t>
      </w:r>
      <w:r w:rsidRPr="00700FFF">
        <w:rPr>
          <w:rFonts w:ascii="Roboto" w:eastAsia="Roboto" w:hAnsi="Roboto" w:cs="Roboto"/>
          <w:i/>
          <w:color w:val="000000"/>
          <w:sz w:val="21"/>
          <w:szCs w:val="21"/>
        </w:rPr>
        <w:t>locals</w:t>
      </w:r>
      <w:r w:rsidRPr="00700FFF">
        <w:rPr>
          <w:rFonts w:ascii="Roboto" w:eastAsia="Roboto" w:hAnsi="Roboto" w:cs="Roboto"/>
          <w:color w:val="000000"/>
          <w:sz w:val="21"/>
          <w:szCs w:val="21"/>
        </w:rPr>
        <w:t> in the pug syntax.</w:t>
      </w:r>
    </w:p>
    <w:p w14:paraId="33DD2C38"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You can refer to the </w:t>
      </w:r>
      <w:r w:rsidRPr="00700FFF">
        <w:rPr>
          <w:rFonts w:ascii="Roboto" w:eastAsia="Roboto" w:hAnsi="Roboto" w:cs="Roboto"/>
          <w:i/>
          <w:color w:val="000000"/>
          <w:sz w:val="21"/>
          <w:szCs w:val="21"/>
        </w:rPr>
        <w:t>Language Reference</w:t>
      </w:r>
      <w:r w:rsidRPr="00700FFF">
        <w:rPr>
          <w:rFonts w:ascii="Roboto" w:eastAsia="Roboto" w:hAnsi="Roboto" w:cs="Roboto"/>
          <w:color w:val="000000"/>
          <w:sz w:val="21"/>
          <w:szCs w:val="21"/>
        </w:rPr>
        <w:t> section of its </w:t>
      </w:r>
      <w:hyperlink r:id="rId39">
        <w:r w:rsidRPr="00700FFF">
          <w:rPr>
            <w:rFonts w:ascii="inherit" w:eastAsia="inherit" w:hAnsi="inherit" w:cs="inherit"/>
            <w:b/>
            <w:color w:val="3CA8D3"/>
            <w:sz w:val="21"/>
            <w:szCs w:val="21"/>
            <w:u w:val="single"/>
          </w:rPr>
          <w:t>official website</w:t>
        </w:r>
      </w:hyperlink>
      <w:r w:rsidRPr="00700FFF">
        <w:rPr>
          <w:rFonts w:ascii="Roboto" w:eastAsia="Roboto" w:hAnsi="Roboto" w:cs="Roboto"/>
          <w:color w:val="000000"/>
          <w:sz w:val="21"/>
          <w:szCs w:val="21"/>
        </w:rPr>
        <w:t> to get complete information in its syntax.</w:t>
      </w:r>
    </w:p>
    <w:p w14:paraId="46F62D38"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The description</w:t>
      </w:r>
      <w:r w:rsidRPr="00700FFF">
        <w:rPr>
          <w:rFonts w:ascii="Roboto" w:eastAsia="Roboto" w:hAnsi="Roboto" w:cs="Roboto"/>
          <w:smallCaps/>
          <w:color w:val="000000"/>
          <w:sz w:val="21"/>
          <w:szCs w:val="21"/>
        </w:rPr>
        <w:t>TEMPLATE</w:t>
      </w:r>
      <w:r w:rsidRPr="00700FFF">
        <w:rPr>
          <w:rFonts w:ascii="Roboto" w:eastAsia="Roboto" w:hAnsi="Roboto" w:cs="Roboto"/>
          <w:color w:val="000000"/>
          <w:sz w:val="21"/>
          <w:szCs w:val="21"/>
        </w:rPr>
        <w:t xml:space="preserve"> provides a set of action to import, edit or </w:t>
      </w:r>
      <w:r w:rsidRPr="00700FFF">
        <w:rPr>
          <w:rFonts w:ascii="Roboto" w:eastAsia="Roboto" w:hAnsi="Roboto" w:cs="Roboto"/>
          <w:sz w:val="21"/>
          <w:szCs w:val="21"/>
        </w:rPr>
        <w:t>duplicate</w:t>
      </w:r>
      <w:r w:rsidRPr="00700FFF">
        <w:rPr>
          <w:rFonts w:ascii="Roboto" w:eastAsia="Roboto" w:hAnsi="Roboto" w:cs="Roboto"/>
          <w:color w:val="000000"/>
          <w:sz w:val="21"/>
          <w:szCs w:val="21"/>
        </w:rPr>
        <w:t xml:space="preserve"> existing templates:</w:t>
      </w:r>
    </w:p>
    <w:tbl>
      <w:tblPr>
        <w:tblW w:w="90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275"/>
        <w:gridCol w:w="7775"/>
      </w:tblGrid>
      <w:tr w:rsidR="004B18AB" w:rsidRPr="00700FFF" w14:paraId="049BE372" w14:textId="77777777" w:rsidTr="0066331B">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D31A51E" w14:textId="77777777" w:rsidR="004B18AB" w:rsidRPr="00700FFF" w:rsidRDefault="004B18AB" w:rsidP="00A80534">
            <w:pPr>
              <w:rPr>
                <w:rFonts w:ascii="Roboto" w:eastAsia="Roboto" w:hAnsi="Roboto" w:cs="Roboto"/>
                <w:sz w:val="21"/>
                <w:szCs w:val="21"/>
              </w:rPr>
            </w:pPr>
            <w:r w:rsidRPr="00700FFF">
              <w:rPr>
                <w:rFonts w:ascii="inherit" w:eastAsia="inherit" w:hAnsi="inherit" w:cs="inherit"/>
                <w:sz w:val="21"/>
                <w:szCs w:val="21"/>
              </w:rPr>
              <w:t> New template</w:t>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24985FB2"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Import a template in PUG syntax with a name and an author for its later use in reports.</w:t>
            </w:r>
          </w:p>
        </w:tc>
      </w:tr>
      <w:tr w:rsidR="004B18AB" w:rsidRPr="00700FFF" w14:paraId="2A8A0C31" w14:textId="77777777" w:rsidTr="0066331B">
        <w:tc>
          <w:tcPr>
            <w:tcW w:w="12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B712D3B" w14:textId="77777777" w:rsidR="004B18AB" w:rsidRPr="00700FFF" w:rsidRDefault="004B18AB" w:rsidP="00A80534">
            <w:pPr>
              <w:rPr>
                <w:rFonts w:ascii="Roboto" w:eastAsia="Roboto" w:hAnsi="Roboto" w:cs="Roboto"/>
                <w:sz w:val="21"/>
                <w:szCs w:val="21"/>
              </w:rPr>
            </w:pPr>
            <w:r w:rsidRPr="00700FFF">
              <w:rPr>
                <w:rFonts w:ascii="Roboto" w:eastAsia="Roboto" w:hAnsi="Roboto" w:cs="Roboto"/>
                <w:noProof/>
                <w:sz w:val="21"/>
                <w:szCs w:val="21"/>
                <w:lang w:eastAsia="en-GB"/>
              </w:rPr>
              <w:drawing>
                <wp:inline distT="114300" distB="114300" distL="114300" distR="114300" wp14:anchorId="3164052E" wp14:editId="65278343">
                  <wp:extent cx="676275" cy="276225"/>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0"/>
                          <a:srcRect/>
                          <a:stretch>
                            <a:fillRect/>
                          </a:stretch>
                        </pic:blipFill>
                        <pic:spPr>
                          <a:xfrm>
                            <a:off x="0" y="0"/>
                            <a:ext cx="676275" cy="276225"/>
                          </a:xfrm>
                          <a:prstGeom prst="rect">
                            <a:avLst/>
                          </a:prstGeom>
                          <a:ln/>
                        </pic:spPr>
                      </pic:pic>
                    </a:graphicData>
                  </a:graphic>
                </wp:inline>
              </w:drawing>
            </w:r>
          </w:p>
        </w:tc>
        <w:tc>
          <w:tcPr>
            <w:tcW w:w="7775" w:type="dxa"/>
            <w:tcBorders>
              <w:top w:val="single" w:sz="6" w:space="0" w:color="000000"/>
              <w:left w:val="single" w:sz="6" w:space="0" w:color="000000"/>
              <w:bottom w:val="single" w:sz="6" w:space="0" w:color="000000"/>
              <w:right w:val="single" w:sz="6" w:space="0" w:color="000000"/>
            </w:tcBorders>
            <w:shd w:val="clear" w:color="auto" w:fill="FAFAFA"/>
            <w:vAlign w:val="center"/>
          </w:tcPr>
          <w:p w14:paraId="6FE11FB3" w14:textId="77777777" w:rsidR="004B18AB" w:rsidRPr="00700FFF" w:rsidRDefault="004B18AB" w:rsidP="00A80534">
            <w:pPr>
              <w:rPr>
                <w:rFonts w:ascii="Roboto" w:eastAsia="Roboto" w:hAnsi="Roboto" w:cs="Roboto"/>
                <w:sz w:val="21"/>
                <w:szCs w:val="21"/>
              </w:rPr>
            </w:pPr>
            <w:r w:rsidRPr="00700FFF">
              <w:rPr>
                <w:rFonts w:ascii="Roboto" w:eastAsia="Roboto" w:hAnsi="Roboto" w:cs="Roboto"/>
                <w:sz w:val="21"/>
                <w:szCs w:val="21"/>
              </w:rPr>
              <w:t>Respectively download and delete imported templates</w:t>
            </w:r>
          </w:p>
        </w:tc>
      </w:tr>
    </w:tbl>
    <w:p w14:paraId="0D027883"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As a first introduction for generating new templates, we recommend downloading an analysis, a scenario or tag from the </w:t>
      </w:r>
      <w:r w:rsidRPr="00700FFF">
        <w:rPr>
          <w:rFonts w:ascii="Roboto" w:eastAsia="Roboto" w:hAnsi="Roboto" w:cs="Roboto"/>
          <w:i/>
          <w:color w:val="000000"/>
          <w:sz w:val="21"/>
          <w:szCs w:val="21"/>
        </w:rPr>
        <w:t>Edit/export toolbar</w:t>
      </w:r>
      <w:r w:rsidRPr="00700FFF">
        <w:rPr>
          <w:rFonts w:ascii="Roboto" w:eastAsia="Roboto" w:hAnsi="Roboto" w:cs="Roboto"/>
          <w:color w:val="000000"/>
          <w:sz w:val="21"/>
          <w:szCs w:val="21"/>
        </w:rPr>
        <w:t> in JSON raw format for finding matching entries.</w:t>
      </w:r>
    </w:p>
    <w:p w14:paraId="32D602B9" w14:textId="77777777" w:rsidR="004B18AB" w:rsidRPr="00700FFF" w:rsidRDefault="004B18AB" w:rsidP="00A80534">
      <w:pPr>
        <w:pBdr>
          <w:top w:val="nil"/>
          <w:left w:val="nil"/>
          <w:bottom w:val="nil"/>
          <w:right w:val="nil"/>
          <w:between w:val="nil"/>
        </w:pBdr>
        <w:spacing w:after="180"/>
        <w:rPr>
          <w:rFonts w:ascii="Roboto" w:eastAsia="Roboto" w:hAnsi="Roboto" w:cs="Roboto"/>
          <w:color w:val="000000"/>
          <w:sz w:val="21"/>
          <w:szCs w:val="21"/>
        </w:rPr>
      </w:pPr>
      <w:r w:rsidRPr="00700FFF">
        <w:rPr>
          <w:rFonts w:ascii="Roboto" w:eastAsia="Roboto" w:hAnsi="Roboto" w:cs="Roboto"/>
          <w:color w:val="000000"/>
          <w:sz w:val="21"/>
          <w:szCs w:val="21"/>
        </w:rPr>
        <w:t>Many online Online Pug Testing Tool allows copy/pasting PUG template and JSON information to render the final HTML. </w:t>
      </w:r>
      <w:r w:rsidRPr="00700FFF">
        <w:rPr>
          <w:rFonts w:ascii="Roboto" w:eastAsia="Roboto" w:hAnsi="Roboto" w:cs="Roboto"/>
          <w:i/>
          <w:color w:val="000000"/>
          <w:sz w:val="21"/>
          <w:szCs w:val="21"/>
        </w:rPr>
        <w:t>Default template</w:t>
      </w:r>
      <w:r w:rsidRPr="00700FFF">
        <w:rPr>
          <w:rFonts w:ascii="Roboto" w:eastAsia="Roboto" w:hAnsi="Roboto" w:cs="Roboto"/>
          <w:color w:val="000000"/>
          <w:sz w:val="21"/>
          <w:szCs w:val="21"/>
        </w:rPr>
        <w:t> can also be exported as a reference.</w:t>
      </w:r>
    </w:p>
    <w:p w14:paraId="57333179" w14:textId="77777777" w:rsidR="004B18AB" w:rsidRPr="00700FFF" w:rsidRDefault="004B18AB" w:rsidP="00A80534"/>
    <w:p w14:paraId="3D4A9D6A" w14:textId="77777777" w:rsidR="00FA17A9" w:rsidRPr="00700FFF" w:rsidRDefault="00FA17A9" w:rsidP="00A80534">
      <w:pPr>
        <w:rPr>
          <w:rFonts w:asciiTheme="majorHAnsi" w:eastAsiaTheme="majorEastAsia" w:hAnsiTheme="majorHAnsi" w:cstheme="majorBidi"/>
          <w:caps/>
          <w:color w:val="2E74B5" w:themeColor="accent1" w:themeShade="BF"/>
          <w:sz w:val="32"/>
          <w:szCs w:val="32"/>
        </w:rPr>
      </w:pPr>
      <w:r w:rsidRPr="00700FFF">
        <w:lastRenderedPageBreak/>
        <w:br w:type="page"/>
      </w:r>
    </w:p>
    <w:p w14:paraId="3919A1C4" w14:textId="4BCD2958" w:rsidR="004B18AB" w:rsidRPr="009E2DB3" w:rsidRDefault="00F42B68" w:rsidP="009E2DB3">
      <w:pPr>
        <w:pStyle w:val="Heading1"/>
      </w:pPr>
      <w:bookmarkStart w:id="39" w:name="_Toc141977709"/>
      <w:bookmarkEnd w:id="17"/>
      <w:bookmarkEnd w:id="18"/>
      <w:bookmarkEnd w:id="19"/>
      <w:r w:rsidRPr="009E2DB3">
        <w:rPr>
          <w:rStyle w:val="HTMLCode"/>
          <w:rFonts w:asciiTheme="majorHAnsi" w:eastAsiaTheme="majorEastAsia" w:hAnsiTheme="majorHAnsi" w:cstheme="majorBidi"/>
          <w:sz w:val="32"/>
          <w:szCs w:val="32"/>
        </w:rPr>
        <w:lastRenderedPageBreak/>
        <w:t>testssl.sh</w:t>
      </w:r>
      <w:bookmarkEnd w:id="39"/>
      <w:r w:rsidR="004B18AB" w:rsidRPr="009E2DB3">
        <w:t xml:space="preserve"> </w:t>
      </w:r>
    </w:p>
    <w:p w14:paraId="6F0B1423" w14:textId="3358AAFB" w:rsidR="00F42B68" w:rsidRDefault="00F42B68" w:rsidP="00F42B68">
      <w:pPr>
        <w:pBdr>
          <w:top w:val="nil"/>
          <w:left w:val="nil"/>
          <w:bottom w:val="nil"/>
          <w:right w:val="nil"/>
          <w:between w:val="nil"/>
        </w:pBdr>
        <w:spacing w:after="180"/>
        <w:rPr>
          <w:rFonts w:ascii="inherit" w:eastAsia="inherit" w:hAnsi="inherit" w:cs="inherit"/>
          <w:color w:val="000000"/>
          <w:sz w:val="21"/>
          <w:szCs w:val="21"/>
        </w:rPr>
      </w:pPr>
      <w:r w:rsidRPr="00F42B68">
        <w:rPr>
          <w:rStyle w:val="HTMLCode"/>
          <w:rFonts w:eastAsiaTheme="minorHAnsi"/>
        </w:rPr>
        <w:t>testssl.sh</w:t>
      </w:r>
      <w:r w:rsidRPr="00700FFF">
        <w:rPr>
          <w:rFonts w:ascii="inherit" w:eastAsia="inherit" w:hAnsi="inherit" w:cs="inherit"/>
          <w:color w:val="000000"/>
          <w:sz w:val="21"/>
          <w:szCs w:val="21"/>
        </w:rPr>
        <w:t xml:space="preserve"> </w:t>
      </w:r>
      <w:r>
        <w:rPr>
          <w:rFonts w:ascii="inherit" w:eastAsia="inherit" w:hAnsi="inherit" w:cs="inherit"/>
          <w:color w:val="000000"/>
          <w:sz w:val="21"/>
          <w:szCs w:val="21"/>
        </w:rPr>
        <w:t>scans are</w:t>
      </w:r>
      <w:r w:rsidRPr="00700FFF">
        <w:rPr>
          <w:rFonts w:ascii="inherit" w:eastAsia="inherit" w:hAnsi="inherit" w:cs="inherit"/>
          <w:color w:val="000000"/>
          <w:sz w:val="21"/>
          <w:szCs w:val="21"/>
        </w:rPr>
        <w:t xml:space="preserve"> directly available inside the </w:t>
      </w:r>
      <w:r>
        <w:rPr>
          <w:rFonts w:ascii="inherit" w:eastAsia="inherit" w:hAnsi="inherit" w:cs="inherit"/>
          <w:color w:val="000000"/>
          <w:sz w:val="21"/>
          <w:szCs w:val="21"/>
        </w:rPr>
        <w:t>T</w:t>
      </w:r>
      <w:r w:rsidRPr="00700FFF">
        <w:rPr>
          <w:rFonts w:ascii="inherit" w:eastAsia="inherit" w:hAnsi="inherit" w:cs="inherit"/>
          <w:color w:val="000000"/>
          <w:sz w:val="21"/>
          <w:szCs w:val="21"/>
        </w:rPr>
        <w:t xml:space="preserve">estSSL </w:t>
      </w:r>
      <w:r>
        <w:rPr>
          <w:rFonts w:ascii="inherit" w:eastAsia="inherit" w:hAnsi="inherit" w:cs="inherit"/>
          <w:color w:val="000000"/>
          <w:sz w:val="21"/>
          <w:szCs w:val="21"/>
        </w:rPr>
        <w:t>Scan card</w:t>
      </w:r>
      <w:r w:rsidRPr="00700FFF">
        <w:rPr>
          <w:rFonts w:ascii="inherit" w:eastAsia="inherit" w:hAnsi="inherit" w:cs="inherit"/>
          <w:color w:val="000000"/>
          <w:sz w:val="21"/>
          <w:szCs w:val="21"/>
        </w:rPr>
        <w:t xml:space="preserve"> in the browse section.</w:t>
      </w:r>
      <w:r>
        <w:rPr>
          <w:rFonts w:ascii="inherit" w:eastAsia="inherit" w:hAnsi="inherit" w:cs="inherit"/>
          <w:color w:val="000000"/>
          <w:sz w:val="21"/>
          <w:szCs w:val="21"/>
        </w:rPr>
        <w:t xml:space="preserve"> </w:t>
      </w:r>
    </w:p>
    <w:p w14:paraId="275FB97E" w14:textId="77777777" w:rsidR="004B18AB" w:rsidRPr="00700FFF" w:rsidRDefault="004B18AB" w:rsidP="00A80534">
      <w:pPr>
        <w:pBdr>
          <w:top w:val="nil"/>
          <w:left w:val="nil"/>
          <w:bottom w:val="nil"/>
          <w:right w:val="nil"/>
          <w:between w:val="nil"/>
        </w:pBdr>
        <w:spacing w:after="180"/>
        <w:rPr>
          <w:rFonts w:ascii="inherit" w:eastAsia="inherit" w:hAnsi="inherit" w:cs="inherit"/>
          <w:color w:val="000000"/>
          <w:sz w:val="21"/>
          <w:szCs w:val="21"/>
        </w:rPr>
      </w:pPr>
      <w:r w:rsidRPr="00700FFF">
        <w:rPr>
          <w:rFonts w:ascii="inherit" w:eastAsia="inherit" w:hAnsi="inherit" w:cs="inherit"/>
          <w:noProof/>
          <w:color w:val="000000"/>
          <w:sz w:val="21"/>
          <w:szCs w:val="21"/>
          <w:lang w:eastAsia="en-GB"/>
        </w:rPr>
        <w:drawing>
          <wp:inline distT="0" distB="0" distL="0" distR="0" wp14:anchorId="477D0DA7" wp14:editId="238196E3">
            <wp:extent cx="5756910" cy="294957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6910" cy="2949575"/>
                    </a:xfrm>
                    <a:prstGeom prst="rect">
                      <a:avLst/>
                    </a:prstGeom>
                  </pic:spPr>
                </pic:pic>
              </a:graphicData>
            </a:graphic>
          </wp:inline>
        </w:drawing>
      </w:r>
    </w:p>
    <w:sectPr w:rsidR="004B18AB" w:rsidRPr="00700FFF" w:rsidSect="003112ED">
      <w:headerReference w:type="even" r:id="rId41"/>
      <w:headerReference w:type="default" r:id="rId42"/>
      <w:footerReference w:type="even" r:id="rId43"/>
      <w:footerReference w:type="default" r:id="rId44"/>
      <w:headerReference w:type="first" r:id="rId45"/>
      <w:footerReference w:type="first" r:id="rId46"/>
      <w:pgSz w:w="11906" w:h="16838"/>
      <w:pgMar w:top="1417" w:right="1417"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4FC26" w14:textId="77777777" w:rsidR="00AC2724" w:rsidRDefault="00AC2724" w:rsidP="004D0F60">
      <w:pPr>
        <w:spacing w:after="0" w:line="240" w:lineRule="auto"/>
      </w:pPr>
      <w:r>
        <w:separator/>
      </w:r>
    </w:p>
  </w:endnote>
  <w:endnote w:type="continuationSeparator" w:id="0">
    <w:p w14:paraId="7A736A2D" w14:textId="77777777" w:rsidR="00AC2724" w:rsidRDefault="00AC2724" w:rsidP="004D0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E0000AFF" w:usb1="5000217F" w:usb2="00000021" w:usb3="00000000" w:csb0="0000019F" w:csb1="00000000"/>
  </w:font>
  <w:font w:name="LeMondeJournalPro-Regular-Ident">
    <w:altName w:val="MS Gothic"/>
    <w:panose1 w:val="00000000000000000000"/>
    <w:charset w:val="80"/>
    <w:family w:val="auto"/>
    <w:notTrueType/>
    <w:pitch w:val="default"/>
    <w:sig w:usb0="00000001" w:usb1="08070000" w:usb2="00000010" w:usb3="00000000" w:csb0="00020000" w:csb1="00000000"/>
  </w:font>
  <w:font w:name="inherit">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3B12B" w14:textId="77777777" w:rsidR="0021310E" w:rsidRDefault="002131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2342952"/>
      <w:docPartObj>
        <w:docPartGallery w:val="Page Numbers (Bottom of Page)"/>
        <w:docPartUnique/>
      </w:docPartObj>
    </w:sdtPr>
    <w:sdtEndPr/>
    <w:sdtContent>
      <w:p w14:paraId="7BF3FDC1" w14:textId="3CBB4D60" w:rsidR="0025559E" w:rsidRPr="00F67C9E" w:rsidRDefault="0025559E" w:rsidP="00CC1C70">
        <w:pPr>
          <w:pStyle w:val="Footer"/>
        </w:pPr>
        <w:r>
          <w:t>Draft</w:t>
        </w:r>
        <w:r w:rsidRPr="00F67C9E">
          <w:tab/>
        </w:r>
        <w:r w:rsidRPr="00F67C9E">
          <w:tab/>
        </w:r>
        <w:r w:rsidRPr="00F67C9E">
          <w:fldChar w:fldCharType="begin"/>
        </w:r>
        <w:r w:rsidRPr="00F67C9E">
          <w:instrText>PAGE   \* MERGEFORMAT</w:instrText>
        </w:r>
        <w:r w:rsidRPr="00F67C9E">
          <w:fldChar w:fldCharType="separate"/>
        </w:r>
        <w:r w:rsidR="0021310E">
          <w:rPr>
            <w:noProof/>
          </w:rPr>
          <w:t>4</w:t>
        </w:r>
        <w:r w:rsidRPr="00F67C9E">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181DD9" w14:textId="77777777" w:rsidR="0021310E" w:rsidRDefault="00213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E00BD" w14:textId="77777777" w:rsidR="00AC2724" w:rsidRDefault="00AC2724" w:rsidP="004D0F60">
      <w:pPr>
        <w:spacing w:after="0" w:line="240" w:lineRule="auto"/>
      </w:pPr>
      <w:r>
        <w:separator/>
      </w:r>
    </w:p>
  </w:footnote>
  <w:footnote w:type="continuationSeparator" w:id="0">
    <w:p w14:paraId="28FAD0AA" w14:textId="77777777" w:rsidR="00AC2724" w:rsidRDefault="00AC2724" w:rsidP="004D0F60">
      <w:pPr>
        <w:spacing w:after="0" w:line="240" w:lineRule="auto"/>
      </w:pPr>
      <w:r>
        <w:continuationSeparator/>
      </w:r>
    </w:p>
  </w:footnote>
  <w:footnote w:id="1">
    <w:p w14:paraId="31852389" w14:textId="4315178B" w:rsidR="0025559E" w:rsidRPr="00F42B68" w:rsidRDefault="0025559E">
      <w:pPr>
        <w:pStyle w:val="FootnoteText"/>
      </w:pPr>
      <w:r>
        <w:rPr>
          <w:rStyle w:val="FootnoteReference"/>
        </w:rPr>
        <w:footnoteRef/>
      </w:r>
      <w:r>
        <w:t xml:space="preserve"> </w:t>
      </w:r>
      <w:hyperlink r:id="rId1" w:history="1">
        <w:r w:rsidRPr="00153E4F">
          <w:rPr>
            <w:rStyle w:val="Hyperlink"/>
          </w:rPr>
          <w:t>https://testssl.sh/</w:t>
        </w:r>
      </w:hyperlink>
      <w:r>
        <w:t xml:space="preserve"> </w:t>
      </w:r>
    </w:p>
  </w:footnote>
  <w:footnote w:id="2">
    <w:p w14:paraId="0FAA4C6E" w14:textId="6D2FBD24" w:rsidR="0025559E" w:rsidRPr="002C1A3D" w:rsidRDefault="0025559E">
      <w:pPr>
        <w:pStyle w:val="FootnoteText"/>
      </w:pPr>
      <w:r>
        <w:rPr>
          <w:rStyle w:val="FootnoteReference"/>
        </w:rPr>
        <w:footnoteRef/>
      </w:r>
      <w:r>
        <w:t xml:space="preserve"> Source and development are on GitHub at </w:t>
      </w:r>
      <w:hyperlink r:id="rId2" w:history="1">
        <w:r w:rsidRPr="00153E4F">
          <w:rPr>
            <w:rStyle w:val="Hyperlink"/>
          </w:rPr>
          <w:t>https://github.com/drwetter/testssl.sh</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DCE06" w14:textId="77777777" w:rsidR="0021310E" w:rsidRDefault="002131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2EA78" w14:textId="123D21E7" w:rsidR="0025559E" w:rsidRDefault="002555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BFF10" w14:textId="77777777" w:rsidR="0021310E" w:rsidRDefault="002131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D36BD"/>
    <w:multiLevelType w:val="hybridMultilevel"/>
    <w:tmpl w:val="462C8A9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5E7413"/>
    <w:multiLevelType w:val="multilevel"/>
    <w:tmpl w:val="79BEDB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B9C0054"/>
    <w:multiLevelType w:val="hybridMultilevel"/>
    <w:tmpl w:val="37CC04F8"/>
    <w:lvl w:ilvl="0" w:tplc="F52AE598">
      <w:start w:val="1"/>
      <w:numFmt w:val="decimal"/>
      <w:pStyle w:val="Numbered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FA0DE6"/>
    <w:multiLevelType w:val="hybridMultilevel"/>
    <w:tmpl w:val="E2628706"/>
    <w:lvl w:ilvl="0" w:tplc="93605434">
      <w:start w:val="1"/>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DC67F8"/>
    <w:multiLevelType w:val="hybridMultilevel"/>
    <w:tmpl w:val="DB981584"/>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B614BD"/>
    <w:multiLevelType w:val="multilevel"/>
    <w:tmpl w:val="8FA2E5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26B4ACD"/>
    <w:multiLevelType w:val="multilevel"/>
    <w:tmpl w:val="9C20E0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5F21D57"/>
    <w:multiLevelType w:val="multilevel"/>
    <w:tmpl w:val="A8228D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76A4FDD"/>
    <w:multiLevelType w:val="multilevel"/>
    <w:tmpl w:val="1090BD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076E25"/>
    <w:multiLevelType w:val="multilevel"/>
    <w:tmpl w:val="C44E76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BA2024E"/>
    <w:multiLevelType w:val="multilevel"/>
    <w:tmpl w:val="380687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3F00DAD"/>
    <w:multiLevelType w:val="hybridMultilevel"/>
    <w:tmpl w:val="BDF62F6E"/>
    <w:lvl w:ilvl="0" w:tplc="9360543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6"/>
  </w:num>
  <w:num w:numId="4">
    <w:abstractNumId w:val="7"/>
  </w:num>
  <w:num w:numId="5">
    <w:abstractNumId w:val="5"/>
  </w:num>
  <w:num w:numId="6">
    <w:abstractNumId w:val="9"/>
  </w:num>
  <w:num w:numId="7">
    <w:abstractNumId w:val="8"/>
  </w:num>
  <w:num w:numId="8">
    <w:abstractNumId w:val="10"/>
  </w:num>
  <w:num w:numId="9">
    <w:abstractNumId w:val="1"/>
  </w:num>
  <w:num w:numId="10">
    <w:abstractNumId w:val="4"/>
  </w:num>
  <w:num w:numId="11">
    <w:abstractNumId w:val="3"/>
  </w:num>
  <w:num w:numId="12">
    <w:abstractNumId w:val="11"/>
  </w:num>
  <w:num w:numId="13">
    <w:abstractNumId w:val="0"/>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6"/>
  </w:num>
  <w:num w:numId="31">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37"/>
    <w:rsid w:val="00001AD7"/>
    <w:rsid w:val="00001F5C"/>
    <w:rsid w:val="00002799"/>
    <w:rsid w:val="000066AB"/>
    <w:rsid w:val="0001051B"/>
    <w:rsid w:val="0001081B"/>
    <w:rsid w:val="00010E81"/>
    <w:rsid w:val="0001166A"/>
    <w:rsid w:val="00016DE9"/>
    <w:rsid w:val="00021318"/>
    <w:rsid w:val="00022DC4"/>
    <w:rsid w:val="00023785"/>
    <w:rsid w:val="00024B85"/>
    <w:rsid w:val="0002599E"/>
    <w:rsid w:val="000302B7"/>
    <w:rsid w:val="00030AE1"/>
    <w:rsid w:val="000375ED"/>
    <w:rsid w:val="00041C37"/>
    <w:rsid w:val="00042F26"/>
    <w:rsid w:val="000451C4"/>
    <w:rsid w:val="00045A8B"/>
    <w:rsid w:val="0004635E"/>
    <w:rsid w:val="0004688F"/>
    <w:rsid w:val="000500BE"/>
    <w:rsid w:val="000508E2"/>
    <w:rsid w:val="00052F79"/>
    <w:rsid w:val="00053E06"/>
    <w:rsid w:val="00054770"/>
    <w:rsid w:val="00057093"/>
    <w:rsid w:val="00060D59"/>
    <w:rsid w:val="00062A4E"/>
    <w:rsid w:val="00062C4E"/>
    <w:rsid w:val="00063C22"/>
    <w:rsid w:val="000670DC"/>
    <w:rsid w:val="000705E2"/>
    <w:rsid w:val="000740CA"/>
    <w:rsid w:val="00074345"/>
    <w:rsid w:val="000754FF"/>
    <w:rsid w:val="000774A9"/>
    <w:rsid w:val="00077F2B"/>
    <w:rsid w:val="00077FD1"/>
    <w:rsid w:val="00080177"/>
    <w:rsid w:val="00082948"/>
    <w:rsid w:val="00082A9D"/>
    <w:rsid w:val="00084AC5"/>
    <w:rsid w:val="00085726"/>
    <w:rsid w:val="00086232"/>
    <w:rsid w:val="00091F0A"/>
    <w:rsid w:val="00094FFD"/>
    <w:rsid w:val="000962CA"/>
    <w:rsid w:val="00097B10"/>
    <w:rsid w:val="000A06F5"/>
    <w:rsid w:val="000A07DB"/>
    <w:rsid w:val="000A22B6"/>
    <w:rsid w:val="000B123B"/>
    <w:rsid w:val="000B1622"/>
    <w:rsid w:val="000B1825"/>
    <w:rsid w:val="000C1095"/>
    <w:rsid w:val="000C1155"/>
    <w:rsid w:val="000C1BF8"/>
    <w:rsid w:val="000C3C91"/>
    <w:rsid w:val="000C43B3"/>
    <w:rsid w:val="000C55F1"/>
    <w:rsid w:val="000C5EFA"/>
    <w:rsid w:val="000C7D3A"/>
    <w:rsid w:val="000D66F2"/>
    <w:rsid w:val="000E26C3"/>
    <w:rsid w:val="000E4AE2"/>
    <w:rsid w:val="000E73F0"/>
    <w:rsid w:val="000F40FC"/>
    <w:rsid w:val="000F6287"/>
    <w:rsid w:val="0010244E"/>
    <w:rsid w:val="00102DC6"/>
    <w:rsid w:val="00106E8F"/>
    <w:rsid w:val="001101F9"/>
    <w:rsid w:val="00110C92"/>
    <w:rsid w:val="00111F02"/>
    <w:rsid w:val="00111F8E"/>
    <w:rsid w:val="001148AA"/>
    <w:rsid w:val="001154AC"/>
    <w:rsid w:val="00116E0D"/>
    <w:rsid w:val="00117359"/>
    <w:rsid w:val="00117C92"/>
    <w:rsid w:val="00117DED"/>
    <w:rsid w:val="00120C76"/>
    <w:rsid w:val="001217F0"/>
    <w:rsid w:val="00122FCB"/>
    <w:rsid w:val="00125198"/>
    <w:rsid w:val="00126AAB"/>
    <w:rsid w:val="0013023D"/>
    <w:rsid w:val="00130D95"/>
    <w:rsid w:val="00132EAB"/>
    <w:rsid w:val="001341D8"/>
    <w:rsid w:val="00137278"/>
    <w:rsid w:val="00142707"/>
    <w:rsid w:val="00150BE4"/>
    <w:rsid w:val="001513EB"/>
    <w:rsid w:val="001545D7"/>
    <w:rsid w:val="00155C1B"/>
    <w:rsid w:val="00155EB4"/>
    <w:rsid w:val="0016018B"/>
    <w:rsid w:val="001619BD"/>
    <w:rsid w:val="0016416B"/>
    <w:rsid w:val="00166E4F"/>
    <w:rsid w:val="00167647"/>
    <w:rsid w:val="00171203"/>
    <w:rsid w:val="001717E2"/>
    <w:rsid w:val="001723E5"/>
    <w:rsid w:val="001744E4"/>
    <w:rsid w:val="00184C12"/>
    <w:rsid w:val="00185CB1"/>
    <w:rsid w:val="00187708"/>
    <w:rsid w:val="001912BD"/>
    <w:rsid w:val="001931F4"/>
    <w:rsid w:val="00194FCE"/>
    <w:rsid w:val="00197C3E"/>
    <w:rsid w:val="00197CE7"/>
    <w:rsid w:val="001A0A4E"/>
    <w:rsid w:val="001A1ED5"/>
    <w:rsid w:val="001A352F"/>
    <w:rsid w:val="001A40A7"/>
    <w:rsid w:val="001A4B95"/>
    <w:rsid w:val="001A6190"/>
    <w:rsid w:val="001A7585"/>
    <w:rsid w:val="001A7832"/>
    <w:rsid w:val="001B4835"/>
    <w:rsid w:val="001B5E3B"/>
    <w:rsid w:val="001B65C9"/>
    <w:rsid w:val="001C4812"/>
    <w:rsid w:val="001C4856"/>
    <w:rsid w:val="001D260F"/>
    <w:rsid w:val="001D34BE"/>
    <w:rsid w:val="001D65A5"/>
    <w:rsid w:val="001D7BC0"/>
    <w:rsid w:val="001E1BE7"/>
    <w:rsid w:val="001E4206"/>
    <w:rsid w:val="001E5C83"/>
    <w:rsid w:val="001F0C05"/>
    <w:rsid w:val="001F1FF8"/>
    <w:rsid w:val="001F55F0"/>
    <w:rsid w:val="001F59E2"/>
    <w:rsid w:val="00200AA9"/>
    <w:rsid w:val="00205AED"/>
    <w:rsid w:val="00212043"/>
    <w:rsid w:val="0021310E"/>
    <w:rsid w:val="002141E9"/>
    <w:rsid w:val="002141EE"/>
    <w:rsid w:val="00216EDD"/>
    <w:rsid w:val="00221890"/>
    <w:rsid w:val="00221DD9"/>
    <w:rsid w:val="00224811"/>
    <w:rsid w:val="00231B35"/>
    <w:rsid w:val="00233033"/>
    <w:rsid w:val="002417C3"/>
    <w:rsid w:val="002421C7"/>
    <w:rsid w:val="002436B1"/>
    <w:rsid w:val="0024370D"/>
    <w:rsid w:val="00243BAF"/>
    <w:rsid w:val="00254773"/>
    <w:rsid w:val="0025559E"/>
    <w:rsid w:val="00255AD4"/>
    <w:rsid w:val="00261C58"/>
    <w:rsid w:val="00264D01"/>
    <w:rsid w:val="00265D08"/>
    <w:rsid w:val="00266F79"/>
    <w:rsid w:val="002676E0"/>
    <w:rsid w:val="00267C90"/>
    <w:rsid w:val="002723F4"/>
    <w:rsid w:val="0027291D"/>
    <w:rsid w:val="00273170"/>
    <w:rsid w:val="0027540D"/>
    <w:rsid w:val="00281CD3"/>
    <w:rsid w:val="002868AB"/>
    <w:rsid w:val="0028787B"/>
    <w:rsid w:val="00287DDA"/>
    <w:rsid w:val="00290E1D"/>
    <w:rsid w:val="00291BA8"/>
    <w:rsid w:val="0029232C"/>
    <w:rsid w:val="00295175"/>
    <w:rsid w:val="002A0842"/>
    <w:rsid w:val="002A09FA"/>
    <w:rsid w:val="002A1A68"/>
    <w:rsid w:val="002A341C"/>
    <w:rsid w:val="002A3532"/>
    <w:rsid w:val="002A44D4"/>
    <w:rsid w:val="002A59AE"/>
    <w:rsid w:val="002B10AA"/>
    <w:rsid w:val="002B1D5C"/>
    <w:rsid w:val="002B4A6E"/>
    <w:rsid w:val="002C078B"/>
    <w:rsid w:val="002C0E00"/>
    <w:rsid w:val="002C1A3D"/>
    <w:rsid w:val="002C1C67"/>
    <w:rsid w:val="002C5858"/>
    <w:rsid w:val="002C6887"/>
    <w:rsid w:val="002C77DD"/>
    <w:rsid w:val="002D038B"/>
    <w:rsid w:val="002D29DB"/>
    <w:rsid w:val="002D2E08"/>
    <w:rsid w:val="002D34D8"/>
    <w:rsid w:val="002E0179"/>
    <w:rsid w:val="002E3143"/>
    <w:rsid w:val="002E6A54"/>
    <w:rsid w:val="002F12E5"/>
    <w:rsid w:val="002F3A9E"/>
    <w:rsid w:val="002F6AD8"/>
    <w:rsid w:val="002F7972"/>
    <w:rsid w:val="003023FA"/>
    <w:rsid w:val="003041BF"/>
    <w:rsid w:val="00305CF4"/>
    <w:rsid w:val="00306EAF"/>
    <w:rsid w:val="00307965"/>
    <w:rsid w:val="003112ED"/>
    <w:rsid w:val="00311A3A"/>
    <w:rsid w:val="003122DB"/>
    <w:rsid w:val="00313973"/>
    <w:rsid w:val="00314ACC"/>
    <w:rsid w:val="0031577E"/>
    <w:rsid w:val="003274FF"/>
    <w:rsid w:val="00330491"/>
    <w:rsid w:val="0033062C"/>
    <w:rsid w:val="003315D7"/>
    <w:rsid w:val="00333921"/>
    <w:rsid w:val="00334BC8"/>
    <w:rsid w:val="003373B6"/>
    <w:rsid w:val="003439ED"/>
    <w:rsid w:val="00343E67"/>
    <w:rsid w:val="003455A7"/>
    <w:rsid w:val="00345B91"/>
    <w:rsid w:val="00345E93"/>
    <w:rsid w:val="00353D4E"/>
    <w:rsid w:val="00362503"/>
    <w:rsid w:val="003703A4"/>
    <w:rsid w:val="003703A7"/>
    <w:rsid w:val="00371C87"/>
    <w:rsid w:val="0037207D"/>
    <w:rsid w:val="00372BE7"/>
    <w:rsid w:val="003744C6"/>
    <w:rsid w:val="00375BA3"/>
    <w:rsid w:val="00376240"/>
    <w:rsid w:val="0038068B"/>
    <w:rsid w:val="00385B88"/>
    <w:rsid w:val="00385C47"/>
    <w:rsid w:val="00391382"/>
    <w:rsid w:val="00391FFB"/>
    <w:rsid w:val="00394787"/>
    <w:rsid w:val="00397BA0"/>
    <w:rsid w:val="003A1535"/>
    <w:rsid w:val="003A1BFC"/>
    <w:rsid w:val="003A274E"/>
    <w:rsid w:val="003A3B85"/>
    <w:rsid w:val="003A75C7"/>
    <w:rsid w:val="003B004D"/>
    <w:rsid w:val="003B1385"/>
    <w:rsid w:val="003B29DC"/>
    <w:rsid w:val="003B4C80"/>
    <w:rsid w:val="003B50DC"/>
    <w:rsid w:val="003C0EF2"/>
    <w:rsid w:val="003C2F51"/>
    <w:rsid w:val="003C7AD8"/>
    <w:rsid w:val="003D2110"/>
    <w:rsid w:val="003D244C"/>
    <w:rsid w:val="003D245D"/>
    <w:rsid w:val="003D3639"/>
    <w:rsid w:val="003D3887"/>
    <w:rsid w:val="003D40F8"/>
    <w:rsid w:val="003D4EA4"/>
    <w:rsid w:val="003D5A31"/>
    <w:rsid w:val="003E0F9C"/>
    <w:rsid w:val="003E2684"/>
    <w:rsid w:val="003F47A7"/>
    <w:rsid w:val="003F5048"/>
    <w:rsid w:val="003F50E3"/>
    <w:rsid w:val="003F796F"/>
    <w:rsid w:val="0040181F"/>
    <w:rsid w:val="00401EEC"/>
    <w:rsid w:val="00403C24"/>
    <w:rsid w:val="00404E1E"/>
    <w:rsid w:val="00406A59"/>
    <w:rsid w:val="00407DA1"/>
    <w:rsid w:val="00410D12"/>
    <w:rsid w:val="0041159B"/>
    <w:rsid w:val="00414085"/>
    <w:rsid w:val="0041680C"/>
    <w:rsid w:val="00416DB6"/>
    <w:rsid w:val="00421CA0"/>
    <w:rsid w:val="00421DE9"/>
    <w:rsid w:val="00426B0E"/>
    <w:rsid w:val="00426C95"/>
    <w:rsid w:val="00427AB9"/>
    <w:rsid w:val="00430497"/>
    <w:rsid w:val="00431C02"/>
    <w:rsid w:val="004350E0"/>
    <w:rsid w:val="004356AB"/>
    <w:rsid w:val="00436ED8"/>
    <w:rsid w:val="00441F70"/>
    <w:rsid w:val="0044420D"/>
    <w:rsid w:val="00446CAC"/>
    <w:rsid w:val="00447416"/>
    <w:rsid w:val="00452469"/>
    <w:rsid w:val="004533D2"/>
    <w:rsid w:val="00453619"/>
    <w:rsid w:val="00453AE8"/>
    <w:rsid w:val="00454026"/>
    <w:rsid w:val="00455F3B"/>
    <w:rsid w:val="00460CFB"/>
    <w:rsid w:val="00464F4F"/>
    <w:rsid w:val="00466249"/>
    <w:rsid w:val="00470A97"/>
    <w:rsid w:val="00472D11"/>
    <w:rsid w:val="00472E1C"/>
    <w:rsid w:val="004738ED"/>
    <w:rsid w:val="00475DBB"/>
    <w:rsid w:val="004764BD"/>
    <w:rsid w:val="00482FB5"/>
    <w:rsid w:val="004837B9"/>
    <w:rsid w:val="0048463E"/>
    <w:rsid w:val="00484838"/>
    <w:rsid w:val="00487A44"/>
    <w:rsid w:val="00490350"/>
    <w:rsid w:val="00493564"/>
    <w:rsid w:val="0049510B"/>
    <w:rsid w:val="00495F0A"/>
    <w:rsid w:val="00496392"/>
    <w:rsid w:val="004A30ED"/>
    <w:rsid w:val="004A3D5F"/>
    <w:rsid w:val="004A3EB1"/>
    <w:rsid w:val="004A3FA3"/>
    <w:rsid w:val="004B03A6"/>
    <w:rsid w:val="004B15E5"/>
    <w:rsid w:val="004B18AB"/>
    <w:rsid w:val="004B3CCF"/>
    <w:rsid w:val="004B4E5B"/>
    <w:rsid w:val="004B7C9D"/>
    <w:rsid w:val="004B7DA7"/>
    <w:rsid w:val="004C014A"/>
    <w:rsid w:val="004C4878"/>
    <w:rsid w:val="004D0F60"/>
    <w:rsid w:val="004D14DD"/>
    <w:rsid w:val="004D2B79"/>
    <w:rsid w:val="004D7AF7"/>
    <w:rsid w:val="004D7B61"/>
    <w:rsid w:val="004E0B2A"/>
    <w:rsid w:val="004E1489"/>
    <w:rsid w:val="004E28DC"/>
    <w:rsid w:val="004E6B47"/>
    <w:rsid w:val="004E7FEC"/>
    <w:rsid w:val="004F1C54"/>
    <w:rsid w:val="004F206B"/>
    <w:rsid w:val="004F2DA9"/>
    <w:rsid w:val="004F68A3"/>
    <w:rsid w:val="00501899"/>
    <w:rsid w:val="00502E40"/>
    <w:rsid w:val="0050302D"/>
    <w:rsid w:val="005039E9"/>
    <w:rsid w:val="00505364"/>
    <w:rsid w:val="00505809"/>
    <w:rsid w:val="005100F7"/>
    <w:rsid w:val="0051012C"/>
    <w:rsid w:val="00511662"/>
    <w:rsid w:val="0051357C"/>
    <w:rsid w:val="00517898"/>
    <w:rsid w:val="00517D4B"/>
    <w:rsid w:val="00520D75"/>
    <w:rsid w:val="00521729"/>
    <w:rsid w:val="00524511"/>
    <w:rsid w:val="00531AE1"/>
    <w:rsid w:val="00531DC0"/>
    <w:rsid w:val="00537ECC"/>
    <w:rsid w:val="00540C52"/>
    <w:rsid w:val="00541333"/>
    <w:rsid w:val="005419FE"/>
    <w:rsid w:val="00542381"/>
    <w:rsid w:val="00544AC0"/>
    <w:rsid w:val="00544B3C"/>
    <w:rsid w:val="00546E0C"/>
    <w:rsid w:val="00547AFD"/>
    <w:rsid w:val="00547CC2"/>
    <w:rsid w:val="00554A14"/>
    <w:rsid w:val="00555AC2"/>
    <w:rsid w:val="00557257"/>
    <w:rsid w:val="00557D59"/>
    <w:rsid w:val="00563BCB"/>
    <w:rsid w:val="005640B6"/>
    <w:rsid w:val="00565736"/>
    <w:rsid w:val="00565FDF"/>
    <w:rsid w:val="00571769"/>
    <w:rsid w:val="00571D98"/>
    <w:rsid w:val="005727F7"/>
    <w:rsid w:val="00575097"/>
    <w:rsid w:val="00575841"/>
    <w:rsid w:val="00576800"/>
    <w:rsid w:val="00576A24"/>
    <w:rsid w:val="00580B50"/>
    <w:rsid w:val="00580CEA"/>
    <w:rsid w:val="00582099"/>
    <w:rsid w:val="005828E5"/>
    <w:rsid w:val="00583289"/>
    <w:rsid w:val="005928C3"/>
    <w:rsid w:val="00592C3D"/>
    <w:rsid w:val="00593A17"/>
    <w:rsid w:val="005960A3"/>
    <w:rsid w:val="00596211"/>
    <w:rsid w:val="005A0B9C"/>
    <w:rsid w:val="005A121C"/>
    <w:rsid w:val="005A1793"/>
    <w:rsid w:val="005A1AC6"/>
    <w:rsid w:val="005A2D54"/>
    <w:rsid w:val="005A32F7"/>
    <w:rsid w:val="005A3AB1"/>
    <w:rsid w:val="005A3CF9"/>
    <w:rsid w:val="005B0E1C"/>
    <w:rsid w:val="005B13BD"/>
    <w:rsid w:val="005B3744"/>
    <w:rsid w:val="005B495A"/>
    <w:rsid w:val="005B6139"/>
    <w:rsid w:val="005B61B3"/>
    <w:rsid w:val="005C102D"/>
    <w:rsid w:val="005C5FCA"/>
    <w:rsid w:val="005D3446"/>
    <w:rsid w:val="005D39C3"/>
    <w:rsid w:val="005D4F25"/>
    <w:rsid w:val="005D784E"/>
    <w:rsid w:val="005E06CF"/>
    <w:rsid w:val="005E2D56"/>
    <w:rsid w:val="005E6639"/>
    <w:rsid w:val="005E6A26"/>
    <w:rsid w:val="005F19C9"/>
    <w:rsid w:val="005F23BA"/>
    <w:rsid w:val="005F394E"/>
    <w:rsid w:val="005F55B8"/>
    <w:rsid w:val="005F595C"/>
    <w:rsid w:val="005F5D1C"/>
    <w:rsid w:val="006004B8"/>
    <w:rsid w:val="00600EE8"/>
    <w:rsid w:val="00602CED"/>
    <w:rsid w:val="00604419"/>
    <w:rsid w:val="0060478D"/>
    <w:rsid w:val="00604C9E"/>
    <w:rsid w:val="0060667A"/>
    <w:rsid w:val="0061167B"/>
    <w:rsid w:val="006126B0"/>
    <w:rsid w:val="00612D26"/>
    <w:rsid w:val="00614F11"/>
    <w:rsid w:val="00615751"/>
    <w:rsid w:val="006162B0"/>
    <w:rsid w:val="0062015B"/>
    <w:rsid w:val="0062098D"/>
    <w:rsid w:val="00622F8B"/>
    <w:rsid w:val="00625D0F"/>
    <w:rsid w:val="00626623"/>
    <w:rsid w:val="00636454"/>
    <w:rsid w:val="006379F0"/>
    <w:rsid w:val="00637B04"/>
    <w:rsid w:val="0064263B"/>
    <w:rsid w:val="00643FED"/>
    <w:rsid w:val="0064599F"/>
    <w:rsid w:val="00653695"/>
    <w:rsid w:val="006538BC"/>
    <w:rsid w:val="00653E70"/>
    <w:rsid w:val="0066331B"/>
    <w:rsid w:val="00665E4A"/>
    <w:rsid w:val="0067297E"/>
    <w:rsid w:val="00673DD6"/>
    <w:rsid w:val="00674AEB"/>
    <w:rsid w:val="00675CE8"/>
    <w:rsid w:val="006779FB"/>
    <w:rsid w:val="00681D55"/>
    <w:rsid w:val="00681F4E"/>
    <w:rsid w:val="006845E4"/>
    <w:rsid w:val="006859BC"/>
    <w:rsid w:val="00685EC7"/>
    <w:rsid w:val="006866F5"/>
    <w:rsid w:val="00690D9B"/>
    <w:rsid w:val="00693706"/>
    <w:rsid w:val="00694EB3"/>
    <w:rsid w:val="00695EBB"/>
    <w:rsid w:val="00697FCD"/>
    <w:rsid w:val="006A0C95"/>
    <w:rsid w:val="006A1C78"/>
    <w:rsid w:val="006A6C69"/>
    <w:rsid w:val="006A753E"/>
    <w:rsid w:val="006A7C16"/>
    <w:rsid w:val="006B0179"/>
    <w:rsid w:val="006B319B"/>
    <w:rsid w:val="006B4006"/>
    <w:rsid w:val="006B710E"/>
    <w:rsid w:val="006C00E5"/>
    <w:rsid w:val="006C2C7A"/>
    <w:rsid w:val="006C607D"/>
    <w:rsid w:val="006C6ECC"/>
    <w:rsid w:val="006D04F6"/>
    <w:rsid w:val="006D134C"/>
    <w:rsid w:val="006D242E"/>
    <w:rsid w:val="006D405E"/>
    <w:rsid w:val="006D6334"/>
    <w:rsid w:val="006D7524"/>
    <w:rsid w:val="006F0513"/>
    <w:rsid w:val="006F0B61"/>
    <w:rsid w:val="006F1017"/>
    <w:rsid w:val="006F46AD"/>
    <w:rsid w:val="006F6262"/>
    <w:rsid w:val="006F6770"/>
    <w:rsid w:val="006F7658"/>
    <w:rsid w:val="00700FFF"/>
    <w:rsid w:val="007016E7"/>
    <w:rsid w:val="0070483D"/>
    <w:rsid w:val="00706B0E"/>
    <w:rsid w:val="00707105"/>
    <w:rsid w:val="00707BA7"/>
    <w:rsid w:val="00707CEB"/>
    <w:rsid w:val="00711870"/>
    <w:rsid w:val="00713AC6"/>
    <w:rsid w:val="007152A0"/>
    <w:rsid w:val="007153FD"/>
    <w:rsid w:val="00715BEF"/>
    <w:rsid w:val="00715D30"/>
    <w:rsid w:val="00717D87"/>
    <w:rsid w:val="00721589"/>
    <w:rsid w:val="00724637"/>
    <w:rsid w:val="007255C2"/>
    <w:rsid w:val="00731576"/>
    <w:rsid w:val="00732BC0"/>
    <w:rsid w:val="0073499B"/>
    <w:rsid w:val="00735FC0"/>
    <w:rsid w:val="00740D78"/>
    <w:rsid w:val="007432B1"/>
    <w:rsid w:val="00744379"/>
    <w:rsid w:val="007468C8"/>
    <w:rsid w:val="0074699D"/>
    <w:rsid w:val="00751940"/>
    <w:rsid w:val="00751C47"/>
    <w:rsid w:val="00756A87"/>
    <w:rsid w:val="007603D7"/>
    <w:rsid w:val="00761213"/>
    <w:rsid w:val="00761397"/>
    <w:rsid w:val="00761D4D"/>
    <w:rsid w:val="00763C45"/>
    <w:rsid w:val="00763C55"/>
    <w:rsid w:val="0077675F"/>
    <w:rsid w:val="007770F5"/>
    <w:rsid w:val="00777703"/>
    <w:rsid w:val="00777742"/>
    <w:rsid w:val="0078059E"/>
    <w:rsid w:val="007809FC"/>
    <w:rsid w:val="00783AE1"/>
    <w:rsid w:val="00784825"/>
    <w:rsid w:val="00786A50"/>
    <w:rsid w:val="00786B58"/>
    <w:rsid w:val="0079449B"/>
    <w:rsid w:val="007948B2"/>
    <w:rsid w:val="00797300"/>
    <w:rsid w:val="007A0822"/>
    <w:rsid w:val="007A18EE"/>
    <w:rsid w:val="007B0F7D"/>
    <w:rsid w:val="007B1C84"/>
    <w:rsid w:val="007B299F"/>
    <w:rsid w:val="007B3A73"/>
    <w:rsid w:val="007B3EB7"/>
    <w:rsid w:val="007B7482"/>
    <w:rsid w:val="007C1812"/>
    <w:rsid w:val="007C2CAC"/>
    <w:rsid w:val="007C5374"/>
    <w:rsid w:val="007C53E8"/>
    <w:rsid w:val="007C5A52"/>
    <w:rsid w:val="007D0597"/>
    <w:rsid w:val="007D1AF9"/>
    <w:rsid w:val="007E00B9"/>
    <w:rsid w:val="007E11B7"/>
    <w:rsid w:val="007E3FFF"/>
    <w:rsid w:val="007E4970"/>
    <w:rsid w:val="007E4B65"/>
    <w:rsid w:val="007E6442"/>
    <w:rsid w:val="007F0D21"/>
    <w:rsid w:val="007F38FB"/>
    <w:rsid w:val="007F4532"/>
    <w:rsid w:val="007F4DBE"/>
    <w:rsid w:val="007F604C"/>
    <w:rsid w:val="007F76B3"/>
    <w:rsid w:val="008000F3"/>
    <w:rsid w:val="00800746"/>
    <w:rsid w:val="00801F35"/>
    <w:rsid w:val="00802B2A"/>
    <w:rsid w:val="00803F64"/>
    <w:rsid w:val="00805722"/>
    <w:rsid w:val="00805AAF"/>
    <w:rsid w:val="008073F9"/>
    <w:rsid w:val="00811AD2"/>
    <w:rsid w:val="00813CE8"/>
    <w:rsid w:val="00815145"/>
    <w:rsid w:val="00816C2D"/>
    <w:rsid w:val="0082478C"/>
    <w:rsid w:val="00827123"/>
    <w:rsid w:val="008306E0"/>
    <w:rsid w:val="008323C8"/>
    <w:rsid w:val="008326C3"/>
    <w:rsid w:val="00836D6D"/>
    <w:rsid w:val="00840112"/>
    <w:rsid w:val="00846E73"/>
    <w:rsid w:val="00847025"/>
    <w:rsid w:val="0085094F"/>
    <w:rsid w:val="00851545"/>
    <w:rsid w:val="00851D42"/>
    <w:rsid w:val="00854637"/>
    <w:rsid w:val="00856FC4"/>
    <w:rsid w:val="00857545"/>
    <w:rsid w:val="0086025E"/>
    <w:rsid w:val="0086160E"/>
    <w:rsid w:val="00863260"/>
    <w:rsid w:val="00865732"/>
    <w:rsid w:val="00874894"/>
    <w:rsid w:val="008868D3"/>
    <w:rsid w:val="00896B23"/>
    <w:rsid w:val="008A32CA"/>
    <w:rsid w:val="008A3BD2"/>
    <w:rsid w:val="008A42F6"/>
    <w:rsid w:val="008A4AD3"/>
    <w:rsid w:val="008A6A42"/>
    <w:rsid w:val="008B1D56"/>
    <w:rsid w:val="008B4EDF"/>
    <w:rsid w:val="008B5004"/>
    <w:rsid w:val="008C0544"/>
    <w:rsid w:val="008C2292"/>
    <w:rsid w:val="008C2F8A"/>
    <w:rsid w:val="008C57C5"/>
    <w:rsid w:val="008D0718"/>
    <w:rsid w:val="008D4AFF"/>
    <w:rsid w:val="008D5EFF"/>
    <w:rsid w:val="008D7C4E"/>
    <w:rsid w:val="008E02EC"/>
    <w:rsid w:val="008E3B53"/>
    <w:rsid w:val="008E40AE"/>
    <w:rsid w:val="008E48DB"/>
    <w:rsid w:val="008E5B2A"/>
    <w:rsid w:val="008E6600"/>
    <w:rsid w:val="008E6706"/>
    <w:rsid w:val="008E7723"/>
    <w:rsid w:val="008F1975"/>
    <w:rsid w:val="008F1FFE"/>
    <w:rsid w:val="008F3357"/>
    <w:rsid w:val="008F3D86"/>
    <w:rsid w:val="008F3ED5"/>
    <w:rsid w:val="00901934"/>
    <w:rsid w:val="0090201C"/>
    <w:rsid w:val="00903206"/>
    <w:rsid w:val="00903461"/>
    <w:rsid w:val="009049F2"/>
    <w:rsid w:val="00904AC9"/>
    <w:rsid w:val="009070CB"/>
    <w:rsid w:val="009115E9"/>
    <w:rsid w:val="00916856"/>
    <w:rsid w:val="009260F7"/>
    <w:rsid w:val="00927652"/>
    <w:rsid w:val="009348BB"/>
    <w:rsid w:val="00940F0A"/>
    <w:rsid w:val="009418D6"/>
    <w:rsid w:val="00944518"/>
    <w:rsid w:val="00951FD6"/>
    <w:rsid w:val="009558DB"/>
    <w:rsid w:val="009560D0"/>
    <w:rsid w:val="0096186C"/>
    <w:rsid w:val="00961D74"/>
    <w:rsid w:val="009632D2"/>
    <w:rsid w:val="00971C65"/>
    <w:rsid w:val="00977A54"/>
    <w:rsid w:val="009811AC"/>
    <w:rsid w:val="0098254E"/>
    <w:rsid w:val="009857CE"/>
    <w:rsid w:val="009857FF"/>
    <w:rsid w:val="00992899"/>
    <w:rsid w:val="009938E7"/>
    <w:rsid w:val="00993C86"/>
    <w:rsid w:val="009A0507"/>
    <w:rsid w:val="009A3685"/>
    <w:rsid w:val="009A5321"/>
    <w:rsid w:val="009B29B2"/>
    <w:rsid w:val="009B6487"/>
    <w:rsid w:val="009C20B6"/>
    <w:rsid w:val="009C2E76"/>
    <w:rsid w:val="009C4B23"/>
    <w:rsid w:val="009C627C"/>
    <w:rsid w:val="009C67C0"/>
    <w:rsid w:val="009C77E0"/>
    <w:rsid w:val="009D1AEA"/>
    <w:rsid w:val="009D4A55"/>
    <w:rsid w:val="009D5ED9"/>
    <w:rsid w:val="009D6E5B"/>
    <w:rsid w:val="009D7B2B"/>
    <w:rsid w:val="009E05F6"/>
    <w:rsid w:val="009E10A6"/>
    <w:rsid w:val="009E1339"/>
    <w:rsid w:val="009E2DB3"/>
    <w:rsid w:val="009E4367"/>
    <w:rsid w:val="009E469C"/>
    <w:rsid w:val="009F0D09"/>
    <w:rsid w:val="009F1365"/>
    <w:rsid w:val="009F1AC6"/>
    <w:rsid w:val="009F1DE1"/>
    <w:rsid w:val="009F23A4"/>
    <w:rsid w:val="009F3003"/>
    <w:rsid w:val="009F5483"/>
    <w:rsid w:val="009F621A"/>
    <w:rsid w:val="009F62E1"/>
    <w:rsid w:val="009F7260"/>
    <w:rsid w:val="009F7BF7"/>
    <w:rsid w:val="00A00B08"/>
    <w:rsid w:val="00A0104A"/>
    <w:rsid w:val="00A0192D"/>
    <w:rsid w:val="00A036E0"/>
    <w:rsid w:val="00A07275"/>
    <w:rsid w:val="00A12A9A"/>
    <w:rsid w:val="00A16130"/>
    <w:rsid w:val="00A21081"/>
    <w:rsid w:val="00A24871"/>
    <w:rsid w:val="00A24D9B"/>
    <w:rsid w:val="00A2736A"/>
    <w:rsid w:val="00A30C84"/>
    <w:rsid w:val="00A31A0E"/>
    <w:rsid w:val="00A32107"/>
    <w:rsid w:val="00A33802"/>
    <w:rsid w:val="00A356FE"/>
    <w:rsid w:val="00A35B69"/>
    <w:rsid w:val="00A36B3B"/>
    <w:rsid w:val="00A37A43"/>
    <w:rsid w:val="00A41442"/>
    <w:rsid w:val="00A42BAC"/>
    <w:rsid w:val="00A43336"/>
    <w:rsid w:val="00A43361"/>
    <w:rsid w:val="00A47930"/>
    <w:rsid w:val="00A5128B"/>
    <w:rsid w:val="00A54027"/>
    <w:rsid w:val="00A60C6B"/>
    <w:rsid w:val="00A67D92"/>
    <w:rsid w:val="00A728F7"/>
    <w:rsid w:val="00A7352F"/>
    <w:rsid w:val="00A73EB1"/>
    <w:rsid w:val="00A745EA"/>
    <w:rsid w:val="00A7536F"/>
    <w:rsid w:val="00A75725"/>
    <w:rsid w:val="00A7719A"/>
    <w:rsid w:val="00A80534"/>
    <w:rsid w:val="00A805D9"/>
    <w:rsid w:val="00A8419C"/>
    <w:rsid w:val="00A842E5"/>
    <w:rsid w:val="00A84509"/>
    <w:rsid w:val="00A852F1"/>
    <w:rsid w:val="00A8611C"/>
    <w:rsid w:val="00A8668E"/>
    <w:rsid w:val="00A873B2"/>
    <w:rsid w:val="00A901B5"/>
    <w:rsid w:val="00A9289E"/>
    <w:rsid w:val="00A97FB1"/>
    <w:rsid w:val="00AA0586"/>
    <w:rsid w:val="00AA0BC2"/>
    <w:rsid w:val="00AA4C3C"/>
    <w:rsid w:val="00AA5343"/>
    <w:rsid w:val="00AB1A88"/>
    <w:rsid w:val="00AB1E25"/>
    <w:rsid w:val="00AB3DDD"/>
    <w:rsid w:val="00AB3ED9"/>
    <w:rsid w:val="00AB4110"/>
    <w:rsid w:val="00AC1132"/>
    <w:rsid w:val="00AC1BC6"/>
    <w:rsid w:val="00AC2724"/>
    <w:rsid w:val="00AC47DC"/>
    <w:rsid w:val="00AC5B2A"/>
    <w:rsid w:val="00AC6D24"/>
    <w:rsid w:val="00AD026C"/>
    <w:rsid w:val="00AD14C4"/>
    <w:rsid w:val="00AD1B02"/>
    <w:rsid w:val="00AD1F24"/>
    <w:rsid w:val="00AD4360"/>
    <w:rsid w:val="00AD45D2"/>
    <w:rsid w:val="00AD6F3F"/>
    <w:rsid w:val="00AE11A1"/>
    <w:rsid w:val="00AE1279"/>
    <w:rsid w:val="00AE3C49"/>
    <w:rsid w:val="00AE57E7"/>
    <w:rsid w:val="00AE60DB"/>
    <w:rsid w:val="00AE6224"/>
    <w:rsid w:val="00AF2427"/>
    <w:rsid w:val="00AF59ED"/>
    <w:rsid w:val="00AF59FD"/>
    <w:rsid w:val="00B03358"/>
    <w:rsid w:val="00B04CCE"/>
    <w:rsid w:val="00B05F31"/>
    <w:rsid w:val="00B06594"/>
    <w:rsid w:val="00B07BD6"/>
    <w:rsid w:val="00B12983"/>
    <w:rsid w:val="00B15DA1"/>
    <w:rsid w:val="00B16D21"/>
    <w:rsid w:val="00B17827"/>
    <w:rsid w:val="00B221E3"/>
    <w:rsid w:val="00B23ECE"/>
    <w:rsid w:val="00B24223"/>
    <w:rsid w:val="00B24449"/>
    <w:rsid w:val="00B24B86"/>
    <w:rsid w:val="00B24E2B"/>
    <w:rsid w:val="00B2559B"/>
    <w:rsid w:val="00B3012E"/>
    <w:rsid w:val="00B315AC"/>
    <w:rsid w:val="00B320CC"/>
    <w:rsid w:val="00B32633"/>
    <w:rsid w:val="00B327D6"/>
    <w:rsid w:val="00B329BE"/>
    <w:rsid w:val="00B342F7"/>
    <w:rsid w:val="00B349AD"/>
    <w:rsid w:val="00B4073F"/>
    <w:rsid w:val="00B4189E"/>
    <w:rsid w:val="00B45DF9"/>
    <w:rsid w:val="00B46AD1"/>
    <w:rsid w:val="00B47FF5"/>
    <w:rsid w:val="00B5081F"/>
    <w:rsid w:val="00B515C3"/>
    <w:rsid w:val="00B52697"/>
    <w:rsid w:val="00B55B09"/>
    <w:rsid w:val="00B61EA8"/>
    <w:rsid w:val="00B6450D"/>
    <w:rsid w:val="00B731AE"/>
    <w:rsid w:val="00B74CCA"/>
    <w:rsid w:val="00B80E96"/>
    <w:rsid w:val="00B8344A"/>
    <w:rsid w:val="00B85AE2"/>
    <w:rsid w:val="00B9347F"/>
    <w:rsid w:val="00BA15BF"/>
    <w:rsid w:val="00BA2AFA"/>
    <w:rsid w:val="00BA38B8"/>
    <w:rsid w:val="00BA3AAB"/>
    <w:rsid w:val="00BA58D7"/>
    <w:rsid w:val="00BB1C38"/>
    <w:rsid w:val="00BC1599"/>
    <w:rsid w:val="00BC2650"/>
    <w:rsid w:val="00BC399A"/>
    <w:rsid w:val="00BC5182"/>
    <w:rsid w:val="00BC6E4E"/>
    <w:rsid w:val="00BD0282"/>
    <w:rsid w:val="00BD1586"/>
    <w:rsid w:val="00BD2393"/>
    <w:rsid w:val="00BD439D"/>
    <w:rsid w:val="00BD443F"/>
    <w:rsid w:val="00BD53C9"/>
    <w:rsid w:val="00BD5A5D"/>
    <w:rsid w:val="00BD6A23"/>
    <w:rsid w:val="00BE3EEA"/>
    <w:rsid w:val="00BE6AB5"/>
    <w:rsid w:val="00BF129E"/>
    <w:rsid w:val="00BF67D4"/>
    <w:rsid w:val="00BF7F18"/>
    <w:rsid w:val="00C00E7A"/>
    <w:rsid w:val="00C02C9C"/>
    <w:rsid w:val="00C03498"/>
    <w:rsid w:val="00C03E2A"/>
    <w:rsid w:val="00C04EBB"/>
    <w:rsid w:val="00C12C78"/>
    <w:rsid w:val="00C147BE"/>
    <w:rsid w:val="00C161AC"/>
    <w:rsid w:val="00C1643E"/>
    <w:rsid w:val="00C1728E"/>
    <w:rsid w:val="00C20168"/>
    <w:rsid w:val="00C213DE"/>
    <w:rsid w:val="00C219C6"/>
    <w:rsid w:val="00C2394A"/>
    <w:rsid w:val="00C24835"/>
    <w:rsid w:val="00C2657E"/>
    <w:rsid w:val="00C34619"/>
    <w:rsid w:val="00C35FB6"/>
    <w:rsid w:val="00C366A3"/>
    <w:rsid w:val="00C37112"/>
    <w:rsid w:val="00C44869"/>
    <w:rsid w:val="00C460F0"/>
    <w:rsid w:val="00C47452"/>
    <w:rsid w:val="00C474B9"/>
    <w:rsid w:val="00C52331"/>
    <w:rsid w:val="00C5305C"/>
    <w:rsid w:val="00C53B89"/>
    <w:rsid w:val="00C56327"/>
    <w:rsid w:val="00C57352"/>
    <w:rsid w:val="00C610D9"/>
    <w:rsid w:val="00C636ED"/>
    <w:rsid w:val="00C6530A"/>
    <w:rsid w:val="00C7256C"/>
    <w:rsid w:val="00C76170"/>
    <w:rsid w:val="00C77519"/>
    <w:rsid w:val="00C80301"/>
    <w:rsid w:val="00C838E5"/>
    <w:rsid w:val="00C85D43"/>
    <w:rsid w:val="00C86557"/>
    <w:rsid w:val="00C879CB"/>
    <w:rsid w:val="00C9081E"/>
    <w:rsid w:val="00C92FCD"/>
    <w:rsid w:val="00C97294"/>
    <w:rsid w:val="00C972B7"/>
    <w:rsid w:val="00CA19C1"/>
    <w:rsid w:val="00CA21AA"/>
    <w:rsid w:val="00CB02E9"/>
    <w:rsid w:val="00CB481F"/>
    <w:rsid w:val="00CB4CCA"/>
    <w:rsid w:val="00CB625F"/>
    <w:rsid w:val="00CB6DC0"/>
    <w:rsid w:val="00CB7CC9"/>
    <w:rsid w:val="00CC1C70"/>
    <w:rsid w:val="00CC47F8"/>
    <w:rsid w:val="00CC6C8C"/>
    <w:rsid w:val="00CD1C5D"/>
    <w:rsid w:val="00CD7049"/>
    <w:rsid w:val="00CE1CEB"/>
    <w:rsid w:val="00CE2546"/>
    <w:rsid w:val="00CE6BDE"/>
    <w:rsid w:val="00CF0970"/>
    <w:rsid w:val="00CF0BE4"/>
    <w:rsid w:val="00CF757B"/>
    <w:rsid w:val="00D0176C"/>
    <w:rsid w:val="00D01C45"/>
    <w:rsid w:val="00D02245"/>
    <w:rsid w:val="00D0250C"/>
    <w:rsid w:val="00D0658B"/>
    <w:rsid w:val="00D1098E"/>
    <w:rsid w:val="00D111D4"/>
    <w:rsid w:val="00D125CD"/>
    <w:rsid w:val="00D14E9D"/>
    <w:rsid w:val="00D14F04"/>
    <w:rsid w:val="00D15D1F"/>
    <w:rsid w:val="00D17287"/>
    <w:rsid w:val="00D25FA1"/>
    <w:rsid w:val="00D319C9"/>
    <w:rsid w:val="00D323EE"/>
    <w:rsid w:val="00D32435"/>
    <w:rsid w:val="00D37318"/>
    <w:rsid w:val="00D413BE"/>
    <w:rsid w:val="00D4145C"/>
    <w:rsid w:val="00D456E7"/>
    <w:rsid w:val="00D45CC6"/>
    <w:rsid w:val="00D464B6"/>
    <w:rsid w:val="00D46B19"/>
    <w:rsid w:val="00D51441"/>
    <w:rsid w:val="00D52D5F"/>
    <w:rsid w:val="00D553C4"/>
    <w:rsid w:val="00D56E00"/>
    <w:rsid w:val="00D56EEC"/>
    <w:rsid w:val="00D60204"/>
    <w:rsid w:val="00D6039C"/>
    <w:rsid w:val="00D60E61"/>
    <w:rsid w:val="00D643AB"/>
    <w:rsid w:val="00D66272"/>
    <w:rsid w:val="00D67B64"/>
    <w:rsid w:val="00D706F1"/>
    <w:rsid w:val="00D71C03"/>
    <w:rsid w:val="00D75577"/>
    <w:rsid w:val="00D808D4"/>
    <w:rsid w:val="00D81636"/>
    <w:rsid w:val="00D83088"/>
    <w:rsid w:val="00D8336B"/>
    <w:rsid w:val="00D83522"/>
    <w:rsid w:val="00D83A68"/>
    <w:rsid w:val="00D877B0"/>
    <w:rsid w:val="00D87B36"/>
    <w:rsid w:val="00D9036E"/>
    <w:rsid w:val="00D93516"/>
    <w:rsid w:val="00D93F61"/>
    <w:rsid w:val="00D94981"/>
    <w:rsid w:val="00D95363"/>
    <w:rsid w:val="00D9598E"/>
    <w:rsid w:val="00DA0A8E"/>
    <w:rsid w:val="00DA494F"/>
    <w:rsid w:val="00DA4EC5"/>
    <w:rsid w:val="00DA565F"/>
    <w:rsid w:val="00DA698B"/>
    <w:rsid w:val="00DB0C8C"/>
    <w:rsid w:val="00DB42C3"/>
    <w:rsid w:val="00DC19B6"/>
    <w:rsid w:val="00DC219C"/>
    <w:rsid w:val="00DC4483"/>
    <w:rsid w:val="00DC4732"/>
    <w:rsid w:val="00DC62D4"/>
    <w:rsid w:val="00DD1673"/>
    <w:rsid w:val="00DD2265"/>
    <w:rsid w:val="00DD256A"/>
    <w:rsid w:val="00DD2A5F"/>
    <w:rsid w:val="00DD30AC"/>
    <w:rsid w:val="00DD4365"/>
    <w:rsid w:val="00DD46FD"/>
    <w:rsid w:val="00DD55A2"/>
    <w:rsid w:val="00DD796E"/>
    <w:rsid w:val="00DD7E33"/>
    <w:rsid w:val="00DE0185"/>
    <w:rsid w:val="00DE1655"/>
    <w:rsid w:val="00DE4C88"/>
    <w:rsid w:val="00DE6EC3"/>
    <w:rsid w:val="00DF4208"/>
    <w:rsid w:val="00DF6CE1"/>
    <w:rsid w:val="00DF77F3"/>
    <w:rsid w:val="00DF7D3C"/>
    <w:rsid w:val="00E01253"/>
    <w:rsid w:val="00E0204B"/>
    <w:rsid w:val="00E0270F"/>
    <w:rsid w:val="00E03E75"/>
    <w:rsid w:val="00E10219"/>
    <w:rsid w:val="00E10D2F"/>
    <w:rsid w:val="00E1193B"/>
    <w:rsid w:val="00E128E6"/>
    <w:rsid w:val="00E1361A"/>
    <w:rsid w:val="00E1596E"/>
    <w:rsid w:val="00E15D84"/>
    <w:rsid w:val="00E160FB"/>
    <w:rsid w:val="00E20C5B"/>
    <w:rsid w:val="00E21C7B"/>
    <w:rsid w:val="00E22D52"/>
    <w:rsid w:val="00E230FF"/>
    <w:rsid w:val="00E2314A"/>
    <w:rsid w:val="00E23756"/>
    <w:rsid w:val="00E265FD"/>
    <w:rsid w:val="00E326EA"/>
    <w:rsid w:val="00E34891"/>
    <w:rsid w:val="00E34ABA"/>
    <w:rsid w:val="00E37A24"/>
    <w:rsid w:val="00E37F99"/>
    <w:rsid w:val="00E4009D"/>
    <w:rsid w:val="00E41BC9"/>
    <w:rsid w:val="00E463BD"/>
    <w:rsid w:val="00E52600"/>
    <w:rsid w:val="00E52D26"/>
    <w:rsid w:val="00E52E86"/>
    <w:rsid w:val="00E54702"/>
    <w:rsid w:val="00E57798"/>
    <w:rsid w:val="00E621DB"/>
    <w:rsid w:val="00E64D2D"/>
    <w:rsid w:val="00E71464"/>
    <w:rsid w:val="00E71F96"/>
    <w:rsid w:val="00E73942"/>
    <w:rsid w:val="00E73B18"/>
    <w:rsid w:val="00E75289"/>
    <w:rsid w:val="00E759C8"/>
    <w:rsid w:val="00E77B1E"/>
    <w:rsid w:val="00E8167D"/>
    <w:rsid w:val="00E82BB4"/>
    <w:rsid w:val="00E82F8D"/>
    <w:rsid w:val="00E900AD"/>
    <w:rsid w:val="00E91202"/>
    <w:rsid w:val="00E9350F"/>
    <w:rsid w:val="00EA308B"/>
    <w:rsid w:val="00EA340D"/>
    <w:rsid w:val="00EA35EC"/>
    <w:rsid w:val="00EA37A3"/>
    <w:rsid w:val="00EB6BB8"/>
    <w:rsid w:val="00EC15B7"/>
    <w:rsid w:val="00EC3C3D"/>
    <w:rsid w:val="00EC4690"/>
    <w:rsid w:val="00EC4D4D"/>
    <w:rsid w:val="00EC55A8"/>
    <w:rsid w:val="00EC72D8"/>
    <w:rsid w:val="00ED1631"/>
    <w:rsid w:val="00ED1928"/>
    <w:rsid w:val="00ED50CE"/>
    <w:rsid w:val="00EE07B6"/>
    <w:rsid w:val="00EE0802"/>
    <w:rsid w:val="00EE2383"/>
    <w:rsid w:val="00EE4A3F"/>
    <w:rsid w:val="00EE57F5"/>
    <w:rsid w:val="00EE5FDC"/>
    <w:rsid w:val="00EE6909"/>
    <w:rsid w:val="00EE6AD6"/>
    <w:rsid w:val="00EF2F7A"/>
    <w:rsid w:val="00EF2FA6"/>
    <w:rsid w:val="00EF3250"/>
    <w:rsid w:val="00EF3FF9"/>
    <w:rsid w:val="00EF5DC2"/>
    <w:rsid w:val="00EF5E9C"/>
    <w:rsid w:val="00EF642C"/>
    <w:rsid w:val="00EF77FC"/>
    <w:rsid w:val="00F00671"/>
    <w:rsid w:val="00F0271E"/>
    <w:rsid w:val="00F047E1"/>
    <w:rsid w:val="00F04C18"/>
    <w:rsid w:val="00F06EFE"/>
    <w:rsid w:val="00F102DF"/>
    <w:rsid w:val="00F1094B"/>
    <w:rsid w:val="00F10B2B"/>
    <w:rsid w:val="00F11B24"/>
    <w:rsid w:val="00F11FF7"/>
    <w:rsid w:val="00F12DF4"/>
    <w:rsid w:val="00F200B5"/>
    <w:rsid w:val="00F21D0D"/>
    <w:rsid w:val="00F22422"/>
    <w:rsid w:val="00F22744"/>
    <w:rsid w:val="00F250F7"/>
    <w:rsid w:val="00F26842"/>
    <w:rsid w:val="00F26BBF"/>
    <w:rsid w:val="00F30DE1"/>
    <w:rsid w:val="00F32D94"/>
    <w:rsid w:val="00F34AAE"/>
    <w:rsid w:val="00F34CE7"/>
    <w:rsid w:val="00F42B68"/>
    <w:rsid w:val="00F43698"/>
    <w:rsid w:val="00F443C8"/>
    <w:rsid w:val="00F45A49"/>
    <w:rsid w:val="00F45F3A"/>
    <w:rsid w:val="00F50839"/>
    <w:rsid w:val="00F51068"/>
    <w:rsid w:val="00F51B4A"/>
    <w:rsid w:val="00F55EA4"/>
    <w:rsid w:val="00F5689F"/>
    <w:rsid w:val="00F578AA"/>
    <w:rsid w:val="00F643F2"/>
    <w:rsid w:val="00F67C9E"/>
    <w:rsid w:val="00F7002C"/>
    <w:rsid w:val="00F70B6C"/>
    <w:rsid w:val="00F70C68"/>
    <w:rsid w:val="00F718E0"/>
    <w:rsid w:val="00F728F6"/>
    <w:rsid w:val="00F7391C"/>
    <w:rsid w:val="00F74B23"/>
    <w:rsid w:val="00F82C9F"/>
    <w:rsid w:val="00F82F15"/>
    <w:rsid w:val="00F83DEE"/>
    <w:rsid w:val="00F84D20"/>
    <w:rsid w:val="00F84FC6"/>
    <w:rsid w:val="00F85E2F"/>
    <w:rsid w:val="00F876BC"/>
    <w:rsid w:val="00F8794B"/>
    <w:rsid w:val="00F91204"/>
    <w:rsid w:val="00F91273"/>
    <w:rsid w:val="00F92C1A"/>
    <w:rsid w:val="00F94544"/>
    <w:rsid w:val="00F95AD1"/>
    <w:rsid w:val="00FA00E5"/>
    <w:rsid w:val="00FA17A9"/>
    <w:rsid w:val="00FA50D6"/>
    <w:rsid w:val="00FA55B7"/>
    <w:rsid w:val="00FA629C"/>
    <w:rsid w:val="00FA64AF"/>
    <w:rsid w:val="00FB1087"/>
    <w:rsid w:val="00FB2EAD"/>
    <w:rsid w:val="00FB3409"/>
    <w:rsid w:val="00FC085F"/>
    <w:rsid w:val="00FC2F8B"/>
    <w:rsid w:val="00FC31C7"/>
    <w:rsid w:val="00FC48BB"/>
    <w:rsid w:val="00FC5B21"/>
    <w:rsid w:val="00FC61E1"/>
    <w:rsid w:val="00FC6504"/>
    <w:rsid w:val="00FD6AE7"/>
    <w:rsid w:val="00FD6B71"/>
    <w:rsid w:val="00FE386B"/>
    <w:rsid w:val="00FE3E16"/>
    <w:rsid w:val="00FE3FE8"/>
    <w:rsid w:val="00FE5311"/>
    <w:rsid w:val="00FE7E4D"/>
    <w:rsid w:val="00FF7BBF"/>
    <w:rsid w:val="00FF7BE7"/>
    <w:rsid w:val="00FF7C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A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F60"/>
    <w:rPr>
      <w:lang w:val="en-GB"/>
    </w:rPr>
  </w:style>
  <w:style w:type="paragraph" w:styleId="Heading1">
    <w:name w:val="heading 1"/>
    <w:aliases w:val="EDPB heading 1"/>
    <w:basedOn w:val="Normal"/>
    <w:next w:val="Normal"/>
    <w:link w:val="Heading1Char"/>
    <w:uiPriority w:val="9"/>
    <w:qFormat/>
    <w:rsid w:val="00CF0BE4"/>
    <w:pPr>
      <w:keepNext/>
      <w:keepLines/>
      <w:numPr>
        <w:numId w:val="3"/>
      </w:numPr>
      <w:spacing w:before="360" w:after="240"/>
      <w:outlineLvl w:val="0"/>
    </w:pPr>
    <w:rPr>
      <w:rFonts w:asciiTheme="majorHAnsi" w:eastAsiaTheme="majorEastAsia" w:hAnsiTheme="majorHAnsi" w:cstheme="majorBidi"/>
      <w:caps/>
      <w:color w:val="2E74B5" w:themeColor="accent1" w:themeShade="BF"/>
      <w:sz w:val="32"/>
      <w:szCs w:val="32"/>
    </w:rPr>
  </w:style>
  <w:style w:type="paragraph" w:styleId="Heading2">
    <w:name w:val="heading 2"/>
    <w:aliases w:val="EDPB Heading 2"/>
    <w:basedOn w:val="Normal"/>
    <w:next w:val="Normal"/>
    <w:link w:val="Heading2Char"/>
    <w:uiPriority w:val="9"/>
    <w:unhideWhenUsed/>
    <w:qFormat/>
    <w:rsid w:val="00F50839"/>
    <w:pPr>
      <w:numPr>
        <w:ilvl w:val="1"/>
        <w:numId w:val="3"/>
      </w:numPr>
      <w:spacing w:before="2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EDPB Heading 3"/>
    <w:basedOn w:val="Normal"/>
    <w:next w:val="Normal"/>
    <w:link w:val="Heading3Char"/>
    <w:uiPriority w:val="9"/>
    <w:unhideWhenUsed/>
    <w:qFormat/>
    <w:rsid w:val="00F50839"/>
    <w:pPr>
      <w:keepNext/>
      <w:keepLines/>
      <w:numPr>
        <w:ilvl w:val="2"/>
        <w:numId w:val="3"/>
      </w:numPr>
      <w:spacing w:before="2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EDPB Heading 4"/>
    <w:basedOn w:val="Normal"/>
    <w:next w:val="NumberedParagraph"/>
    <w:link w:val="Heading4Char"/>
    <w:uiPriority w:val="9"/>
    <w:unhideWhenUsed/>
    <w:qFormat/>
    <w:rsid w:val="004F1C54"/>
    <w:pPr>
      <w:keepNext/>
      <w:keepLines/>
      <w:numPr>
        <w:ilvl w:val="3"/>
        <w:numId w:val="3"/>
      </w:numPr>
      <w:spacing w:before="40" w:after="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F7002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7002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7002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7002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002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EDPB heading 1 Char"/>
    <w:basedOn w:val="DefaultParagraphFont"/>
    <w:link w:val="Heading1"/>
    <w:uiPriority w:val="9"/>
    <w:rsid w:val="00CF0BE4"/>
    <w:rPr>
      <w:rFonts w:asciiTheme="majorHAnsi" w:eastAsiaTheme="majorEastAsia" w:hAnsiTheme="majorHAnsi" w:cstheme="majorBidi"/>
      <w:caps/>
      <w:color w:val="2E74B5" w:themeColor="accent1" w:themeShade="BF"/>
      <w:sz w:val="32"/>
      <w:szCs w:val="32"/>
      <w:lang w:val="en-GB"/>
    </w:rPr>
  </w:style>
  <w:style w:type="table" w:styleId="TableGrid">
    <w:name w:val="Table Grid"/>
    <w:basedOn w:val="TableNormal"/>
    <w:uiPriority w:val="59"/>
    <w:rsid w:val="004D0F60"/>
    <w:pPr>
      <w:spacing w:after="0" w:line="240" w:lineRule="auto"/>
    </w:pPr>
    <w:rPr>
      <w:rFonts w:ascii="Verdana" w:hAnsi="Verdan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0F60"/>
    <w:rPr>
      <w:color w:val="0563C1" w:themeColor="hyperlink"/>
      <w:u w:val="single"/>
    </w:rPr>
  </w:style>
  <w:style w:type="paragraph" w:styleId="ListParagraph">
    <w:name w:val="List Paragraph"/>
    <w:basedOn w:val="Normal"/>
    <w:uiPriority w:val="34"/>
    <w:qFormat/>
    <w:rsid w:val="004D0F60"/>
    <w:pPr>
      <w:spacing w:after="200" w:line="276" w:lineRule="auto"/>
      <w:ind w:left="720"/>
      <w:contextualSpacing/>
    </w:pPr>
  </w:style>
  <w:style w:type="paragraph" w:styleId="TOCHeading">
    <w:name w:val="TOC Heading"/>
    <w:basedOn w:val="Heading1"/>
    <w:next w:val="Normal"/>
    <w:uiPriority w:val="39"/>
    <w:unhideWhenUsed/>
    <w:qFormat/>
    <w:rsid w:val="004D0F60"/>
    <w:pPr>
      <w:spacing w:before="480" w:line="276" w:lineRule="auto"/>
      <w:outlineLvl w:val="9"/>
    </w:pPr>
    <w:rPr>
      <w:b/>
      <w:bCs/>
      <w:sz w:val="28"/>
      <w:szCs w:val="28"/>
      <w:lang w:val="nl-NL" w:eastAsia="nl-NL"/>
    </w:rPr>
  </w:style>
  <w:style w:type="paragraph" w:styleId="TOC1">
    <w:name w:val="toc 1"/>
    <w:basedOn w:val="Normal"/>
    <w:next w:val="Normal"/>
    <w:autoRedefine/>
    <w:uiPriority w:val="39"/>
    <w:unhideWhenUsed/>
    <w:qFormat/>
    <w:rsid w:val="004D0F60"/>
    <w:pPr>
      <w:spacing w:after="100" w:line="276" w:lineRule="auto"/>
    </w:pPr>
  </w:style>
  <w:style w:type="character" w:styleId="CommentReference">
    <w:name w:val="annotation reference"/>
    <w:basedOn w:val="DefaultParagraphFont"/>
    <w:uiPriority w:val="99"/>
    <w:unhideWhenUsed/>
    <w:rsid w:val="004D0F60"/>
    <w:rPr>
      <w:sz w:val="16"/>
      <w:szCs w:val="16"/>
    </w:rPr>
  </w:style>
  <w:style w:type="paragraph" w:styleId="CommentText">
    <w:name w:val="annotation text"/>
    <w:basedOn w:val="Normal"/>
    <w:link w:val="CommentTextChar"/>
    <w:uiPriority w:val="99"/>
    <w:unhideWhenUsed/>
    <w:rsid w:val="004D0F60"/>
    <w:pPr>
      <w:spacing w:line="240" w:lineRule="auto"/>
    </w:pPr>
    <w:rPr>
      <w:sz w:val="20"/>
      <w:szCs w:val="20"/>
    </w:rPr>
  </w:style>
  <w:style w:type="character" w:customStyle="1" w:styleId="CommentTextChar">
    <w:name w:val="Comment Text Char"/>
    <w:basedOn w:val="DefaultParagraphFont"/>
    <w:link w:val="CommentText"/>
    <w:uiPriority w:val="99"/>
    <w:rsid w:val="004D0F60"/>
    <w:rPr>
      <w:sz w:val="20"/>
      <w:szCs w:val="20"/>
    </w:rPr>
  </w:style>
  <w:style w:type="paragraph" w:styleId="CommentSubject">
    <w:name w:val="annotation subject"/>
    <w:basedOn w:val="CommentText"/>
    <w:next w:val="CommentText"/>
    <w:link w:val="CommentSubjectChar"/>
    <w:uiPriority w:val="99"/>
    <w:semiHidden/>
    <w:unhideWhenUsed/>
    <w:rsid w:val="004D0F60"/>
    <w:rPr>
      <w:b/>
      <w:bCs/>
    </w:rPr>
  </w:style>
  <w:style w:type="character" w:customStyle="1" w:styleId="CommentSubjectChar">
    <w:name w:val="Comment Subject Char"/>
    <w:basedOn w:val="CommentTextChar"/>
    <w:link w:val="CommentSubject"/>
    <w:uiPriority w:val="99"/>
    <w:semiHidden/>
    <w:rsid w:val="004D0F60"/>
    <w:rPr>
      <w:b/>
      <w:bCs/>
      <w:sz w:val="20"/>
      <w:szCs w:val="20"/>
    </w:rPr>
  </w:style>
  <w:style w:type="paragraph" w:styleId="BalloonText">
    <w:name w:val="Balloon Text"/>
    <w:basedOn w:val="Normal"/>
    <w:link w:val="BalloonTextChar"/>
    <w:uiPriority w:val="99"/>
    <w:semiHidden/>
    <w:unhideWhenUsed/>
    <w:rsid w:val="004D0F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F60"/>
    <w:rPr>
      <w:rFonts w:ascii="Segoe UI" w:hAnsi="Segoe UI" w:cs="Segoe UI"/>
      <w:sz w:val="18"/>
      <w:szCs w:val="18"/>
    </w:rPr>
  </w:style>
  <w:style w:type="paragraph" w:styleId="FootnoteText">
    <w:name w:val="footnote text"/>
    <w:basedOn w:val="Normal"/>
    <w:link w:val="FootnoteTextChar"/>
    <w:uiPriority w:val="99"/>
    <w:unhideWhenUsed/>
    <w:rsid w:val="004D0F60"/>
    <w:pPr>
      <w:spacing w:after="0" w:line="240" w:lineRule="auto"/>
    </w:pPr>
    <w:rPr>
      <w:sz w:val="20"/>
      <w:szCs w:val="20"/>
    </w:rPr>
  </w:style>
  <w:style w:type="character" w:customStyle="1" w:styleId="FootnoteTextChar">
    <w:name w:val="Footnote Text Char"/>
    <w:basedOn w:val="DefaultParagraphFont"/>
    <w:link w:val="FootnoteText"/>
    <w:uiPriority w:val="99"/>
    <w:rsid w:val="004D0F60"/>
    <w:rPr>
      <w:sz w:val="20"/>
      <w:szCs w:val="20"/>
    </w:rPr>
  </w:style>
  <w:style w:type="character" w:styleId="FootnoteReference">
    <w:name w:val="footnote reference"/>
    <w:basedOn w:val="DefaultParagraphFont"/>
    <w:uiPriority w:val="99"/>
    <w:unhideWhenUsed/>
    <w:rsid w:val="004D0F60"/>
    <w:rPr>
      <w:vertAlign w:val="superscript"/>
    </w:rPr>
  </w:style>
  <w:style w:type="table" w:customStyle="1" w:styleId="Grilledutableau1">
    <w:name w:val="Grille du tableau1"/>
    <w:basedOn w:val="TableNormal"/>
    <w:next w:val="TableGrid"/>
    <w:uiPriority w:val="59"/>
    <w:rsid w:val="004D0F60"/>
    <w:pPr>
      <w:spacing w:after="0" w:line="240" w:lineRule="auto"/>
    </w:pPr>
    <w:rPr>
      <w:rFonts w:ascii="Verdana" w:hAnsi="Verdan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4D0F60"/>
    <w:rPr>
      <w:rFonts w:ascii="Times New Roman" w:hAnsi="Times New Roman" w:cs="Times New Roman" w:hint="default"/>
      <w:b w:val="0"/>
      <w:bCs w:val="0"/>
      <w:i w:val="0"/>
      <w:iCs w:val="0"/>
      <w:color w:val="000000"/>
      <w:sz w:val="24"/>
      <w:szCs w:val="24"/>
    </w:rPr>
  </w:style>
  <w:style w:type="character" w:styleId="FollowedHyperlink">
    <w:name w:val="FollowedHyperlink"/>
    <w:basedOn w:val="DefaultParagraphFont"/>
    <w:uiPriority w:val="99"/>
    <w:semiHidden/>
    <w:unhideWhenUsed/>
    <w:rsid w:val="004D0F60"/>
    <w:rPr>
      <w:color w:val="954F72" w:themeColor="followedHyperlink"/>
      <w:u w:val="single"/>
    </w:rPr>
  </w:style>
  <w:style w:type="paragraph" w:styleId="Header">
    <w:name w:val="header"/>
    <w:basedOn w:val="Normal"/>
    <w:link w:val="HeaderChar"/>
    <w:uiPriority w:val="99"/>
    <w:unhideWhenUsed/>
    <w:rsid w:val="004D0F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0F60"/>
  </w:style>
  <w:style w:type="paragraph" w:styleId="Footer">
    <w:name w:val="footer"/>
    <w:basedOn w:val="Normal"/>
    <w:link w:val="FooterChar"/>
    <w:uiPriority w:val="99"/>
    <w:unhideWhenUsed/>
    <w:rsid w:val="004D0F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0F60"/>
  </w:style>
  <w:style w:type="paragraph" w:styleId="Revision">
    <w:name w:val="Revision"/>
    <w:hidden/>
    <w:uiPriority w:val="99"/>
    <w:semiHidden/>
    <w:rsid w:val="004D0F60"/>
    <w:pPr>
      <w:spacing w:after="0" w:line="240" w:lineRule="auto"/>
    </w:pPr>
  </w:style>
  <w:style w:type="paragraph" w:styleId="EndnoteText">
    <w:name w:val="endnote text"/>
    <w:basedOn w:val="Normal"/>
    <w:link w:val="EndnoteTextChar"/>
    <w:uiPriority w:val="99"/>
    <w:semiHidden/>
    <w:unhideWhenUsed/>
    <w:rsid w:val="00DE16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1655"/>
    <w:rPr>
      <w:sz w:val="20"/>
      <w:szCs w:val="20"/>
    </w:rPr>
  </w:style>
  <w:style w:type="character" w:styleId="EndnoteReference">
    <w:name w:val="endnote reference"/>
    <w:basedOn w:val="DefaultParagraphFont"/>
    <w:uiPriority w:val="99"/>
    <w:semiHidden/>
    <w:unhideWhenUsed/>
    <w:rsid w:val="00DE1655"/>
    <w:rPr>
      <w:vertAlign w:val="superscript"/>
    </w:rPr>
  </w:style>
  <w:style w:type="character" w:customStyle="1" w:styleId="ind">
    <w:name w:val="ind"/>
    <w:basedOn w:val="DefaultParagraphFont"/>
    <w:rsid w:val="00166E4F"/>
  </w:style>
  <w:style w:type="character" w:customStyle="1" w:styleId="Heading2Char">
    <w:name w:val="Heading 2 Char"/>
    <w:aliases w:val="EDPB Heading 2 Char"/>
    <w:basedOn w:val="DefaultParagraphFont"/>
    <w:link w:val="Heading2"/>
    <w:uiPriority w:val="9"/>
    <w:rsid w:val="00F50839"/>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aliases w:val="EDPB Heading 3 Char"/>
    <w:basedOn w:val="DefaultParagraphFont"/>
    <w:link w:val="Heading3"/>
    <w:uiPriority w:val="9"/>
    <w:rsid w:val="00F50839"/>
    <w:rPr>
      <w:rFonts w:asciiTheme="majorHAnsi" w:eastAsiaTheme="majorEastAsia" w:hAnsiTheme="majorHAnsi" w:cstheme="majorBidi"/>
      <w:color w:val="1F4D78" w:themeColor="accent1" w:themeShade="7F"/>
      <w:sz w:val="24"/>
      <w:szCs w:val="24"/>
      <w:lang w:val="en-GB"/>
    </w:rPr>
  </w:style>
  <w:style w:type="paragraph" w:styleId="TOC2">
    <w:name w:val="toc 2"/>
    <w:basedOn w:val="Normal"/>
    <w:next w:val="Normal"/>
    <w:autoRedefine/>
    <w:uiPriority w:val="39"/>
    <w:unhideWhenUsed/>
    <w:rsid w:val="00137278"/>
    <w:pPr>
      <w:spacing w:after="100"/>
      <w:ind w:left="220"/>
    </w:pPr>
  </w:style>
  <w:style w:type="paragraph" w:styleId="TOC3">
    <w:name w:val="toc 3"/>
    <w:basedOn w:val="Normal"/>
    <w:next w:val="Normal"/>
    <w:autoRedefine/>
    <w:uiPriority w:val="39"/>
    <w:unhideWhenUsed/>
    <w:rsid w:val="00137278"/>
    <w:pPr>
      <w:spacing w:after="100"/>
      <w:ind w:left="440"/>
    </w:pPr>
  </w:style>
  <w:style w:type="paragraph" w:customStyle="1" w:styleId="NumberedParagraph">
    <w:name w:val="Numbered Paragraph"/>
    <w:basedOn w:val="Normal"/>
    <w:qFormat/>
    <w:rsid w:val="00EB6BB8"/>
    <w:pPr>
      <w:numPr>
        <w:numId w:val="1"/>
      </w:numPr>
      <w:tabs>
        <w:tab w:val="left" w:pos="0"/>
      </w:tabs>
      <w:ind w:left="0" w:hanging="567"/>
      <w:jc w:val="both"/>
    </w:pPr>
    <w:rPr>
      <w:lang w:val="en-US"/>
    </w:rPr>
  </w:style>
  <w:style w:type="paragraph" w:customStyle="1" w:styleId="PreambuleTheEDPB">
    <w:name w:val="Preambule The EDPB ..."/>
    <w:basedOn w:val="Normal"/>
    <w:next w:val="Normal"/>
    <w:qFormat/>
    <w:rsid w:val="00C00E7A"/>
    <w:pPr>
      <w:spacing w:after="480"/>
      <w:jc w:val="both"/>
    </w:pPr>
    <w:rPr>
      <w:b/>
      <w:sz w:val="28"/>
      <w:szCs w:val="28"/>
    </w:rPr>
  </w:style>
  <w:style w:type="paragraph" w:customStyle="1" w:styleId="Preambulehasadopted">
    <w:name w:val="Preambule 'has adopted'"/>
    <w:basedOn w:val="Normal"/>
    <w:next w:val="Normal"/>
    <w:qFormat/>
    <w:rsid w:val="00C00E7A"/>
    <w:pPr>
      <w:spacing w:before="480" w:after="480"/>
      <w:jc w:val="both"/>
    </w:pPr>
    <w:rPr>
      <w:b/>
      <w:caps/>
      <w:sz w:val="24"/>
      <w:szCs w:val="24"/>
    </w:rPr>
  </w:style>
  <w:style w:type="character" w:customStyle="1" w:styleId="Heading4Char">
    <w:name w:val="Heading 4 Char"/>
    <w:aliases w:val="EDPB Heading 4 Char"/>
    <w:basedOn w:val="DefaultParagraphFont"/>
    <w:link w:val="Heading4"/>
    <w:uiPriority w:val="9"/>
    <w:rsid w:val="004F1C54"/>
    <w:rPr>
      <w:rFonts w:asciiTheme="majorHAnsi" w:eastAsiaTheme="majorEastAsia" w:hAnsiTheme="majorHAnsi" w:cstheme="majorBidi"/>
      <w:i/>
      <w:iCs/>
      <w:color w:val="1F4E79" w:themeColor="accent1" w:themeShade="80"/>
      <w:lang w:val="en-GB"/>
    </w:rPr>
  </w:style>
  <w:style w:type="character" w:customStyle="1" w:styleId="Heading5Char">
    <w:name w:val="Heading 5 Char"/>
    <w:basedOn w:val="DefaultParagraphFont"/>
    <w:link w:val="Heading5"/>
    <w:uiPriority w:val="9"/>
    <w:semiHidden/>
    <w:rsid w:val="00F7002C"/>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F7002C"/>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F7002C"/>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F7002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7002C"/>
    <w:rPr>
      <w:rFonts w:asciiTheme="majorHAnsi" w:eastAsiaTheme="majorEastAsia" w:hAnsiTheme="majorHAnsi" w:cstheme="majorBidi"/>
      <w:i/>
      <w:iCs/>
      <w:color w:val="272727" w:themeColor="text1" w:themeTint="D8"/>
      <w:sz w:val="21"/>
      <w:szCs w:val="21"/>
      <w:lang w:val="en-GB"/>
    </w:rPr>
  </w:style>
  <w:style w:type="paragraph" w:customStyle="1" w:styleId="Annexheading1">
    <w:name w:val="Annex heading 1"/>
    <w:basedOn w:val="Heading1"/>
    <w:link w:val="Annexheading1Char"/>
    <w:qFormat/>
    <w:rsid w:val="001D260F"/>
    <w:pPr>
      <w:numPr>
        <w:numId w:val="0"/>
      </w:numPr>
    </w:pPr>
  </w:style>
  <w:style w:type="character" w:customStyle="1" w:styleId="Annexheading1Char">
    <w:name w:val="Annex heading 1 Char"/>
    <w:basedOn w:val="Heading1Char"/>
    <w:link w:val="Annexheading1"/>
    <w:rsid w:val="001D260F"/>
    <w:rPr>
      <w:rFonts w:asciiTheme="majorHAnsi" w:eastAsiaTheme="majorEastAsia" w:hAnsiTheme="majorHAnsi" w:cstheme="majorBidi"/>
      <w:caps/>
      <w:color w:val="2E74B5" w:themeColor="accent1" w:themeShade="BF"/>
      <w:sz w:val="32"/>
      <w:szCs w:val="32"/>
      <w:lang w:val="en-GB"/>
    </w:rPr>
  </w:style>
  <w:style w:type="paragraph" w:styleId="NoSpacing">
    <w:name w:val="No Spacing"/>
    <w:link w:val="NoSpacingChar"/>
    <w:uiPriority w:val="1"/>
    <w:qFormat/>
    <w:rsid w:val="00AD4360"/>
    <w:pPr>
      <w:spacing w:after="0" w:line="240" w:lineRule="auto"/>
    </w:pPr>
    <w:rPr>
      <w:sz w:val="24"/>
      <w:szCs w:val="24"/>
      <w:lang w:val="en-GB"/>
    </w:rPr>
  </w:style>
  <w:style w:type="character" w:customStyle="1" w:styleId="NoSpacingChar">
    <w:name w:val="No Spacing Char"/>
    <w:basedOn w:val="DefaultParagraphFont"/>
    <w:link w:val="NoSpacing"/>
    <w:uiPriority w:val="1"/>
    <w:rsid w:val="00AD4360"/>
    <w:rPr>
      <w:sz w:val="24"/>
      <w:szCs w:val="24"/>
      <w:lang w:val="en-GB"/>
    </w:rPr>
  </w:style>
  <w:style w:type="table" w:customStyle="1" w:styleId="TableGrid1">
    <w:name w:val="Table Grid1"/>
    <w:basedOn w:val="TableNormal"/>
    <w:next w:val="TableGrid"/>
    <w:uiPriority w:val="59"/>
    <w:rsid w:val="007432B1"/>
    <w:pPr>
      <w:spacing w:after="0" w:line="240" w:lineRule="auto"/>
    </w:pPr>
    <w:rPr>
      <w:rFonts w:ascii="Verdana" w:hAnsi="Verdana"/>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InABox">
    <w:name w:val="TextInABox"/>
    <w:basedOn w:val="Normal"/>
    <w:qFormat/>
    <w:rsid w:val="000670DC"/>
    <w:pPr>
      <w:pBdr>
        <w:top w:val="single" w:sz="4" w:space="1" w:color="auto"/>
        <w:left w:val="single" w:sz="4" w:space="4" w:color="auto"/>
        <w:bottom w:val="single" w:sz="4" w:space="1" w:color="auto"/>
        <w:right w:val="single" w:sz="4" w:space="4" w:color="auto"/>
      </w:pBdr>
      <w:jc w:val="both"/>
    </w:pPr>
  </w:style>
  <w:style w:type="paragraph" w:customStyle="1" w:styleId="Annexheading2">
    <w:name w:val="Annex heading 2"/>
    <w:basedOn w:val="Heading2"/>
    <w:next w:val="Normal"/>
    <w:qFormat/>
    <w:rsid w:val="00FA17A9"/>
    <w:pPr>
      <w:numPr>
        <w:ilvl w:val="0"/>
        <w:numId w:val="0"/>
      </w:numPr>
      <w:spacing w:after="240"/>
    </w:pPr>
  </w:style>
  <w:style w:type="paragraph" w:customStyle="1" w:styleId="UnnumberedSectionHeader">
    <w:name w:val="UnnumberedSectionHeader"/>
    <w:basedOn w:val="Normal"/>
    <w:link w:val="UnnumberedSectionHeaderChar"/>
    <w:qFormat/>
    <w:rsid w:val="00F50839"/>
    <w:pPr>
      <w:spacing w:before="240"/>
      <w:jc w:val="both"/>
    </w:pPr>
    <w:rPr>
      <w:i/>
      <w:u w:val="single"/>
    </w:rPr>
  </w:style>
  <w:style w:type="character" w:customStyle="1" w:styleId="UnnumberedSectionHeaderChar">
    <w:name w:val="UnnumberedSectionHeader Char"/>
    <w:basedOn w:val="DefaultParagraphFont"/>
    <w:link w:val="UnnumberedSectionHeader"/>
    <w:rsid w:val="00F50839"/>
    <w:rPr>
      <w:i/>
      <w:u w:val="single"/>
    </w:rPr>
  </w:style>
  <w:style w:type="paragraph" w:customStyle="1" w:styleId="UnnumberedEDPBParagraph">
    <w:name w:val="Unnumbered EDPB Paragraph"/>
    <w:basedOn w:val="Normal"/>
    <w:qFormat/>
    <w:rsid w:val="00150BE4"/>
    <w:pPr>
      <w:tabs>
        <w:tab w:val="left" w:pos="0"/>
      </w:tabs>
      <w:jc w:val="both"/>
    </w:pPr>
  </w:style>
  <w:style w:type="paragraph" w:customStyle="1" w:styleId="EditorialNotesEDPB">
    <w:name w:val="EditorialNotesEDPB"/>
    <w:basedOn w:val="Normal"/>
    <w:qFormat/>
    <w:rsid w:val="00197CE7"/>
    <w:rPr>
      <w:rFonts w:eastAsiaTheme="minorEastAsia"/>
      <w:i/>
      <w:noProof/>
      <w:color w:val="ED7D31" w:themeColor="accent2"/>
      <w:lang w:eastAsia="nl-NL"/>
    </w:rPr>
  </w:style>
  <w:style w:type="paragraph" w:styleId="Title">
    <w:name w:val="Title"/>
    <w:basedOn w:val="Normal"/>
    <w:next w:val="Normal"/>
    <w:link w:val="TitleChar"/>
    <w:uiPriority w:val="10"/>
    <w:qFormat/>
    <w:rsid w:val="008C2F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F8A"/>
    <w:rPr>
      <w:rFonts w:asciiTheme="majorHAnsi" w:eastAsiaTheme="majorEastAsia" w:hAnsiTheme="majorHAnsi" w:cstheme="majorBidi"/>
      <w:spacing w:val="-10"/>
      <w:kern w:val="28"/>
      <w:sz w:val="56"/>
      <w:szCs w:val="56"/>
    </w:rPr>
  </w:style>
  <w:style w:type="paragraph" w:customStyle="1" w:styleId="StarSpacer">
    <w:name w:val="StarSpacer"/>
    <w:basedOn w:val="ListParagraph"/>
    <w:link w:val="StarSpacerChar"/>
    <w:qFormat/>
    <w:rsid w:val="00685EC7"/>
    <w:pPr>
      <w:spacing w:before="240" w:after="240" w:line="259" w:lineRule="auto"/>
      <w:ind w:left="0"/>
      <w:jc w:val="center"/>
    </w:pPr>
  </w:style>
  <w:style w:type="character" w:customStyle="1" w:styleId="StarSpacerChar">
    <w:name w:val="StarSpacer Char"/>
    <w:basedOn w:val="DefaultParagraphFont"/>
    <w:link w:val="StarSpacer"/>
    <w:rsid w:val="00685EC7"/>
    <w:rPr>
      <w:lang w:val="en-GB"/>
    </w:rPr>
  </w:style>
  <w:style w:type="character" w:styleId="Strong">
    <w:name w:val="Strong"/>
    <w:basedOn w:val="DefaultParagraphFont"/>
    <w:uiPriority w:val="22"/>
    <w:qFormat/>
    <w:rsid w:val="00557257"/>
    <w:rPr>
      <w:b/>
      <w:bCs/>
    </w:rPr>
  </w:style>
  <w:style w:type="paragraph" w:customStyle="1" w:styleId="Default">
    <w:name w:val="Default"/>
    <w:rsid w:val="00F67C9E"/>
    <w:pPr>
      <w:autoSpaceDE w:val="0"/>
      <w:autoSpaceDN w:val="0"/>
      <w:adjustRightInd w:val="0"/>
      <w:spacing w:after="0" w:line="240" w:lineRule="auto"/>
    </w:pPr>
    <w:rPr>
      <w:rFonts w:ascii="Calibri" w:hAnsi="Calibri" w:cs="Calibri"/>
      <w:color w:val="000000"/>
      <w:sz w:val="24"/>
      <w:szCs w:val="24"/>
      <w:lang w:val="en-GB"/>
    </w:rPr>
  </w:style>
  <w:style w:type="paragraph" w:customStyle="1" w:styleId="EDBPtextinatable">
    <w:name w:val="EDBP text in a table"/>
    <w:basedOn w:val="Normal"/>
    <w:link w:val="EDBPtextinatableChar"/>
    <w:qFormat/>
    <w:rsid w:val="00E34891"/>
    <w:pPr>
      <w:spacing w:after="0" w:line="276" w:lineRule="auto"/>
      <w:jc w:val="both"/>
    </w:pPr>
    <w:rPr>
      <w:rFonts w:ascii="Calibri" w:hAnsi="Calibri" w:cstheme="minorHAnsi"/>
    </w:rPr>
  </w:style>
  <w:style w:type="character" w:customStyle="1" w:styleId="EDBPtextinatableChar">
    <w:name w:val="EDBP text in a table Char"/>
    <w:basedOn w:val="DefaultParagraphFont"/>
    <w:link w:val="EDBPtextinatable"/>
    <w:rsid w:val="00E34891"/>
    <w:rPr>
      <w:rFonts w:ascii="Calibri" w:hAnsi="Calibri" w:cstheme="minorHAnsi"/>
      <w:lang w:val="en-GB"/>
    </w:rPr>
  </w:style>
  <w:style w:type="paragraph" w:customStyle="1" w:styleId="EditorialHeadingsEDPB">
    <w:name w:val="Editorial Headings EDPB"/>
    <w:basedOn w:val="Normal"/>
    <w:next w:val="Normal"/>
    <w:qFormat/>
    <w:rsid w:val="00C34619"/>
    <w:rPr>
      <w:rFonts w:asciiTheme="majorHAnsi" w:hAnsiTheme="majorHAnsi" w:cstheme="majorHAnsi"/>
      <w:b/>
      <w:color w:val="2E74B5" w:themeColor="accent1" w:themeShade="BF"/>
      <w:sz w:val="28"/>
      <w:szCs w:val="28"/>
    </w:rPr>
  </w:style>
  <w:style w:type="paragraph" w:styleId="HTMLPreformatted">
    <w:name w:val="HTML Preformatted"/>
    <w:basedOn w:val="Normal"/>
    <w:link w:val="HTMLPreformattedChar"/>
    <w:uiPriority w:val="99"/>
    <w:unhideWhenUsed/>
    <w:rsid w:val="004B1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HTMLPreformattedChar">
    <w:name w:val="HTML Preformatted Char"/>
    <w:basedOn w:val="DefaultParagraphFont"/>
    <w:link w:val="HTMLPreformatted"/>
    <w:uiPriority w:val="99"/>
    <w:rsid w:val="004B18AB"/>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4B18AB"/>
    <w:rPr>
      <w:rFonts w:ascii="Courier New" w:eastAsia="Times New Roman" w:hAnsi="Courier New" w:cs="Courier New"/>
      <w:sz w:val="20"/>
      <w:szCs w:val="20"/>
    </w:rPr>
  </w:style>
  <w:style w:type="character" w:styleId="Emphasis">
    <w:name w:val="Emphasis"/>
    <w:basedOn w:val="DefaultParagraphFont"/>
    <w:uiPriority w:val="20"/>
    <w:qFormat/>
    <w:rsid w:val="00732B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334513">
      <w:bodyDiv w:val="1"/>
      <w:marLeft w:val="0"/>
      <w:marRight w:val="0"/>
      <w:marTop w:val="0"/>
      <w:marBottom w:val="0"/>
      <w:divBdr>
        <w:top w:val="none" w:sz="0" w:space="0" w:color="auto"/>
        <w:left w:val="none" w:sz="0" w:space="0" w:color="auto"/>
        <w:bottom w:val="none" w:sz="0" w:space="0" w:color="auto"/>
        <w:right w:val="none" w:sz="0" w:space="0" w:color="auto"/>
      </w:divBdr>
    </w:div>
    <w:div w:id="758452847">
      <w:bodyDiv w:val="1"/>
      <w:marLeft w:val="0"/>
      <w:marRight w:val="0"/>
      <w:marTop w:val="0"/>
      <w:marBottom w:val="0"/>
      <w:divBdr>
        <w:top w:val="none" w:sz="0" w:space="0" w:color="auto"/>
        <w:left w:val="none" w:sz="0" w:space="0" w:color="auto"/>
        <w:bottom w:val="none" w:sz="0" w:space="0" w:color="auto"/>
        <w:right w:val="none" w:sz="0" w:space="0" w:color="auto"/>
      </w:divBdr>
    </w:div>
    <w:div w:id="1048794499">
      <w:bodyDiv w:val="1"/>
      <w:marLeft w:val="0"/>
      <w:marRight w:val="0"/>
      <w:marTop w:val="0"/>
      <w:marBottom w:val="0"/>
      <w:divBdr>
        <w:top w:val="none" w:sz="0" w:space="0" w:color="auto"/>
        <w:left w:val="none" w:sz="0" w:space="0" w:color="auto"/>
        <w:bottom w:val="none" w:sz="0" w:space="0" w:color="auto"/>
        <w:right w:val="none" w:sz="0" w:space="0" w:color="auto"/>
      </w:divBdr>
    </w:div>
    <w:div w:id="1303392660">
      <w:bodyDiv w:val="1"/>
      <w:marLeft w:val="0"/>
      <w:marRight w:val="0"/>
      <w:marTop w:val="0"/>
      <w:marBottom w:val="0"/>
      <w:divBdr>
        <w:top w:val="none" w:sz="0" w:space="0" w:color="auto"/>
        <w:left w:val="none" w:sz="0" w:space="0" w:color="auto"/>
        <w:bottom w:val="none" w:sz="0" w:space="0" w:color="auto"/>
        <w:right w:val="none" w:sz="0" w:space="0" w:color="auto"/>
      </w:divBdr>
    </w:div>
    <w:div w:id="142799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testssl.sh/" TargetMode="External"/><Relationship Id="rId26" Type="http://schemas.openxmlformats.org/officeDocument/2006/relationships/image" Target="media/image11.png"/><Relationship Id="rId39" Type="http://schemas.openxmlformats.org/officeDocument/2006/relationships/hyperlink" Target="https://pugjs.org/api/getting-started.html" TargetMode="External"/><Relationship Id="rId3" Type="http://schemas.openxmlformats.org/officeDocument/2006/relationships/styles" Target="styles.xml"/><Relationship Id="rId21" Type="http://schemas.openxmlformats.org/officeDocument/2006/relationships/hyperlink" Target="https://docs.docker.com/desktop/install/linux-install/" TargetMode="External"/><Relationship Id="rId34" Type="http://schemas.openxmlformats.org/officeDocument/2006/relationships/image" Target="media/image17.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hyperlink" Target="https://easylist.to/" TargetMode="External"/><Relationship Id="rId38" Type="http://schemas.openxmlformats.org/officeDocument/2006/relationships/hyperlink" Target="https://github.com/pugjs/pug"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docker.com/desktop/install/mac-install/" TargetMode="External"/><Relationship Id="rId29" Type="http://schemas.openxmlformats.org/officeDocument/2006/relationships/image" Target="media/image14.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dps.europa.eu/edps-inspection-software_en" TargetMode="External"/><Relationship Id="rId32" Type="http://schemas.openxmlformats.org/officeDocument/2006/relationships/hyperlink" Target="https://easylist.to/" TargetMode="External"/><Relationship Id="rId37" Type="http://schemas.openxmlformats.org/officeDocument/2006/relationships/hyperlink" Target="http://localhost:4200/" TargetMode="External"/><Relationship Id="rId40" Type="http://schemas.openxmlformats.org/officeDocument/2006/relationships/image" Target="media/image18.png"/><Relationship Id="rId45" Type="http://schemas.openxmlformats.org/officeDocument/2006/relationships/header" Target="header3.xml"/><Relationship Id="rId5" Type="http://schemas.openxmlformats.org/officeDocument/2006/relationships/webSettings" Target="webSettings.xm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localhost:4200/" TargetMode="External"/><Relationship Id="rId10" Type="http://schemas.openxmlformats.org/officeDocument/2006/relationships/image" Target="media/image2.png"/><Relationship Id="rId19" Type="http://schemas.openxmlformats.org/officeDocument/2006/relationships/hyperlink" Target="https://docs.docker.com/desktop/install/windows-install/" TargetMode="External"/><Relationship Id="rId31" Type="http://schemas.openxmlformats.org/officeDocument/2006/relationships/image" Target="media/image16.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localhost:4200/"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localhost:4200/" TargetMode="External"/><Relationship Id="rId43" Type="http://schemas.openxmlformats.org/officeDocument/2006/relationships/footer" Target="footer1.xml"/><Relationship Id="rId48"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rwetter/testssl.sh" TargetMode="External"/><Relationship Id="rId1" Type="http://schemas.openxmlformats.org/officeDocument/2006/relationships/hyperlink" Target="https://testssl.s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2A406-9976-473B-AC58-046F65E77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4831</Words>
  <Characters>27539</Characters>
  <Application>Microsoft Office Word</Application>
  <DocSecurity>0</DocSecurity>
  <Lines>229</Lines>
  <Paragraphs>64</Paragraphs>
  <ScaleCrop>false</ScaleCrop>
  <Company/>
  <LinksUpToDate>false</LinksUpToDate>
  <CharactersWithSpaces>32306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2024-05-30T13:42:00Z</dcterms:created>
  <dcterms:modified xsi:type="dcterms:W3CDTF">2024-05-30T13:42:00Z</dcterms:modified>
</cp:coreProperties>
</file>